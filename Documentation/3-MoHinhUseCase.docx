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B911E" w14:textId="77777777" w:rsidR="003548A8" w:rsidRPr="0093429A" w:rsidRDefault="003548A8" w:rsidP="003548A8">
      <w:pPr>
        <w:rPr>
          <w:szCs w:val="24"/>
          <w:lang w:val="en-US"/>
        </w:rPr>
      </w:pPr>
    </w:p>
    <w:p w14:paraId="3F0ACD45" w14:textId="77777777" w:rsidR="00301562" w:rsidRPr="0093429A" w:rsidRDefault="00301562" w:rsidP="003548A8">
      <w:pPr>
        <w:rPr>
          <w:szCs w:val="24"/>
          <w:lang w:val="en-US"/>
        </w:rPr>
      </w:pPr>
    </w:p>
    <w:p w14:paraId="1C71B64B" w14:textId="77777777" w:rsidR="00301562" w:rsidRPr="0093429A" w:rsidRDefault="00301562" w:rsidP="003548A8">
      <w:pPr>
        <w:rPr>
          <w:szCs w:val="24"/>
          <w:lang w:val="en-US"/>
        </w:rPr>
      </w:pPr>
    </w:p>
    <w:p w14:paraId="516B2B92" w14:textId="77777777" w:rsidR="00301562" w:rsidRPr="0093429A" w:rsidRDefault="00301562" w:rsidP="003548A8">
      <w:pPr>
        <w:rPr>
          <w:szCs w:val="24"/>
          <w:lang w:val="en-US"/>
        </w:rPr>
      </w:pPr>
    </w:p>
    <w:p w14:paraId="17734F17" w14:textId="77777777" w:rsidR="00301562" w:rsidRPr="0093429A" w:rsidRDefault="00301562" w:rsidP="003548A8">
      <w:pPr>
        <w:rPr>
          <w:szCs w:val="24"/>
          <w:lang w:val="en-US"/>
        </w:rPr>
      </w:pPr>
    </w:p>
    <w:p w14:paraId="3DADF109" w14:textId="77777777" w:rsidR="00301562" w:rsidRPr="0093429A" w:rsidRDefault="00301562" w:rsidP="003548A8">
      <w:pPr>
        <w:rPr>
          <w:szCs w:val="24"/>
          <w:lang w:val="en-US"/>
        </w:rPr>
      </w:pPr>
    </w:p>
    <w:p w14:paraId="5504AB47" w14:textId="77777777" w:rsidR="00301562" w:rsidRPr="0093429A" w:rsidRDefault="00301562" w:rsidP="003548A8">
      <w:pPr>
        <w:rPr>
          <w:szCs w:val="24"/>
          <w:lang w:val="en-US"/>
        </w:rPr>
      </w:pPr>
    </w:p>
    <w:p w14:paraId="2F2BA7CC" w14:textId="77777777" w:rsidR="003548A8" w:rsidRPr="0093429A" w:rsidRDefault="003548A8" w:rsidP="003548A8">
      <w:pPr>
        <w:rPr>
          <w:szCs w:val="24"/>
          <w:lang w:val="en-US"/>
        </w:rPr>
      </w:pPr>
    </w:p>
    <w:p w14:paraId="38D11141" w14:textId="2BA12427" w:rsidR="00D234F3" w:rsidRPr="0093429A" w:rsidRDefault="00A23833" w:rsidP="007A1DE8">
      <w:pPr>
        <w:pStyle w:val="Title"/>
        <w:jc w:val="right"/>
        <w:rPr>
          <w:rFonts w:ascii="Times New Roman" w:hAnsi="Times New Roman"/>
          <w:sz w:val="24"/>
          <w:szCs w:val="24"/>
          <w:lang w:val="en-US"/>
        </w:rPr>
      </w:pPr>
      <w:r w:rsidRPr="0093429A">
        <w:rPr>
          <w:rFonts w:ascii="Times New Roman" w:hAnsi="Times New Roman"/>
          <w:sz w:val="24"/>
          <w:szCs w:val="24"/>
          <w:lang w:val="en-US"/>
        </w:rPr>
        <w:t>Mô hình Use case</w:t>
      </w:r>
      <w:r w:rsidR="007A1DE8" w:rsidRPr="0093429A">
        <w:rPr>
          <w:rFonts w:ascii="Times New Roman" w:hAnsi="Times New Roman"/>
          <w:sz w:val="24"/>
          <w:szCs w:val="24"/>
          <w:lang w:val="en-US"/>
        </w:rPr>
        <w:t xml:space="preserve"> </w:t>
      </w:r>
      <w:r w:rsidR="00CD491C" w:rsidRPr="0093429A">
        <w:rPr>
          <w:rFonts w:ascii="Times New Roman" w:hAnsi="Times New Roman"/>
          <w:sz w:val="24"/>
          <w:szCs w:val="24"/>
          <w:lang w:val="en-US"/>
        </w:rPr>
        <w:t>Cookery</w:t>
      </w:r>
    </w:p>
    <w:p w14:paraId="478FC3C7" w14:textId="77777777" w:rsidR="007A1DE8" w:rsidRPr="0093429A" w:rsidRDefault="007A1DE8" w:rsidP="007A1DE8">
      <w:pPr>
        <w:rPr>
          <w:szCs w:val="24"/>
          <w:lang w:val="en-US"/>
        </w:rPr>
      </w:pPr>
    </w:p>
    <w:p w14:paraId="715688F9" w14:textId="1D6D3CF4" w:rsidR="007A1DE8" w:rsidRPr="0093429A" w:rsidRDefault="007A1DE8" w:rsidP="007A1DE8">
      <w:pPr>
        <w:jc w:val="right"/>
        <w:rPr>
          <w:szCs w:val="24"/>
          <w:lang w:val="en-US"/>
        </w:rPr>
      </w:pPr>
      <w:r w:rsidRPr="0093429A">
        <w:rPr>
          <w:szCs w:val="24"/>
          <w:lang w:val="en-US"/>
        </w:rPr>
        <w:t xml:space="preserve">Version </w:t>
      </w:r>
      <w:r w:rsidR="00CD491C" w:rsidRPr="0093429A">
        <w:rPr>
          <w:szCs w:val="24"/>
          <w:lang w:val="en-US"/>
        </w:rPr>
        <w:t>1.0</w:t>
      </w:r>
    </w:p>
    <w:p w14:paraId="1FD1B6F0" w14:textId="77777777" w:rsidR="00D234F3" w:rsidRPr="0093429A" w:rsidRDefault="00D234F3">
      <w:pPr>
        <w:pStyle w:val="Title"/>
        <w:jc w:val="both"/>
        <w:rPr>
          <w:rFonts w:ascii="Times New Roman" w:hAnsi="Times New Roman"/>
          <w:sz w:val="24"/>
          <w:szCs w:val="24"/>
          <w:lang w:val="en-US"/>
        </w:rPr>
      </w:pPr>
    </w:p>
    <w:p w14:paraId="4B63E00A" w14:textId="77777777" w:rsidR="003548A8" w:rsidRPr="0093429A" w:rsidRDefault="003548A8" w:rsidP="003548A8">
      <w:pPr>
        <w:rPr>
          <w:szCs w:val="24"/>
          <w:lang w:val="en-US"/>
        </w:rPr>
      </w:pPr>
    </w:p>
    <w:p w14:paraId="5196CB14" w14:textId="77777777" w:rsidR="00301562" w:rsidRPr="0093429A" w:rsidRDefault="00301562" w:rsidP="003548A8">
      <w:pPr>
        <w:rPr>
          <w:szCs w:val="24"/>
          <w:lang w:val="en-US"/>
        </w:rPr>
      </w:pPr>
    </w:p>
    <w:p w14:paraId="20F9AA3D" w14:textId="77777777" w:rsidR="00301562" w:rsidRPr="0093429A" w:rsidRDefault="00301562" w:rsidP="003548A8">
      <w:pPr>
        <w:rPr>
          <w:szCs w:val="24"/>
          <w:lang w:val="en-US"/>
        </w:rPr>
      </w:pPr>
    </w:p>
    <w:p w14:paraId="2504B62F" w14:textId="77777777" w:rsidR="00301562" w:rsidRPr="0093429A" w:rsidRDefault="00301562" w:rsidP="003548A8">
      <w:pPr>
        <w:rPr>
          <w:szCs w:val="24"/>
          <w:lang w:val="en-US"/>
        </w:rPr>
      </w:pPr>
    </w:p>
    <w:p w14:paraId="40CE029D" w14:textId="77777777" w:rsidR="00301562" w:rsidRPr="0093429A" w:rsidRDefault="00301562" w:rsidP="003548A8">
      <w:pPr>
        <w:rPr>
          <w:szCs w:val="24"/>
          <w:lang w:val="en-US"/>
        </w:rPr>
      </w:pPr>
    </w:p>
    <w:p w14:paraId="3A471D33" w14:textId="77777777" w:rsidR="00301562" w:rsidRPr="0093429A" w:rsidRDefault="00301562" w:rsidP="003548A8">
      <w:pPr>
        <w:rPr>
          <w:szCs w:val="24"/>
          <w:lang w:val="en-US"/>
        </w:rPr>
      </w:pPr>
    </w:p>
    <w:p w14:paraId="5537F109" w14:textId="77777777" w:rsidR="00301562" w:rsidRPr="0093429A" w:rsidRDefault="00301562" w:rsidP="003548A8">
      <w:pPr>
        <w:rPr>
          <w:szCs w:val="24"/>
          <w:lang w:val="en-US"/>
        </w:rPr>
      </w:pPr>
    </w:p>
    <w:p w14:paraId="5E26D95C" w14:textId="77777777" w:rsidR="00301562" w:rsidRPr="0093429A" w:rsidRDefault="00301562" w:rsidP="003548A8">
      <w:pPr>
        <w:rPr>
          <w:szCs w:val="24"/>
          <w:lang w:val="en-US"/>
        </w:rPr>
      </w:pPr>
    </w:p>
    <w:p w14:paraId="136D7844" w14:textId="77777777" w:rsidR="00301562" w:rsidRPr="0093429A" w:rsidRDefault="00301562" w:rsidP="003548A8">
      <w:pPr>
        <w:rPr>
          <w:szCs w:val="24"/>
          <w:lang w:val="en-US"/>
        </w:rPr>
      </w:pPr>
    </w:p>
    <w:p w14:paraId="69AB7402" w14:textId="77777777" w:rsidR="003548A8" w:rsidRPr="0093429A" w:rsidRDefault="003548A8" w:rsidP="003548A8">
      <w:pPr>
        <w:rPr>
          <w:szCs w:val="24"/>
          <w:lang w:val="en-US"/>
        </w:rPr>
      </w:pPr>
    </w:p>
    <w:p w14:paraId="718E707A" w14:textId="77777777" w:rsidR="003548A8" w:rsidRPr="0093429A" w:rsidRDefault="003548A8" w:rsidP="003548A8">
      <w:pPr>
        <w:rPr>
          <w:szCs w:val="24"/>
          <w:lang w:val="en-US"/>
        </w:rPr>
      </w:pPr>
    </w:p>
    <w:p w14:paraId="007DECEA" w14:textId="77777777" w:rsidR="003548A8" w:rsidRPr="0093429A" w:rsidRDefault="003548A8" w:rsidP="003548A8">
      <w:pPr>
        <w:rPr>
          <w:szCs w:val="24"/>
          <w:lang w:val="en-US"/>
        </w:rPr>
      </w:pPr>
    </w:p>
    <w:p w14:paraId="79F67265" w14:textId="77777777" w:rsidR="003548A8" w:rsidRPr="0093429A" w:rsidRDefault="003548A8" w:rsidP="003548A8">
      <w:pPr>
        <w:rPr>
          <w:szCs w:val="24"/>
          <w:lang w:val="en-US"/>
        </w:rPr>
      </w:pPr>
    </w:p>
    <w:p w14:paraId="7E8F7F08" w14:textId="77777777" w:rsidR="003548A8" w:rsidRPr="0093429A" w:rsidRDefault="003548A8" w:rsidP="003548A8">
      <w:pPr>
        <w:rPr>
          <w:szCs w:val="24"/>
          <w:lang w:val="en-US"/>
        </w:rPr>
      </w:pPr>
    </w:p>
    <w:p w14:paraId="62094253" w14:textId="77777777" w:rsidR="003548A8" w:rsidRDefault="003548A8" w:rsidP="009F255C">
      <w:pPr>
        <w:ind w:left="180"/>
        <w:rPr>
          <w:i/>
          <w:iCs/>
          <w:szCs w:val="24"/>
          <w:u w:val="single"/>
          <w:lang w:val="en-US"/>
        </w:rPr>
      </w:pPr>
      <w:r w:rsidRPr="009F255C">
        <w:rPr>
          <w:i/>
          <w:iCs/>
          <w:szCs w:val="24"/>
          <w:u w:val="single"/>
          <w:lang w:val="en-US"/>
        </w:rPr>
        <w:t>Sinh viên thực hiện:</w:t>
      </w:r>
    </w:p>
    <w:p w14:paraId="3597BBF9" w14:textId="77777777" w:rsidR="009F255C" w:rsidRPr="009F255C" w:rsidRDefault="009F255C" w:rsidP="009F255C">
      <w:pPr>
        <w:ind w:left="180"/>
        <w:rPr>
          <w:i/>
          <w:iCs/>
          <w:szCs w:val="24"/>
          <w:u w:val="single"/>
          <w:lang w:val="en-US"/>
        </w:rPr>
      </w:pPr>
    </w:p>
    <w:p w14:paraId="18426410" w14:textId="3A289A93" w:rsidR="003548A8" w:rsidRPr="009F255C" w:rsidRDefault="009F255C" w:rsidP="009F255C">
      <w:pPr>
        <w:ind w:left="180"/>
        <w:rPr>
          <w:szCs w:val="24"/>
          <w:lang w:val="en-US"/>
        </w:rPr>
      </w:pPr>
      <w:r>
        <w:rPr>
          <w:szCs w:val="24"/>
          <w:lang w:val="en-US"/>
        </w:rPr>
        <w:t>20127475-Nguyễn Trần Đại Dương</w:t>
      </w:r>
    </w:p>
    <w:p w14:paraId="46058198" w14:textId="3F1B277D" w:rsidR="003548A8" w:rsidRPr="009F255C" w:rsidRDefault="003548A8" w:rsidP="009F255C">
      <w:pPr>
        <w:ind w:left="180"/>
        <w:rPr>
          <w:szCs w:val="24"/>
          <w:lang w:val="en-US"/>
        </w:rPr>
      </w:pPr>
    </w:p>
    <w:p w14:paraId="49096271" w14:textId="77777777" w:rsidR="00DC363E" w:rsidRDefault="009F255C" w:rsidP="009F255C">
      <w:pPr>
        <w:ind w:left="180"/>
        <w:rPr>
          <w:szCs w:val="24"/>
          <w:lang w:val="en-US"/>
        </w:rPr>
      </w:pPr>
      <w:r>
        <w:rPr>
          <w:szCs w:val="24"/>
          <w:lang w:val="en-US"/>
        </w:rPr>
        <w:t>20127533-Lê Đăng Khoa</w:t>
      </w:r>
    </w:p>
    <w:p w14:paraId="4257AE4C" w14:textId="77777777" w:rsidR="009F255C" w:rsidRDefault="009F255C" w:rsidP="009F255C">
      <w:pPr>
        <w:ind w:left="180"/>
        <w:rPr>
          <w:szCs w:val="24"/>
          <w:lang w:val="en-US"/>
        </w:rPr>
      </w:pPr>
    </w:p>
    <w:p w14:paraId="680E5FE8" w14:textId="77777777" w:rsidR="009F255C" w:rsidRDefault="009F255C" w:rsidP="009F255C">
      <w:pPr>
        <w:ind w:left="180"/>
        <w:rPr>
          <w:szCs w:val="24"/>
          <w:lang w:val="en-US"/>
        </w:rPr>
      </w:pPr>
      <w:r>
        <w:rPr>
          <w:szCs w:val="24"/>
          <w:lang w:val="en-US"/>
        </w:rPr>
        <w:t>20127596-Nguyễn Như Phước</w:t>
      </w:r>
    </w:p>
    <w:p w14:paraId="3E292954" w14:textId="77777777" w:rsidR="009F255C" w:rsidRDefault="009F255C" w:rsidP="009F255C">
      <w:pPr>
        <w:ind w:left="180"/>
        <w:rPr>
          <w:szCs w:val="24"/>
          <w:lang w:val="en-US"/>
        </w:rPr>
      </w:pPr>
    </w:p>
    <w:p w14:paraId="49ECA1B1" w14:textId="77777777" w:rsidR="009F255C" w:rsidRDefault="009F255C" w:rsidP="009F255C">
      <w:pPr>
        <w:ind w:left="180"/>
        <w:rPr>
          <w:szCs w:val="24"/>
          <w:lang w:val="en-US"/>
        </w:rPr>
      </w:pPr>
      <w:r>
        <w:rPr>
          <w:szCs w:val="24"/>
          <w:lang w:val="en-US"/>
        </w:rPr>
        <w:t>20127599-Lê Quân</w:t>
      </w:r>
    </w:p>
    <w:p w14:paraId="2AEBE660" w14:textId="77777777" w:rsidR="009F255C" w:rsidRDefault="009F255C" w:rsidP="009F255C">
      <w:pPr>
        <w:jc w:val="center"/>
        <w:rPr>
          <w:szCs w:val="24"/>
          <w:lang w:val="en-US"/>
        </w:rPr>
      </w:pPr>
    </w:p>
    <w:p w14:paraId="5C497E82" w14:textId="69691E61" w:rsidR="009F255C" w:rsidRPr="009F255C" w:rsidRDefault="009F255C" w:rsidP="009F255C">
      <w:pPr>
        <w:jc w:val="center"/>
        <w:rPr>
          <w:szCs w:val="24"/>
          <w:lang w:val="en-US"/>
        </w:rPr>
        <w:sectPr w:rsidR="009F255C" w:rsidRPr="009F255C" w:rsidSect="00301562">
          <w:headerReference w:type="default" r:id="rId8"/>
          <w:footerReference w:type="default" r:id="rId9"/>
          <w:pgSz w:w="11907" w:h="16839" w:code="9"/>
          <w:pgMar w:top="1440" w:right="1440" w:bottom="1440" w:left="1440" w:header="720" w:footer="720" w:gutter="0"/>
          <w:cols w:space="720"/>
          <w:vAlign w:val="center"/>
          <w:docGrid w:linePitch="326"/>
        </w:sectPr>
      </w:pPr>
    </w:p>
    <w:p w14:paraId="0A871659" w14:textId="77777777" w:rsidR="007A1DE8" w:rsidRPr="0093429A" w:rsidRDefault="007A1DE8" w:rsidP="007A1DE8">
      <w:pPr>
        <w:spacing w:line="240" w:lineRule="auto"/>
        <w:jc w:val="center"/>
        <w:rPr>
          <w:rFonts w:eastAsia="SimSun"/>
          <w:b/>
          <w:szCs w:val="24"/>
          <w:lang w:val="en-US"/>
        </w:rPr>
      </w:pPr>
      <w:r w:rsidRPr="0093429A">
        <w:rPr>
          <w:rFonts w:eastAsia="SimSun"/>
          <w:b/>
          <w:szCs w:val="24"/>
          <w:lang w:val="en-US"/>
        </w:rPr>
        <w:lastRenderedPageBreak/>
        <w:t>Bảng ghi nhận thay đổi tài liệu</w:t>
      </w:r>
      <w:r w:rsidR="0099744F" w:rsidRPr="0093429A">
        <w:rPr>
          <w:rFonts w:eastAsia="SimSun"/>
          <w:b/>
          <w:szCs w:val="24"/>
          <w:lang w:val="en-US"/>
        </w:rPr>
        <w:t xml:space="preserve"> </w:t>
      </w:r>
    </w:p>
    <w:p w14:paraId="7B7114FE" w14:textId="77777777" w:rsidR="007A1DE8" w:rsidRPr="0093429A" w:rsidRDefault="007A1DE8" w:rsidP="007A1DE8">
      <w:pPr>
        <w:jc w:val="both"/>
        <w:rPr>
          <w:rFonts w:eastAsia="SimSun"/>
          <w:szCs w:val="24"/>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93429A" w14:paraId="5154D3A8" w14:textId="77777777">
        <w:tc>
          <w:tcPr>
            <w:tcW w:w="2093" w:type="dxa"/>
            <w:tcBorders>
              <w:top w:val="single" w:sz="6" w:space="0" w:color="auto"/>
              <w:left w:val="single" w:sz="6" w:space="0" w:color="auto"/>
              <w:bottom w:val="single" w:sz="6" w:space="0" w:color="auto"/>
              <w:right w:val="single" w:sz="6" w:space="0" w:color="auto"/>
            </w:tcBorders>
          </w:tcPr>
          <w:p w14:paraId="3C3F4B1C" w14:textId="77777777" w:rsidR="00E95D0C" w:rsidRPr="0093429A" w:rsidRDefault="00E95D0C" w:rsidP="004176B5">
            <w:pPr>
              <w:keepLines/>
              <w:spacing w:after="120"/>
              <w:jc w:val="center"/>
              <w:rPr>
                <w:rFonts w:eastAsia="SimSun"/>
                <w:b/>
                <w:szCs w:val="24"/>
                <w:lang w:val="en-US"/>
              </w:rPr>
            </w:pPr>
            <w:r w:rsidRPr="0093429A">
              <w:rPr>
                <w:rFonts w:eastAsia="SimSun"/>
                <w:b/>
                <w:szCs w:val="24"/>
                <w:lang w:val="en-US"/>
              </w:rPr>
              <w:t>Ngày</w:t>
            </w:r>
          </w:p>
        </w:tc>
        <w:tc>
          <w:tcPr>
            <w:tcW w:w="1363" w:type="dxa"/>
            <w:tcBorders>
              <w:top w:val="single" w:sz="6" w:space="0" w:color="auto"/>
              <w:left w:val="single" w:sz="6" w:space="0" w:color="auto"/>
              <w:bottom w:val="single" w:sz="6" w:space="0" w:color="auto"/>
              <w:right w:val="single" w:sz="6" w:space="0" w:color="auto"/>
            </w:tcBorders>
          </w:tcPr>
          <w:p w14:paraId="63314E4E" w14:textId="77777777" w:rsidR="00E95D0C" w:rsidRPr="0093429A" w:rsidRDefault="00E95D0C" w:rsidP="004176B5">
            <w:pPr>
              <w:keepLines/>
              <w:spacing w:after="120"/>
              <w:jc w:val="center"/>
              <w:rPr>
                <w:rFonts w:eastAsia="SimSun"/>
                <w:b/>
                <w:szCs w:val="24"/>
                <w:lang w:val="en-US"/>
              </w:rPr>
            </w:pPr>
            <w:r w:rsidRPr="0093429A">
              <w:rPr>
                <w:rFonts w:eastAsia="SimSun"/>
                <w:b/>
                <w:szCs w:val="24"/>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7595FE12" w14:textId="77777777" w:rsidR="00E95D0C" w:rsidRPr="0093429A" w:rsidRDefault="00E95D0C" w:rsidP="004176B5">
            <w:pPr>
              <w:keepLines/>
              <w:spacing w:after="120"/>
              <w:jc w:val="center"/>
              <w:rPr>
                <w:rFonts w:eastAsia="SimSun"/>
                <w:b/>
                <w:szCs w:val="24"/>
                <w:lang w:val="en-US"/>
              </w:rPr>
            </w:pPr>
            <w:r w:rsidRPr="0093429A">
              <w:rPr>
                <w:rFonts w:eastAsia="SimSun"/>
                <w:b/>
                <w:szCs w:val="24"/>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1640DC6C" w14:textId="77777777" w:rsidR="00E95D0C" w:rsidRPr="0093429A" w:rsidRDefault="00DC363E" w:rsidP="004176B5">
            <w:pPr>
              <w:keepLines/>
              <w:spacing w:after="120"/>
              <w:jc w:val="center"/>
              <w:rPr>
                <w:rFonts w:eastAsia="SimSun"/>
                <w:b/>
                <w:szCs w:val="24"/>
                <w:lang w:val="en-US"/>
              </w:rPr>
            </w:pPr>
            <w:r w:rsidRPr="0093429A">
              <w:rPr>
                <w:rFonts w:eastAsia="SimSun"/>
                <w:b/>
                <w:szCs w:val="24"/>
                <w:lang w:val="en-US"/>
              </w:rPr>
              <w:t>Người thay đổi</w:t>
            </w:r>
          </w:p>
        </w:tc>
      </w:tr>
      <w:tr w:rsidR="00E95D0C" w:rsidRPr="0093429A" w14:paraId="50BE3B65" w14:textId="77777777">
        <w:tc>
          <w:tcPr>
            <w:tcW w:w="2093" w:type="dxa"/>
            <w:tcBorders>
              <w:top w:val="single" w:sz="6" w:space="0" w:color="auto"/>
              <w:left w:val="single" w:sz="6" w:space="0" w:color="auto"/>
              <w:bottom w:val="single" w:sz="6" w:space="0" w:color="auto"/>
              <w:right w:val="single" w:sz="6" w:space="0" w:color="auto"/>
            </w:tcBorders>
          </w:tcPr>
          <w:p w14:paraId="3E48A541" w14:textId="26E633D6" w:rsidR="00E95D0C" w:rsidRPr="0093429A" w:rsidRDefault="00943AF1" w:rsidP="004176B5">
            <w:pPr>
              <w:keepLines/>
              <w:spacing w:after="120"/>
              <w:jc w:val="center"/>
              <w:rPr>
                <w:rFonts w:eastAsia="SimSun"/>
                <w:color w:val="0000FF"/>
                <w:szCs w:val="24"/>
                <w:lang w:val="en-US"/>
              </w:rPr>
            </w:pPr>
            <w:r>
              <w:rPr>
                <w:rFonts w:eastAsia="SimSun"/>
                <w:color w:val="0000FF"/>
                <w:szCs w:val="24"/>
                <w:lang w:val="en-US"/>
              </w:rPr>
              <w:t>06/05/2023</w:t>
            </w:r>
          </w:p>
        </w:tc>
        <w:tc>
          <w:tcPr>
            <w:tcW w:w="1363" w:type="dxa"/>
            <w:tcBorders>
              <w:top w:val="single" w:sz="6" w:space="0" w:color="auto"/>
              <w:left w:val="single" w:sz="6" w:space="0" w:color="auto"/>
              <w:bottom w:val="single" w:sz="6" w:space="0" w:color="auto"/>
              <w:right w:val="single" w:sz="6" w:space="0" w:color="auto"/>
            </w:tcBorders>
          </w:tcPr>
          <w:p w14:paraId="03F8848F" w14:textId="42BAEF13" w:rsidR="00E95D0C" w:rsidRPr="0093429A" w:rsidRDefault="00943AF1" w:rsidP="004176B5">
            <w:pPr>
              <w:keepLines/>
              <w:spacing w:after="120"/>
              <w:jc w:val="center"/>
              <w:rPr>
                <w:rFonts w:eastAsia="SimSun"/>
                <w:color w:val="0000FF"/>
                <w:szCs w:val="24"/>
                <w:lang w:val="en-US"/>
              </w:rPr>
            </w:pPr>
            <w:r>
              <w:rPr>
                <w:rFonts w:eastAsia="SimSun"/>
                <w:color w:val="0000FF"/>
                <w:szCs w:val="24"/>
                <w:lang w:val="en-US"/>
              </w:rPr>
              <w:t>1.0</w:t>
            </w:r>
          </w:p>
        </w:tc>
        <w:tc>
          <w:tcPr>
            <w:tcW w:w="3744" w:type="dxa"/>
            <w:tcBorders>
              <w:top w:val="single" w:sz="6" w:space="0" w:color="auto"/>
              <w:left w:val="single" w:sz="6" w:space="0" w:color="auto"/>
              <w:bottom w:val="single" w:sz="6" w:space="0" w:color="auto"/>
              <w:right w:val="single" w:sz="6" w:space="0" w:color="auto"/>
            </w:tcBorders>
          </w:tcPr>
          <w:p w14:paraId="70022289" w14:textId="47B1EB52" w:rsidR="00E95D0C" w:rsidRPr="0093429A" w:rsidRDefault="00943AF1" w:rsidP="00DC363E">
            <w:pPr>
              <w:keepLines/>
              <w:spacing w:after="120"/>
              <w:jc w:val="center"/>
              <w:rPr>
                <w:rFonts w:eastAsia="SimSun"/>
                <w:color w:val="0000FF"/>
                <w:szCs w:val="24"/>
                <w:lang w:val="en-US"/>
              </w:rPr>
            </w:pPr>
            <w:r>
              <w:rPr>
                <w:rFonts w:eastAsia="SimSun"/>
                <w:color w:val="0000FF"/>
                <w:szCs w:val="24"/>
                <w:lang w:val="en-US"/>
              </w:rPr>
              <w:t>Thêm mô tả Use-case</w:t>
            </w:r>
          </w:p>
        </w:tc>
        <w:tc>
          <w:tcPr>
            <w:tcW w:w="2304" w:type="dxa"/>
            <w:tcBorders>
              <w:top w:val="single" w:sz="6" w:space="0" w:color="auto"/>
              <w:left w:val="single" w:sz="6" w:space="0" w:color="auto"/>
              <w:bottom w:val="single" w:sz="6" w:space="0" w:color="auto"/>
              <w:right w:val="single" w:sz="6" w:space="0" w:color="auto"/>
            </w:tcBorders>
          </w:tcPr>
          <w:p w14:paraId="1CF3D1A4" w14:textId="40D13972" w:rsidR="00E95D0C" w:rsidRPr="0093429A" w:rsidRDefault="00943AF1" w:rsidP="00DC363E">
            <w:pPr>
              <w:keepLines/>
              <w:spacing w:after="120"/>
              <w:jc w:val="center"/>
              <w:rPr>
                <w:rFonts w:eastAsia="SimSun"/>
                <w:color w:val="0000FF"/>
                <w:szCs w:val="24"/>
                <w:lang w:val="en-US"/>
              </w:rPr>
            </w:pPr>
            <w:r>
              <w:rPr>
                <w:rFonts w:eastAsia="SimSun"/>
                <w:color w:val="0000FF"/>
                <w:szCs w:val="24"/>
                <w:lang w:val="en-US"/>
              </w:rPr>
              <w:t>Nguyễn Trần Đại Dương</w:t>
            </w:r>
          </w:p>
        </w:tc>
      </w:tr>
      <w:tr w:rsidR="00E95D0C" w:rsidRPr="0093429A" w14:paraId="725BCA89" w14:textId="77777777">
        <w:tc>
          <w:tcPr>
            <w:tcW w:w="2093" w:type="dxa"/>
            <w:tcBorders>
              <w:top w:val="single" w:sz="6" w:space="0" w:color="auto"/>
              <w:left w:val="single" w:sz="6" w:space="0" w:color="auto"/>
              <w:bottom w:val="single" w:sz="6" w:space="0" w:color="auto"/>
              <w:right w:val="single" w:sz="6" w:space="0" w:color="auto"/>
            </w:tcBorders>
          </w:tcPr>
          <w:p w14:paraId="2CF98216" w14:textId="77777777" w:rsidR="00E95D0C" w:rsidRPr="0093429A" w:rsidRDefault="00E95D0C" w:rsidP="004176B5">
            <w:pPr>
              <w:keepLines/>
              <w:spacing w:after="120"/>
              <w:jc w:val="center"/>
              <w:rPr>
                <w:rFonts w:eastAsia="SimSun"/>
                <w:szCs w:val="24"/>
                <w:lang w:val="en-US"/>
              </w:rPr>
            </w:pPr>
          </w:p>
        </w:tc>
        <w:tc>
          <w:tcPr>
            <w:tcW w:w="1363" w:type="dxa"/>
            <w:tcBorders>
              <w:top w:val="single" w:sz="6" w:space="0" w:color="auto"/>
              <w:left w:val="single" w:sz="6" w:space="0" w:color="auto"/>
              <w:bottom w:val="single" w:sz="6" w:space="0" w:color="auto"/>
              <w:right w:val="single" w:sz="6" w:space="0" w:color="auto"/>
            </w:tcBorders>
          </w:tcPr>
          <w:p w14:paraId="7B004B26" w14:textId="77777777" w:rsidR="00E95D0C" w:rsidRPr="0093429A" w:rsidRDefault="00E95D0C" w:rsidP="004176B5">
            <w:pPr>
              <w:keepLines/>
              <w:spacing w:after="120"/>
              <w:jc w:val="center"/>
              <w:rPr>
                <w:rFonts w:eastAsia="SimSun"/>
                <w:szCs w:val="24"/>
                <w:lang w:val="en-US"/>
              </w:rPr>
            </w:pPr>
          </w:p>
        </w:tc>
        <w:tc>
          <w:tcPr>
            <w:tcW w:w="3744" w:type="dxa"/>
            <w:tcBorders>
              <w:top w:val="single" w:sz="6" w:space="0" w:color="auto"/>
              <w:left w:val="single" w:sz="6" w:space="0" w:color="auto"/>
              <w:bottom w:val="single" w:sz="6" w:space="0" w:color="auto"/>
              <w:right w:val="single" w:sz="6" w:space="0" w:color="auto"/>
            </w:tcBorders>
          </w:tcPr>
          <w:p w14:paraId="554FE3BE" w14:textId="77777777" w:rsidR="00E95D0C" w:rsidRPr="0093429A" w:rsidRDefault="00E95D0C" w:rsidP="004176B5">
            <w:pPr>
              <w:keepLines/>
              <w:spacing w:after="120"/>
              <w:jc w:val="both"/>
              <w:rPr>
                <w:rFonts w:eastAsia="SimSun"/>
                <w:szCs w:val="24"/>
                <w:lang w:val="en-US"/>
              </w:rPr>
            </w:pPr>
          </w:p>
        </w:tc>
        <w:tc>
          <w:tcPr>
            <w:tcW w:w="2304" w:type="dxa"/>
            <w:tcBorders>
              <w:top w:val="single" w:sz="6" w:space="0" w:color="auto"/>
              <w:left w:val="single" w:sz="6" w:space="0" w:color="auto"/>
              <w:bottom w:val="single" w:sz="6" w:space="0" w:color="auto"/>
              <w:right w:val="single" w:sz="6" w:space="0" w:color="auto"/>
            </w:tcBorders>
          </w:tcPr>
          <w:p w14:paraId="74E0E270" w14:textId="77777777" w:rsidR="00E95D0C" w:rsidRPr="0093429A" w:rsidRDefault="00E95D0C" w:rsidP="004176B5">
            <w:pPr>
              <w:keepLines/>
              <w:spacing w:after="120"/>
              <w:jc w:val="both"/>
              <w:rPr>
                <w:rFonts w:eastAsia="SimSun"/>
                <w:szCs w:val="24"/>
                <w:lang w:val="en-US"/>
              </w:rPr>
            </w:pPr>
          </w:p>
        </w:tc>
      </w:tr>
      <w:tr w:rsidR="00E95D0C" w:rsidRPr="0093429A" w14:paraId="78BF806D" w14:textId="77777777">
        <w:tc>
          <w:tcPr>
            <w:tcW w:w="2093" w:type="dxa"/>
            <w:tcBorders>
              <w:top w:val="single" w:sz="6" w:space="0" w:color="auto"/>
              <w:left w:val="single" w:sz="6" w:space="0" w:color="auto"/>
              <w:bottom w:val="single" w:sz="6" w:space="0" w:color="auto"/>
              <w:right w:val="single" w:sz="6" w:space="0" w:color="auto"/>
            </w:tcBorders>
          </w:tcPr>
          <w:p w14:paraId="4675E0AE" w14:textId="77777777" w:rsidR="00E95D0C" w:rsidRPr="0093429A" w:rsidRDefault="00E95D0C" w:rsidP="004176B5">
            <w:pPr>
              <w:keepLines/>
              <w:spacing w:after="120"/>
              <w:jc w:val="both"/>
              <w:rPr>
                <w:rFonts w:eastAsia="SimSun"/>
                <w:szCs w:val="24"/>
                <w:lang w:val="en-US"/>
              </w:rPr>
            </w:pPr>
          </w:p>
        </w:tc>
        <w:tc>
          <w:tcPr>
            <w:tcW w:w="1363" w:type="dxa"/>
            <w:tcBorders>
              <w:top w:val="single" w:sz="6" w:space="0" w:color="auto"/>
              <w:left w:val="single" w:sz="6" w:space="0" w:color="auto"/>
              <w:bottom w:val="single" w:sz="6" w:space="0" w:color="auto"/>
              <w:right w:val="single" w:sz="6" w:space="0" w:color="auto"/>
            </w:tcBorders>
          </w:tcPr>
          <w:p w14:paraId="3339573E" w14:textId="77777777" w:rsidR="00E95D0C" w:rsidRPr="0093429A" w:rsidRDefault="00E95D0C" w:rsidP="004176B5">
            <w:pPr>
              <w:keepLines/>
              <w:spacing w:after="120"/>
              <w:jc w:val="both"/>
              <w:rPr>
                <w:rFonts w:eastAsia="SimSun"/>
                <w:szCs w:val="24"/>
                <w:lang w:val="en-US"/>
              </w:rPr>
            </w:pPr>
          </w:p>
        </w:tc>
        <w:tc>
          <w:tcPr>
            <w:tcW w:w="3744" w:type="dxa"/>
            <w:tcBorders>
              <w:top w:val="single" w:sz="6" w:space="0" w:color="auto"/>
              <w:left w:val="single" w:sz="6" w:space="0" w:color="auto"/>
              <w:bottom w:val="single" w:sz="6" w:space="0" w:color="auto"/>
              <w:right w:val="single" w:sz="6" w:space="0" w:color="auto"/>
            </w:tcBorders>
          </w:tcPr>
          <w:p w14:paraId="39D4ABCF" w14:textId="77777777" w:rsidR="00E95D0C" w:rsidRPr="0093429A" w:rsidRDefault="00E95D0C" w:rsidP="004176B5">
            <w:pPr>
              <w:keepLines/>
              <w:spacing w:after="120"/>
              <w:jc w:val="both"/>
              <w:rPr>
                <w:rFonts w:eastAsia="SimSun"/>
                <w:szCs w:val="24"/>
                <w:lang w:val="en-US"/>
              </w:rPr>
            </w:pPr>
          </w:p>
        </w:tc>
        <w:tc>
          <w:tcPr>
            <w:tcW w:w="2304" w:type="dxa"/>
            <w:tcBorders>
              <w:top w:val="single" w:sz="6" w:space="0" w:color="auto"/>
              <w:left w:val="single" w:sz="6" w:space="0" w:color="auto"/>
              <w:bottom w:val="single" w:sz="6" w:space="0" w:color="auto"/>
              <w:right w:val="single" w:sz="6" w:space="0" w:color="auto"/>
            </w:tcBorders>
          </w:tcPr>
          <w:p w14:paraId="2ECFE636" w14:textId="77777777" w:rsidR="00E95D0C" w:rsidRPr="0093429A" w:rsidRDefault="00E95D0C" w:rsidP="004176B5">
            <w:pPr>
              <w:keepLines/>
              <w:spacing w:after="120"/>
              <w:jc w:val="both"/>
              <w:rPr>
                <w:rFonts w:eastAsia="SimSun"/>
                <w:szCs w:val="24"/>
                <w:lang w:val="en-US"/>
              </w:rPr>
            </w:pPr>
          </w:p>
        </w:tc>
      </w:tr>
      <w:tr w:rsidR="00E95D0C" w:rsidRPr="0093429A" w14:paraId="4F42A4AE" w14:textId="77777777">
        <w:tc>
          <w:tcPr>
            <w:tcW w:w="2093" w:type="dxa"/>
            <w:tcBorders>
              <w:top w:val="single" w:sz="6" w:space="0" w:color="auto"/>
              <w:left w:val="single" w:sz="6" w:space="0" w:color="auto"/>
              <w:bottom w:val="single" w:sz="6" w:space="0" w:color="auto"/>
              <w:right w:val="single" w:sz="6" w:space="0" w:color="auto"/>
            </w:tcBorders>
          </w:tcPr>
          <w:p w14:paraId="65AEDB7E" w14:textId="77777777" w:rsidR="00E95D0C" w:rsidRPr="0093429A" w:rsidRDefault="00E95D0C" w:rsidP="004176B5">
            <w:pPr>
              <w:keepLines/>
              <w:spacing w:after="120"/>
              <w:jc w:val="both"/>
              <w:rPr>
                <w:rFonts w:eastAsia="SimSun"/>
                <w:szCs w:val="24"/>
                <w:lang w:val="en-US"/>
              </w:rPr>
            </w:pPr>
          </w:p>
        </w:tc>
        <w:tc>
          <w:tcPr>
            <w:tcW w:w="1363" w:type="dxa"/>
            <w:tcBorders>
              <w:top w:val="single" w:sz="6" w:space="0" w:color="auto"/>
              <w:left w:val="single" w:sz="6" w:space="0" w:color="auto"/>
              <w:bottom w:val="single" w:sz="6" w:space="0" w:color="auto"/>
              <w:right w:val="single" w:sz="6" w:space="0" w:color="auto"/>
            </w:tcBorders>
          </w:tcPr>
          <w:p w14:paraId="00276165" w14:textId="77777777" w:rsidR="00E95D0C" w:rsidRPr="0093429A" w:rsidRDefault="00E95D0C" w:rsidP="004176B5">
            <w:pPr>
              <w:keepLines/>
              <w:spacing w:after="120"/>
              <w:jc w:val="both"/>
              <w:rPr>
                <w:rFonts w:eastAsia="SimSun"/>
                <w:szCs w:val="24"/>
                <w:lang w:val="en-US"/>
              </w:rPr>
            </w:pPr>
          </w:p>
        </w:tc>
        <w:tc>
          <w:tcPr>
            <w:tcW w:w="3744" w:type="dxa"/>
            <w:tcBorders>
              <w:top w:val="single" w:sz="6" w:space="0" w:color="auto"/>
              <w:left w:val="single" w:sz="6" w:space="0" w:color="auto"/>
              <w:bottom w:val="single" w:sz="6" w:space="0" w:color="auto"/>
              <w:right w:val="single" w:sz="6" w:space="0" w:color="auto"/>
            </w:tcBorders>
          </w:tcPr>
          <w:p w14:paraId="01D01365" w14:textId="77777777" w:rsidR="00E95D0C" w:rsidRPr="0093429A" w:rsidRDefault="00E95D0C" w:rsidP="004176B5">
            <w:pPr>
              <w:keepLines/>
              <w:spacing w:after="120"/>
              <w:jc w:val="both"/>
              <w:rPr>
                <w:rFonts w:eastAsia="SimSun"/>
                <w:szCs w:val="24"/>
                <w:lang w:val="en-US"/>
              </w:rPr>
            </w:pPr>
          </w:p>
        </w:tc>
        <w:tc>
          <w:tcPr>
            <w:tcW w:w="2304" w:type="dxa"/>
            <w:tcBorders>
              <w:top w:val="single" w:sz="6" w:space="0" w:color="auto"/>
              <w:left w:val="single" w:sz="6" w:space="0" w:color="auto"/>
              <w:bottom w:val="single" w:sz="6" w:space="0" w:color="auto"/>
              <w:right w:val="single" w:sz="6" w:space="0" w:color="auto"/>
            </w:tcBorders>
          </w:tcPr>
          <w:p w14:paraId="2684C9E9" w14:textId="77777777" w:rsidR="00E95D0C" w:rsidRPr="0093429A" w:rsidRDefault="00E95D0C" w:rsidP="004176B5">
            <w:pPr>
              <w:keepLines/>
              <w:spacing w:after="120"/>
              <w:jc w:val="both"/>
              <w:rPr>
                <w:rFonts w:eastAsia="SimSun"/>
                <w:szCs w:val="24"/>
                <w:lang w:val="en-US"/>
              </w:rPr>
            </w:pPr>
          </w:p>
        </w:tc>
      </w:tr>
    </w:tbl>
    <w:p w14:paraId="4AB4983D" w14:textId="77777777" w:rsidR="00A23833" w:rsidRPr="0093429A" w:rsidRDefault="00A23833" w:rsidP="0031511D">
      <w:pPr>
        <w:pStyle w:val="Title"/>
        <w:rPr>
          <w:rFonts w:ascii="Times New Roman" w:hAnsi="Times New Roman"/>
          <w:sz w:val="24"/>
          <w:szCs w:val="24"/>
          <w:lang w:val="en-US"/>
        </w:rPr>
      </w:pPr>
    </w:p>
    <w:p w14:paraId="0D414969" w14:textId="77777777" w:rsidR="00A23833" w:rsidRPr="0093429A" w:rsidRDefault="00A23833" w:rsidP="00A23833">
      <w:pPr>
        <w:pStyle w:val="Title"/>
        <w:rPr>
          <w:rFonts w:ascii="Times New Roman" w:hAnsi="Times New Roman"/>
          <w:sz w:val="24"/>
          <w:szCs w:val="24"/>
          <w:lang w:val="en-US"/>
        </w:rPr>
      </w:pPr>
      <w:r w:rsidRPr="0093429A">
        <w:rPr>
          <w:rFonts w:ascii="Times New Roman" w:hAnsi="Times New Roman"/>
          <w:sz w:val="24"/>
          <w:szCs w:val="24"/>
          <w:lang w:val="en-US"/>
        </w:rPr>
        <w:br w:type="page"/>
      </w:r>
      <w:r w:rsidRPr="0093429A">
        <w:rPr>
          <w:rFonts w:ascii="Times New Roman" w:hAnsi="Times New Roman"/>
          <w:sz w:val="24"/>
          <w:szCs w:val="24"/>
          <w:lang w:val="en-US"/>
        </w:rPr>
        <w:lastRenderedPageBreak/>
        <w:t>Mục lục</w:t>
      </w:r>
    </w:p>
    <w:p w14:paraId="2808407A" w14:textId="11A8CBDE" w:rsidR="00527364" w:rsidRDefault="00A23833">
      <w:pPr>
        <w:pStyle w:val="TOC1"/>
        <w:tabs>
          <w:tab w:val="left" w:pos="432"/>
        </w:tabs>
        <w:rPr>
          <w:rFonts w:asciiTheme="minorHAnsi" w:eastAsiaTheme="minorEastAsia" w:hAnsiTheme="minorHAnsi" w:cstheme="minorBidi"/>
          <w:noProof/>
          <w:kern w:val="2"/>
          <w:sz w:val="22"/>
          <w:szCs w:val="22"/>
          <w:lang w:val="en-US"/>
          <w14:ligatures w14:val="standardContextual"/>
        </w:rPr>
      </w:pPr>
      <w:r w:rsidRPr="0093429A">
        <w:rPr>
          <w:szCs w:val="24"/>
          <w:lang w:val="en-US"/>
        </w:rPr>
        <w:fldChar w:fldCharType="begin"/>
      </w:r>
      <w:r w:rsidRPr="0093429A">
        <w:rPr>
          <w:szCs w:val="24"/>
          <w:lang w:val="en-US"/>
        </w:rPr>
        <w:instrText xml:space="preserve"> TOC \o "1-2" \h \z \u </w:instrText>
      </w:r>
      <w:r w:rsidRPr="0093429A">
        <w:rPr>
          <w:szCs w:val="24"/>
          <w:lang w:val="en-US"/>
        </w:rPr>
        <w:fldChar w:fldCharType="separate"/>
      </w:r>
      <w:hyperlink w:anchor="_Toc134303458" w:history="1">
        <w:r w:rsidR="00527364" w:rsidRPr="00632F67">
          <w:rPr>
            <w:rStyle w:val="Hyperlink"/>
            <w:noProof/>
          </w:rPr>
          <w:t>1.</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 xml:space="preserve">Sơ đồ </w:t>
        </w:r>
        <w:r w:rsidR="00527364" w:rsidRPr="00632F67">
          <w:rPr>
            <w:rStyle w:val="Hyperlink"/>
            <w:noProof/>
          </w:rPr>
          <w:t>Use-case</w:t>
        </w:r>
        <w:r w:rsidR="00527364">
          <w:rPr>
            <w:noProof/>
            <w:webHidden/>
          </w:rPr>
          <w:tab/>
        </w:r>
        <w:r w:rsidR="00527364">
          <w:rPr>
            <w:noProof/>
            <w:webHidden/>
          </w:rPr>
          <w:fldChar w:fldCharType="begin"/>
        </w:r>
        <w:r w:rsidR="00527364">
          <w:rPr>
            <w:noProof/>
            <w:webHidden/>
          </w:rPr>
          <w:instrText xml:space="preserve"> PAGEREF _Toc134303458 \h </w:instrText>
        </w:r>
        <w:r w:rsidR="00527364">
          <w:rPr>
            <w:noProof/>
            <w:webHidden/>
          </w:rPr>
        </w:r>
        <w:r w:rsidR="00527364">
          <w:rPr>
            <w:noProof/>
            <w:webHidden/>
          </w:rPr>
          <w:fldChar w:fldCharType="separate"/>
        </w:r>
        <w:r w:rsidR="00527364">
          <w:rPr>
            <w:noProof/>
            <w:webHidden/>
          </w:rPr>
          <w:t>3</w:t>
        </w:r>
        <w:r w:rsidR="00527364">
          <w:rPr>
            <w:noProof/>
            <w:webHidden/>
          </w:rPr>
          <w:fldChar w:fldCharType="end"/>
        </w:r>
      </w:hyperlink>
    </w:p>
    <w:p w14:paraId="5F9E50C6" w14:textId="64638092" w:rsidR="00527364" w:rsidRDefault="00000000">
      <w:pPr>
        <w:pStyle w:val="TOC1"/>
        <w:tabs>
          <w:tab w:val="left" w:pos="432"/>
        </w:tabs>
        <w:rPr>
          <w:rFonts w:asciiTheme="minorHAnsi" w:eastAsiaTheme="minorEastAsia" w:hAnsiTheme="minorHAnsi" w:cstheme="minorBidi"/>
          <w:noProof/>
          <w:kern w:val="2"/>
          <w:sz w:val="22"/>
          <w:szCs w:val="22"/>
          <w:lang w:val="en-US"/>
          <w14:ligatures w14:val="standardContextual"/>
        </w:rPr>
      </w:pPr>
      <w:hyperlink w:anchor="_Toc134303459" w:history="1">
        <w:r w:rsidR="00527364" w:rsidRPr="00632F67">
          <w:rPr>
            <w:rStyle w:val="Hyperlink"/>
            <w:noProof/>
            <w:lang w:val="en-US"/>
          </w:rPr>
          <w:t>2.</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Danh sách các Actor</w:t>
        </w:r>
        <w:r w:rsidR="00527364">
          <w:rPr>
            <w:noProof/>
            <w:webHidden/>
          </w:rPr>
          <w:tab/>
        </w:r>
        <w:r w:rsidR="00527364">
          <w:rPr>
            <w:noProof/>
            <w:webHidden/>
          </w:rPr>
          <w:fldChar w:fldCharType="begin"/>
        </w:r>
        <w:r w:rsidR="00527364">
          <w:rPr>
            <w:noProof/>
            <w:webHidden/>
          </w:rPr>
          <w:instrText xml:space="preserve"> PAGEREF _Toc134303459 \h </w:instrText>
        </w:r>
        <w:r w:rsidR="00527364">
          <w:rPr>
            <w:noProof/>
            <w:webHidden/>
          </w:rPr>
        </w:r>
        <w:r w:rsidR="00527364">
          <w:rPr>
            <w:noProof/>
            <w:webHidden/>
          </w:rPr>
          <w:fldChar w:fldCharType="separate"/>
        </w:r>
        <w:r w:rsidR="00527364">
          <w:rPr>
            <w:noProof/>
            <w:webHidden/>
          </w:rPr>
          <w:t>3</w:t>
        </w:r>
        <w:r w:rsidR="00527364">
          <w:rPr>
            <w:noProof/>
            <w:webHidden/>
          </w:rPr>
          <w:fldChar w:fldCharType="end"/>
        </w:r>
      </w:hyperlink>
    </w:p>
    <w:p w14:paraId="578DAE92" w14:textId="6C29F14D" w:rsidR="00527364" w:rsidRDefault="00000000">
      <w:pPr>
        <w:pStyle w:val="TOC1"/>
        <w:tabs>
          <w:tab w:val="left" w:pos="432"/>
        </w:tabs>
        <w:rPr>
          <w:rFonts w:asciiTheme="minorHAnsi" w:eastAsiaTheme="minorEastAsia" w:hAnsiTheme="minorHAnsi" w:cstheme="minorBidi"/>
          <w:noProof/>
          <w:kern w:val="2"/>
          <w:sz w:val="22"/>
          <w:szCs w:val="22"/>
          <w:lang w:val="en-US"/>
          <w14:ligatures w14:val="standardContextual"/>
        </w:rPr>
      </w:pPr>
      <w:hyperlink w:anchor="_Toc134303460" w:history="1">
        <w:r w:rsidR="00527364" w:rsidRPr="00632F67">
          <w:rPr>
            <w:rStyle w:val="Hyperlink"/>
            <w:noProof/>
            <w:lang w:val="en-US"/>
          </w:rPr>
          <w:t>3.</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Danh sách các Use-case</w:t>
        </w:r>
        <w:r w:rsidR="00527364">
          <w:rPr>
            <w:noProof/>
            <w:webHidden/>
          </w:rPr>
          <w:tab/>
        </w:r>
        <w:r w:rsidR="00527364">
          <w:rPr>
            <w:noProof/>
            <w:webHidden/>
          </w:rPr>
          <w:fldChar w:fldCharType="begin"/>
        </w:r>
        <w:r w:rsidR="00527364">
          <w:rPr>
            <w:noProof/>
            <w:webHidden/>
          </w:rPr>
          <w:instrText xml:space="preserve"> PAGEREF _Toc134303460 \h </w:instrText>
        </w:r>
        <w:r w:rsidR="00527364">
          <w:rPr>
            <w:noProof/>
            <w:webHidden/>
          </w:rPr>
        </w:r>
        <w:r w:rsidR="00527364">
          <w:rPr>
            <w:noProof/>
            <w:webHidden/>
          </w:rPr>
          <w:fldChar w:fldCharType="separate"/>
        </w:r>
        <w:r w:rsidR="00527364">
          <w:rPr>
            <w:noProof/>
            <w:webHidden/>
          </w:rPr>
          <w:t>3</w:t>
        </w:r>
        <w:r w:rsidR="00527364">
          <w:rPr>
            <w:noProof/>
            <w:webHidden/>
          </w:rPr>
          <w:fldChar w:fldCharType="end"/>
        </w:r>
      </w:hyperlink>
    </w:p>
    <w:p w14:paraId="716EED6E" w14:textId="01BE32DC" w:rsidR="00527364" w:rsidRDefault="00000000">
      <w:pPr>
        <w:pStyle w:val="TOC1"/>
        <w:tabs>
          <w:tab w:val="left" w:pos="432"/>
        </w:tabs>
        <w:rPr>
          <w:rFonts w:asciiTheme="minorHAnsi" w:eastAsiaTheme="minorEastAsia" w:hAnsiTheme="minorHAnsi" w:cstheme="minorBidi"/>
          <w:noProof/>
          <w:kern w:val="2"/>
          <w:sz w:val="22"/>
          <w:szCs w:val="22"/>
          <w:lang w:val="en-US"/>
          <w14:ligatures w14:val="standardContextual"/>
        </w:rPr>
      </w:pPr>
      <w:hyperlink w:anchor="_Toc134303461" w:history="1">
        <w:r w:rsidR="00527364" w:rsidRPr="00632F67">
          <w:rPr>
            <w:rStyle w:val="Hyperlink"/>
            <w:noProof/>
            <w:lang w:val="en-US"/>
          </w:rPr>
          <w:t>4.</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w:t>
        </w:r>
        <w:r w:rsidR="00527364">
          <w:rPr>
            <w:noProof/>
            <w:webHidden/>
          </w:rPr>
          <w:tab/>
        </w:r>
        <w:r w:rsidR="00527364">
          <w:rPr>
            <w:noProof/>
            <w:webHidden/>
          </w:rPr>
          <w:fldChar w:fldCharType="begin"/>
        </w:r>
        <w:r w:rsidR="00527364">
          <w:rPr>
            <w:noProof/>
            <w:webHidden/>
          </w:rPr>
          <w:instrText xml:space="preserve"> PAGEREF _Toc134303461 \h </w:instrText>
        </w:r>
        <w:r w:rsidR="00527364">
          <w:rPr>
            <w:noProof/>
            <w:webHidden/>
          </w:rPr>
        </w:r>
        <w:r w:rsidR="00527364">
          <w:rPr>
            <w:noProof/>
            <w:webHidden/>
          </w:rPr>
          <w:fldChar w:fldCharType="separate"/>
        </w:r>
        <w:r w:rsidR="00527364">
          <w:rPr>
            <w:noProof/>
            <w:webHidden/>
          </w:rPr>
          <w:t>4</w:t>
        </w:r>
        <w:r w:rsidR="00527364">
          <w:rPr>
            <w:noProof/>
            <w:webHidden/>
          </w:rPr>
          <w:fldChar w:fldCharType="end"/>
        </w:r>
      </w:hyperlink>
    </w:p>
    <w:p w14:paraId="47977F5C" w14:textId="26E82FEA" w:rsidR="00527364" w:rsidRDefault="00000000">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2" w:history="1">
        <w:r w:rsidR="00527364" w:rsidRPr="00632F67">
          <w:rPr>
            <w:rStyle w:val="Hyperlink"/>
            <w:noProof/>
            <w:lang w:val="en-US"/>
          </w:rPr>
          <w:t>4.1</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Đăng nhập</w:t>
        </w:r>
        <w:r w:rsidR="00527364">
          <w:rPr>
            <w:noProof/>
            <w:webHidden/>
          </w:rPr>
          <w:tab/>
        </w:r>
        <w:r w:rsidR="00527364">
          <w:rPr>
            <w:noProof/>
            <w:webHidden/>
          </w:rPr>
          <w:fldChar w:fldCharType="begin"/>
        </w:r>
        <w:r w:rsidR="00527364">
          <w:rPr>
            <w:noProof/>
            <w:webHidden/>
          </w:rPr>
          <w:instrText xml:space="preserve"> PAGEREF _Toc134303462 \h </w:instrText>
        </w:r>
        <w:r w:rsidR="00527364">
          <w:rPr>
            <w:noProof/>
            <w:webHidden/>
          </w:rPr>
        </w:r>
        <w:r w:rsidR="00527364">
          <w:rPr>
            <w:noProof/>
            <w:webHidden/>
          </w:rPr>
          <w:fldChar w:fldCharType="separate"/>
        </w:r>
        <w:r w:rsidR="00527364">
          <w:rPr>
            <w:noProof/>
            <w:webHidden/>
          </w:rPr>
          <w:t>4</w:t>
        </w:r>
        <w:r w:rsidR="00527364">
          <w:rPr>
            <w:noProof/>
            <w:webHidden/>
          </w:rPr>
          <w:fldChar w:fldCharType="end"/>
        </w:r>
      </w:hyperlink>
    </w:p>
    <w:p w14:paraId="19FDC391" w14:textId="58A7D3A2" w:rsidR="00527364" w:rsidRDefault="00000000">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3" w:history="1">
        <w:r w:rsidR="00527364" w:rsidRPr="00632F67">
          <w:rPr>
            <w:rStyle w:val="Hyperlink"/>
            <w:noProof/>
            <w:lang w:val="en-US"/>
          </w:rPr>
          <w:t>4.2</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 case Đăng ký:</w:t>
        </w:r>
        <w:r w:rsidR="00527364">
          <w:rPr>
            <w:noProof/>
            <w:webHidden/>
          </w:rPr>
          <w:tab/>
        </w:r>
        <w:r w:rsidR="00527364">
          <w:rPr>
            <w:noProof/>
            <w:webHidden/>
          </w:rPr>
          <w:fldChar w:fldCharType="begin"/>
        </w:r>
        <w:r w:rsidR="00527364">
          <w:rPr>
            <w:noProof/>
            <w:webHidden/>
          </w:rPr>
          <w:instrText xml:space="preserve"> PAGEREF _Toc134303463 \h </w:instrText>
        </w:r>
        <w:r w:rsidR="00527364">
          <w:rPr>
            <w:noProof/>
            <w:webHidden/>
          </w:rPr>
        </w:r>
        <w:r w:rsidR="00527364">
          <w:rPr>
            <w:noProof/>
            <w:webHidden/>
          </w:rPr>
          <w:fldChar w:fldCharType="separate"/>
        </w:r>
        <w:r w:rsidR="00527364">
          <w:rPr>
            <w:noProof/>
            <w:webHidden/>
          </w:rPr>
          <w:t>5</w:t>
        </w:r>
        <w:r w:rsidR="00527364">
          <w:rPr>
            <w:noProof/>
            <w:webHidden/>
          </w:rPr>
          <w:fldChar w:fldCharType="end"/>
        </w:r>
      </w:hyperlink>
    </w:p>
    <w:p w14:paraId="37444EAB" w14:textId="3E760AC3" w:rsidR="00527364" w:rsidRDefault="00000000">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4" w:history="1">
        <w:r w:rsidR="00527364" w:rsidRPr="00632F67">
          <w:rPr>
            <w:rStyle w:val="Hyperlink"/>
            <w:noProof/>
            <w:lang w:val="en-US"/>
          </w:rPr>
          <w:t>4.3</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 case Chỉnh sửa thông tin cá nhân:</w:t>
        </w:r>
        <w:r w:rsidR="00527364">
          <w:rPr>
            <w:noProof/>
            <w:webHidden/>
          </w:rPr>
          <w:tab/>
        </w:r>
        <w:r w:rsidR="00527364">
          <w:rPr>
            <w:noProof/>
            <w:webHidden/>
          </w:rPr>
          <w:fldChar w:fldCharType="begin"/>
        </w:r>
        <w:r w:rsidR="00527364">
          <w:rPr>
            <w:noProof/>
            <w:webHidden/>
          </w:rPr>
          <w:instrText xml:space="preserve"> PAGEREF _Toc134303464 \h </w:instrText>
        </w:r>
        <w:r w:rsidR="00527364">
          <w:rPr>
            <w:noProof/>
            <w:webHidden/>
          </w:rPr>
        </w:r>
        <w:r w:rsidR="00527364">
          <w:rPr>
            <w:noProof/>
            <w:webHidden/>
          </w:rPr>
          <w:fldChar w:fldCharType="separate"/>
        </w:r>
        <w:r w:rsidR="00527364">
          <w:rPr>
            <w:noProof/>
            <w:webHidden/>
          </w:rPr>
          <w:t>7</w:t>
        </w:r>
        <w:r w:rsidR="00527364">
          <w:rPr>
            <w:noProof/>
            <w:webHidden/>
          </w:rPr>
          <w:fldChar w:fldCharType="end"/>
        </w:r>
      </w:hyperlink>
    </w:p>
    <w:p w14:paraId="528ACA6A" w14:textId="3766BEDF" w:rsidR="00527364" w:rsidRDefault="00000000">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5" w:history="1">
        <w:r w:rsidR="00527364" w:rsidRPr="00632F67">
          <w:rPr>
            <w:rStyle w:val="Hyperlink"/>
            <w:noProof/>
            <w:lang w:val="en-US"/>
          </w:rPr>
          <w:t>4.4</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Đăng công thức nấu ăn</w:t>
        </w:r>
        <w:r w:rsidR="00527364">
          <w:rPr>
            <w:noProof/>
            <w:webHidden/>
          </w:rPr>
          <w:tab/>
        </w:r>
        <w:r w:rsidR="00527364">
          <w:rPr>
            <w:noProof/>
            <w:webHidden/>
          </w:rPr>
          <w:fldChar w:fldCharType="begin"/>
        </w:r>
        <w:r w:rsidR="00527364">
          <w:rPr>
            <w:noProof/>
            <w:webHidden/>
          </w:rPr>
          <w:instrText xml:space="preserve"> PAGEREF _Toc134303465 \h </w:instrText>
        </w:r>
        <w:r w:rsidR="00527364">
          <w:rPr>
            <w:noProof/>
            <w:webHidden/>
          </w:rPr>
        </w:r>
        <w:r w:rsidR="00527364">
          <w:rPr>
            <w:noProof/>
            <w:webHidden/>
          </w:rPr>
          <w:fldChar w:fldCharType="separate"/>
        </w:r>
        <w:r w:rsidR="00527364">
          <w:rPr>
            <w:noProof/>
            <w:webHidden/>
          </w:rPr>
          <w:t>8</w:t>
        </w:r>
        <w:r w:rsidR="00527364">
          <w:rPr>
            <w:noProof/>
            <w:webHidden/>
          </w:rPr>
          <w:fldChar w:fldCharType="end"/>
        </w:r>
      </w:hyperlink>
    </w:p>
    <w:p w14:paraId="31842B9C" w14:textId="79A9BBF1" w:rsidR="00527364" w:rsidRDefault="00000000">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6" w:history="1">
        <w:r w:rsidR="00527364" w:rsidRPr="00632F67">
          <w:rPr>
            <w:rStyle w:val="Hyperlink"/>
            <w:noProof/>
            <w:lang w:val="en-US"/>
          </w:rPr>
          <w:t>4.5</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xem danh sách các món ăn:</w:t>
        </w:r>
        <w:r w:rsidR="00527364">
          <w:rPr>
            <w:noProof/>
            <w:webHidden/>
          </w:rPr>
          <w:tab/>
        </w:r>
        <w:r w:rsidR="00527364">
          <w:rPr>
            <w:noProof/>
            <w:webHidden/>
          </w:rPr>
          <w:fldChar w:fldCharType="begin"/>
        </w:r>
        <w:r w:rsidR="00527364">
          <w:rPr>
            <w:noProof/>
            <w:webHidden/>
          </w:rPr>
          <w:instrText xml:space="preserve"> PAGEREF _Toc134303466 \h </w:instrText>
        </w:r>
        <w:r w:rsidR="00527364">
          <w:rPr>
            <w:noProof/>
            <w:webHidden/>
          </w:rPr>
        </w:r>
        <w:r w:rsidR="00527364">
          <w:rPr>
            <w:noProof/>
            <w:webHidden/>
          </w:rPr>
          <w:fldChar w:fldCharType="separate"/>
        </w:r>
        <w:r w:rsidR="00527364">
          <w:rPr>
            <w:noProof/>
            <w:webHidden/>
          </w:rPr>
          <w:t>9</w:t>
        </w:r>
        <w:r w:rsidR="00527364">
          <w:rPr>
            <w:noProof/>
            <w:webHidden/>
          </w:rPr>
          <w:fldChar w:fldCharType="end"/>
        </w:r>
      </w:hyperlink>
    </w:p>
    <w:p w14:paraId="3689D71D" w14:textId="0012412B" w:rsidR="00527364" w:rsidRDefault="00000000">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7" w:history="1">
        <w:r w:rsidR="00527364" w:rsidRPr="00632F67">
          <w:rPr>
            <w:rStyle w:val="Hyperlink"/>
            <w:noProof/>
            <w:lang w:val="en-US"/>
          </w:rPr>
          <w:t>4.6</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 case xem chi tiết món ăn:</w:t>
        </w:r>
        <w:r w:rsidR="00527364">
          <w:rPr>
            <w:noProof/>
            <w:webHidden/>
          </w:rPr>
          <w:tab/>
        </w:r>
        <w:r w:rsidR="00527364">
          <w:rPr>
            <w:noProof/>
            <w:webHidden/>
          </w:rPr>
          <w:fldChar w:fldCharType="begin"/>
        </w:r>
        <w:r w:rsidR="00527364">
          <w:rPr>
            <w:noProof/>
            <w:webHidden/>
          </w:rPr>
          <w:instrText xml:space="preserve"> PAGEREF _Toc134303467 \h </w:instrText>
        </w:r>
        <w:r w:rsidR="00527364">
          <w:rPr>
            <w:noProof/>
            <w:webHidden/>
          </w:rPr>
        </w:r>
        <w:r w:rsidR="00527364">
          <w:rPr>
            <w:noProof/>
            <w:webHidden/>
          </w:rPr>
          <w:fldChar w:fldCharType="separate"/>
        </w:r>
        <w:r w:rsidR="00527364">
          <w:rPr>
            <w:noProof/>
            <w:webHidden/>
          </w:rPr>
          <w:t>9</w:t>
        </w:r>
        <w:r w:rsidR="00527364">
          <w:rPr>
            <w:noProof/>
            <w:webHidden/>
          </w:rPr>
          <w:fldChar w:fldCharType="end"/>
        </w:r>
      </w:hyperlink>
    </w:p>
    <w:p w14:paraId="610E4C66" w14:textId="45287AFE" w:rsidR="00527364" w:rsidRDefault="00000000">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8" w:history="1">
        <w:r w:rsidR="00527364" w:rsidRPr="00632F67">
          <w:rPr>
            <w:rStyle w:val="Hyperlink"/>
            <w:noProof/>
            <w:lang w:val="en-US"/>
          </w:rPr>
          <w:t>4.7</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 xml:space="preserve">Đặc tả Use-case </w:t>
        </w:r>
        <w:r w:rsidR="00527364" w:rsidRPr="00632F67">
          <w:rPr>
            <w:rStyle w:val="Hyperlink"/>
            <w:noProof/>
          </w:rPr>
          <w:t xml:space="preserve">Like </w:t>
        </w:r>
        <w:r w:rsidR="00527364" w:rsidRPr="00632F67">
          <w:rPr>
            <w:rStyle w:val="Hyperlink"/>
            <w:noProof/>
            <w:lang w:val="en-US"/>
          </w:rPr>
          <w:t>món ăn:</w:t>
        </w:r>
        <w:r w:rsidR="00527364">
          <w:rPr>
            <w:noProof/>
            <w:webHidden/>
          </w:rPr>
          <w:tab/>
        </w:r>
        <w:r w:rsidR="00527364">
          <w:rPr>
            <w:noProof/>
            <w:webHidden/>
          </w:rPr>
          <w:fldChar w:fldCharType="begin"/>
        </w:r>
        <w:r w:rsidR="00527364">
          <w:rPr>
            <w:noProof/>
            <w:webHidden/>
          </w:rPr>
          <w:instrText xml:space="preserve"> PAGEREF _Toc134303468 \h </w:instrText>
        </w:r>
        <w:r w:rsidR="00527364">
          <w:rPr>
            <w:noProof/>
            <w:webHidden/>
          </w:rPr>
        </w:r>
        <w:r w:rsidR="00527364">
          <w:rPr>
            <w:noProof/>
            <w:webHidden/>
          </w:rPr>
          <w:fldChar w:fldCharType="separate"/>
        </w:r>
        <w:r w:rsidR="00527364">
          <w:rPr>
            <w:noProof/>
            <w:webHidden/>
          </w:rPr>
          <w:t>10</w:t>
        </w:r>
        <w:r w:rsidR="00527364">
          <w:rPr>
            <w:noProof/>
            <w:webHidden/>
          </w:rPr>
          <w:fldChar w:fldCharType="end"/>
        </w:r>
      </w:hyperlink>
    </w:p>
    <w:p w14:paraId="7C95CF3A" w14:textId="7F3F219D" w:rsidR="00527364" w:rsidRDefault="00000000">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69" w:history="1">
        <w:r w:rsidR="00527364" w:rsidRPr="00632F67">
          <w:rPr>
            <w:rStyle w:val="Hyperlink"/>
            <w:noProof/>
            <w:lang w:val="en-US"/>
          </w:rPr>
          <w:t>4.8</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xem danh các các món ăn đã Like:</w:t>
        </w:r>
        <w:r w:rsidR="00527364">
          <w:rPr>
            <w:noProof/>
            <w:webHidden/>
          </w:rPr>
          <w:tab/>
        </w:r>
        <w:r w:rsidR="00527364">
          <w:rPr>
            <w:noProof/>
            <w:webHidden/>
          </w:rPr>
          <w:fldChar w:fldCharType="begin"/>
        </w:r>
        <w:r w:rsidR="00527364">
          <w:rPr>
            <w:noProof/>
            <w:webHidden/>
          </w:rPr>
          <w:instrText xml:space="preserve"> PAGEREF _Toc134303469 \h </w:instrText>
        </w:r>
        <w:r w:rsidR="00527364">
          <w:rPr>
            <w:noProof/>
            <w:webHidden/>
          </w:rPr>
        </w:r>
        <w:r w:rsidR="00527364">
          <w:rPr>
            <w:noProof/>
            <w:webHidden/>
          </w:rPr>
          <w:fldChar w:fldCharType="separate"/>
        </w:r>
        <w:r w:rsidR="00527364">
          <w:rPr>
            <w:noProof/>
            <w:webHidden/>
          </w:rPr>
          <w:t>11</w:t>
        </w:r>
        <w:r w:rsidR="00527364">
          <w:rPr>
            <w:noProof/>
            <w:webHidden/>
          </w:rPr>
          <w:fldChar w:fldCharType="end"/>
        </w:r>
      </w:hyperlink>
    </w:p>
    <w:p w14:paraId="1A3BCCAC" w14:textId="27BD2151" w:rsidR="00527364" w:rsidRDefault="00000000">
      <w:pPr>
        <w:pStyle w:val="TOC2"/>
        <w:tabs>
          <w:tab w:val="left" w:pos="1000"/>
        </w:tabs>
        <w:rPr>
          <w:rFonts w:asciiTheme="minorHAnsi" w:eastAsiaTheme="minorEastAsia" w:hAnsiTheme="minorHAnsi" w:cstheme="minorBidi"/>
          <w:noProof/>
          <w:kern w:val="2"/>
          <w:sz w:val="22"/>
          <w:szCs w:val="22"/>
          <w:lang w:val="en-US"/>
          <w14:ligatures w14:val="standardContextual"/>
        </w:rPr>
      </w:pPr>
      <w:hyperlink w:anchor="_Toc134303470" w:history="1">
        <w:r w:rsidR="00527364" w:rsidRPr="00632F67">
          <w:rPr>
            <w:rStyle w:val="Hyperlink"/>
            <w:noProof/>
            <w:lang w:val="en-US"/>
          </w:rPr>
          <w:t>4.9</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comment về món ăn:</w:t>
        </w:r>
        <w:r w:rsidR="00527364">
          <w:rPr>
            <w:noProof/>
            <w:webHidden/>
          </w:rPr>
          <w:tab/>
        </w:r>
        <w:r w:rsidR="00527364">
          <w:rPr>
            <w:noProof/>
            <w:webHidden/>
          </w:rPr>
          <w:fldChar w:fldCharType="begin"/>
        </w:r>
        <w:r w:rsidR="00527364">
          <w:rPr>
            <w:noProof/>
            <w:webHidden/>
          </w:rPr>
          <w:instrText xml:space="preserve"> PAGEREF _Toc134303470 \h </w:instrText>
        </w:r>
        <w:r w:rsidR="00527364">
          <w:rPr>
            <w:noProof/>
            <w:webHidden/>
          </w:rPr>
        </w:r>
        <w:r w:rsidR="00527364">
          <w:rPr>
            <w:noProof/>
            <w:webHidden/>
          </w:rPr>
          <w:fldChar w:fldCharType="separate"/>
        </w:r>
        <w:r w:rsidR="00527364">
          <w:rPr>
            <w:noProof/>
            <w:webHidden/>
          </w:rPr>
          <w:t>12</w:t>
        </w:r>
        <w:r w:rsidR="00527364">
          <w:rPr>
            <w:noProof/>
            <w:webHidden/>
          </w:rPr>
          <w:fldChar w:fldCharType="end"/>
        </w:r>
      </w:hyperlink>
    </w:p>
    <w:p w14:paraId="0327ABD8" w14:textId="0D46EA3A"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1" w:history="1">
        <w:r w:rsidR="00527364" w:rsidRPr="00632F67">
          <w:rPr>
            <w:rStyle w:val="Hyperlink"/>
            <w:noProof/>
            <w:lang w:val="en-US"/>
          </w:rPr>
          <w:t>4.10</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xóa comment:</w:t>
        </w:r>
        <w:r w:rsidR="00527364">
          <w:rPr>
            <w:noProof/>
            <w:webHidden/>
          </w:rPr>
          <w:tab/>
        </w:r>
        <w:r w:rsidR="00527364">
          <w:rPr>
            <w:noProof/>
            <w:webHidden/>
          </w:rPr>
          <w:fldChar w:fldCharType="begin"/>
        </w:r>
        <w:r w:rsidR="00527364">
          <w:rPr>
            <w:noProof/>
            <w:webHidden/>
          </w:rPr>
          <w:instrText xml:space="preserve"> PAGEREF _Toc134303471 \h </w:instrText>
        </w:r>
        <w:r w:rsidR="00527364">
          <w:rPr>
            <w:noProof/>
            <w:webHidden/>
          </w:rPr>
        </w:r>
        <w:r w:rsidR="00527364">
          <w:rPr>
            <w:noProof/>
            <w:webHidden/>
          </w:rPr>
          <w:fldChar w:fldCharType="separate"/>
        </w:r>
        <w:r w:rsidR="00527364">
          <w:rPr>
            <w:noProof/>
            <w:webHidden/>
          </w:rPr>
          <w:t>13</w:t>
        </w:r>
        <w:r w:rsidR="00527364">
          <w:rPr>
            <w:noProof/>
            <w:webHidden/>
          </w:rPr>
          <w:fldChar w:fldCharType="end"/>
        </w:r>
      </w:hyperlink>
    </w:p>
    <w:p w14:paraId="23F82A47" w14:textId="6988F9AA"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2" w:history="1">
        <w:r w:rsidR="00527364" w:rsidRPr="00632F67">
          <w:rPr>
            <w:rStyle w:val="Hyperlink"/>
            <w:noProof/>
            <w:lang w:val="en-US"/>
          </w:rPr>
          <w:t>4.11</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báo cáo một công thức nấu ăn:</w:t>
        </w:r>
        <w:r w:rsidR="00527364">
          <w:rPr>
            <w:noProof/>
            <w:webHidden/>
          </w:rPr>
          <w:tab/>
        </w:r>
        <w:r w:rsidR="00527364">
          <w:rPr>
            <w:noProof/>
            <w:webHidden/>
          </w:rPr>
          <w:fldChar w:fldCharType="begin"/>
        </w:r>
        <w:r w:rsidR="00527364">
          <w:rPr>
            <w:noProof/>
            <w:webHidden/>
          </w:rPr>
          <w:instrText xml:space="preserve"> PAGEREF _Toc134303472 \h </w:instrText>
        </w:r>
        <w:r w:rsidR="00527364">
          <w:rPr>
            <w:noProof/>
            <w:webHidden/>
          </w:rPr>
        </w:r>
        <w:r w:rsidR="00527364">
          <w:rPr>
            <w:noProof/>
            <w:webHidden/>
          </w:rPr>
          <w:fldChar w:fldCharType="separate"/>
        </w:r>
        <w:r w:rsidR="00527364">
          <w:rPr>
            <w:noProof/>
            <w:webHidden/>
          </w:rPr>
          <w:t>13</w:t>
        </w:r>
        <w:r w:rsidR="00527364">
          <w:rPr>
            <w:noProof/>
            <w:webHidden/>
          </w:rPr>
          <w:fldChar w:fldCharType="end"/>
        </w:r>
      </w:hyperlink>
    </w:p>
    <w:p w14:paraId="027AB11A" w14:textId="132D4EAE"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3" w:history="1">
        <w:r w:rsidR="00527364" w:rsidRPr="00632F67">
          <w:rPr>
            <w:rStyle w:val="Hyperlink"/>
            <w:noProof/>
            <w:lang w:val="en-US"/>
          </w:rPr>
          <w:t>4.12</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tìm kiếm (full text search):</w:t>
        </w:r>
        <w:r w:rsidR="00527364">
          <w:rPr>
            <w:noProof/>
            <w:webHidden/>
          </w:rPr>
          <w:tab/>
        </w:r>
        <w:r w:rsidR="00527364">
          <w:rPr>
            <w:noProof/>
            <w:webHidden/>
          </w:rPr>
          <w:fldChar w:fldCharType="begin"/>
        </w:r>
        <w:r w:rsidR="00527364">
          <w:rPr>
            <w:noProof/>
            <w:webHidden/>
          </w:rPr>
          <w:instrText xml:space="preserve"> PAGEREF _Toc134303473 \h </w:instrText>
        </w:r>
        <w:r w:rsidR="00527364">
          <w:rPr>
            <w:noProof/>
            <w:webHidden/>
          </w:rPr>
        </w:r>
        <w:r w:rsidR="00527364">
          <w:rPr>
            <w:noProof/>
            <w:webHidden/>
          </w:rPr>
          <w:fldChar w:fldCharType="separate"/>
        </w:r>
        <w:r w:rsidR="00527364">
          <w:rPr>
            <w:noProof/>
            <w:webHidden/>
          </w:rPr>
          <w:t>14</w:t>
        </w:r>
        <w:r w:rsidR="00527364">
          <w:rPr>
            <w:noProof/>
            <w:webHidden/>
          </w:rPr>
          <w:fldChar w:fldCharType="end"/>
        </w:r>
      </w:hyperlink>
    </w:p>
    <w:p w14:paraId="37E8EB9E" w14:textId="4E50AF33"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4" w:history="1">
        <w:r w:rsidR="00527364" w:rsidRPr="00632F67">
          <w:rPr>
            <w:rStyle w:val="Hyperlink"/>
            <w:noProof/>
            <w:lang w:val="en-US"/>
          </w:rPr>
          <w:t>4.13</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Sắp xếp kết quả tìm kiếm:</w:t>
        </w:r>
        <w:r w:rsidR="00527364">
          <w:rPr>
            <w:noProof/>
            <w:webHidden/>
          </w:rPr>
          <w:tab/>
        </w:r>
        <w:r w:rsidR="00527364">
          <w:rPr>
            <w:noProof/>
            <w:webHidden/>
          </w:rPr>
          <w:fldChar w:fldCharType="begin"/>
        </w:r>
        <w:r w:rsidR="00527364">
          <w:rPr>
            <w:noProof/>
            <w:webHidden/>
          </w:rPr>
          <w:instrText xml:space="preserve"> PAGEREF _Toc134303474 \h </w:instrText>
        </w:r>
        <w:r w:rsidR="00527364">
          <w:rPr>
            <w:noProof/>
            <w:webHidden/>
          </w:rPr>
        </w:r>
        <w:r w:rsidR="00527364">
          <w:rPr>
            <w:noProof/>
            <w:webHidden/>
          </w:rPr>
          <w:fldChar w:fldCharType="separate"/>
        </w:r>
        <w:r w:rsidR="00527364">
          <w:rPr>
            <w:noProof/>
            <w:webHidden/>
          </w:rPr>
          <w:t>15</w:t>
        </w:r>
        <w:r w:rsidR="00527364">
          <w:rPr>
            <w:noProof/>
            <w:webHidden/>
          </w:rPr>
          <w:fldChar w:fldCharType="end"/>
        </w:r>
      </w:hyperlink>
    </w:p>
    <w:p w14:paraId="7DA3D694" w14:textId="1BE3E726"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5" w:history="1">
        <w:r w:rsidR="00527364" w:rsidRPr="00632F67">
          <w:rPr>
            <w:rStyle w:val="Hyperlink"/>
            <w:noProof/>
            <w:lang w:val="en-US"/>
          </w:rPr>
          <w:t>4.14</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xem trang cá nhân của người dùng khác:</w:t>
        </w:r>
        <w:r w:rsidR="00527364">
          <w:rPr>
            <w:noProof/>
            <w:webHidden/>
          </w:rPr>
          <w:tab/>
        </w:r>
        <w:r w:rsidR="00527364">
          <w:rPr>
            <w:noProof/>
            <w:webHidden/>
          </w:rPr>
          <w:fldChar w:fldCharType="begin"/>
        </w:r>
        <w:r w:rsidR="00527364">
          <w:rPr>
            <w:noProof/>
            <w:webHidden/>
          </w:rPr>
          <w:instrText xml:space="preserve"> PAGEREF _Toc134303475 \h </w:instrText>
        </w:r>
        <w:r w:rsidR="00527364">
          <w:rPr>
            <w:noProof/>
            <w:webHidden/>
          </w:rPr>
        </w:r>
        <w:r w:rsidR="00527364">
          <w:rPr>
            <w:noProof/>
            <w:webHidden/>
          </w:rPr>
          <w:fldChar w:fldCharType="separate"/>
        </w:r>
        <w:r w:rsidR="00527364">
          <w:rPr>
            <w:noProof/>
            <w:webHidden/>
          </w:rPr>
          <w:t>16</w:t>
        </w:r>
        <w:r w:rsidR="00527364">
          <w:rPr>
            <w:noProof/>
            <w:webHidden/>
          </w:rPr>
          <w:fldChar w:fldCharType="end"/>
        </w:r>
      </w:hyperlink>
    </w:p>
    <w:p w14:paraId="116BD5DE" w14:textId="391DFFB5"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6" w:history="1">
        <w:r w:rsidR="00527364" w:rsidRPr="00632F67">
          <w:rPr>
            <w:rStyle w:val="Hyperlink"/>
            <w:noProof/>
            <w:lang w:val="en-US"/>
          </w:rPr>
          <w:t>4.15</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Follow người dùng khác:</w:t>
        </w:r>
        <w:r w:rsidR="00527364">
          <w:rPr>
            <w:noProof/>
            <w:webHidden/>
          </w:rPr>
          <w:tab/>
        </w:r>
        <w:r w:rsidR="00527364">
          <w:rPr>
            <w:noProof/>
            <w:webHidden/>
          </w:rPr>
          <w:fldChar w:fldCharType="begin"/>
        </w:r>
        <w:r w:rsidR="00527364">
          <w:rPr>
            <w:noProof/>
            <w:webHidden/>
          </w:rPr>
          <w:instrText xml:space="preserve"> PAGEREF _Toc134303476 \h </w:instrText>
        </w:r>
        <w:r w:rsidR="00527364">
          <w:rPr>
            <w:noProof/>
            <w:webHidden/>
          </w:rPr>
        </w:r>
        <w:r w:rsidR="00527364">
          <w:rPr>
            <w:noProof/>
            <w:webHidden/>
          </w:rPr>
          <w:fldChar w:fldCharType="separate"/>
        </w:r>
        <w:r w:rsidR="00527364">
          <w:rPr>
            <w:noProof/>
            <w:webHidden/>
          </w:rPr>
          <w:t>16</w:t>
        </w:r>
        <w:r w:rsidR="00527364">
          <w:rPr>
            <w:noProof/>
            <w:webHidden/>
          </w:rPr>
          <w:fldChar w:fldCharType="end"/>
        </w:r>
      </w:hyperlink>
    </w:p>
    <w:p w14:paraId="70F860EA" w14:textId="39641EA7"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7" w:history="1">
        <w:r w:rsidR="00527364" w:rsidRPr="00632F67">
          <w:rPr>
            <w:rStyle w:val="Hyperlink"/>
            <w:noProof/>
            <w:lang w:val="en-US"/>
          </w:rPr>
          <w:t>4.16</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thay đổi avartar:</w:t>
        </w:r>
        <w:r w:rsidR="00527364">
          <w:rPr>
            <w:noProof/>
            <w:webHidden/>
          </w:rPr>
          <w:tab/>
        </w:r>
        <w:r w:rsidR="00527364">
          <w:rPr>
            <w:noProof/>
            <w:webHidden/>
          </w:rPr>
          <w:fldChar w:fldCharType="begin"/>
        </w:r>
        <w:r w:rsidR="00527364">
          <w:rPr>
            <w:noProof/>
            <w:webHidden/>
          </w:rPr>
          <w:instrText xml:space="preserve"> PAGEREF _Toc134303477 \h </w:instrText>
        </w:r>
        <w:r w:rsidR="00527364">
          <w:rPr>
            <w:noProof/>
            <w:webHidden/>
          </w:rPr>
        </w:r>
        <w:r w:rsidR="00527364">
          <w:rPr>
            <w:noProof/>
            <w:webHidden/>
          </w:rPr>
          <w:fldChar w:fldCharType="separate"/>
        </w:r>
        <w:r w:rsidR="00527364">
          <w:rPr>
            <w:noProof/>
            <w:webHidden/>
          </w:rPr>
          <w:t>17</w:t>
        </w:r>
        <w:r w:rsidR="00527364">
          <w:rPr>
            <w:noProof/>
            <w:webHidden/>
          </w:rPr>
          <w:fldChar w:fldCharType="end"/>
        </w:r>
      </w:hyperlink>
    </w:p>
    <w:p w14:paraId="03AAE4DA" w14:textId="335D0E13"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8" w:history="1">
        <w:r w:rsidR="00527364" w:rsidRPr="00632F67">
          <w:rPr>
            <w:rStyle w:val="Hyperlink"/>
            <w:noProof/>
            <w:lang w:val="en-US"/>
          </w:rPr>
          <w:t>4.17</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thay đổi ảnh bìa:</w:t>
        </w:r>
        <w:r w:rsidR="00527364">
          <w:rPr>
            <w:noProof/>
            <w:webHidden/>
          </w:rPr>
          <w:tab/>
        </w:r>
        <w:r w:rsidR="00527364">
          <w:rPr>
            <w:noProof/>
            <w:webHidden/>
          </w:rPr>
          <w:fldChar w:fldCharType="begin"/>
        </w:r>
        <w:r w:rsidR="00527364">
          <w:rPr>
            <w:noProof/>
            <w:webHidden/>
          </w:rPr>
          <w:instrText xml:space="preserve"> PAGEREF _Toc134303478 \h </w:instrText>
        </w:r>
        <w:r w:rsidR="00527364">
          <w:rPr>
            <w:noProof/>
            <w:webHidden/>
          </w:rPr>
        </w:r>
        <w:r w:rsidR="00527364">
          <w:rPr>
            <w:noProof/>
            <w:webHidden/>
          </w:rPr>
          <w:fldChar w:fldCharType="separate"/>
        </w:r>
        <w:r w:rsidR="00527364">
          <w:rPr>
            <w:noProof/>
            <w:webHidden/>
          </w:rPr>
          <w:t>18</w:t>
        </w:r>
        <w:r w:rsidR="00527364">
          <w:rPr>
            <w:noProof/>
            <w:webHidden/>
          </w:rPr>
          <w:fldChar w:fldCharType="end"/>
        </w:r>
      </w:hyperlink>
    </w:p>
    <w:p w14:paraId="4E1A2BC7" w14:textId="1F52D67D"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79" w:history="1">
        <w:r w:rsidR="00527364" w:rsidRPr="00632F67">
          <w:rPr>
            <w:rStyle w:val="Hyperlink"/>
            <w:noProof/>
            <w:lang w:val="en-US"/>
          </w:rPr>
          <w:t>4.18</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xem danh sách các công thức nấu ăn đã đăng:</w:t>
        </w:r>
        <w:r w:rsidR="00527364">
          <w:rPr>
            <w:noProof/>
            <w:webHidden/>
          </w:rPr>
          <w:tab/>
        </w:r>
        <w:r w:rsidR="00527364">
          <w:rPr>
            <w:noProof/>
            <w:webHidden/>
          </w:rPr>
          <w:fldChar w:fldCharType="begin"/>
        </w:r>
        <w:r w:rsidR="00527364">
          <w:rPr>
            <w:noProof/>
            <w:webHidden/>
          </w:rPr>
          <w:instrText xml:space="preserve"> PAGEREF _Toc134303479 \h </w:instrText>
        </w:r>
        <w:r w:rsidR="00527364">
          <w:rPr>
            <w:noProof/>
            <w:webHidden/>
          </w:rPr>
        </w:r>
        <w:r w:rsidR="00527364">
          <w:rPr>
            <w:noProof/>
            <w:webHidden/>
          </w:rPr>
          <w:fldChar w:fldCharType="separate"/>
        </w:r>
        <w:r w:rsidR="00527364">
          <w:rPr>
            <w:noProof/>
            <w:webHidden/>
          </w:rPr>
          <w:t>19</w:t>
        </w:r>
        <w:r w:rsidR="00527364">
          <w:rPr>
            <w:noProof/>
            <w:webHidden/>
          </w:rPr>
          <w:fldChar w:fldCharType="end"/>
        </w:r>
      </w:hyperlink>
    </w:p>
    <w:p w14:paraId="5D0E4E0E" w14:textId="3E07D541"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80" w:history="1">
        <w:r w:rsidR="00527364" w:rsidRPr="00632F67">
          <w:rPr>
            <w:rStyle w:val="Hyperlink"/>
            <w:noProof/>
            <w:lang w:val="en-US"/>
          </w:rPr>
          <w:t>4.19</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cập nhật công thức nấu ăn:</w:t>
        </w:r>
        <w:r w:rsidR="00527364">
          <w:rPr>
            <w:noProof/>
            <w:webHidden/>
          </w:rPr>
          <w:tab/>
        </w:r>
        <w:r w:rsidR="00527364">
          <w:rPr>
            <w:noProof/>
            <w:webHidden/>
          </w:rPr>
          <w:fldChar w:fldCharType="begin"/>
        </w:r>
        <w:r w:rsidR="00527364">
          <w:rPr>
            <w:noProof/>
            <w:webHidden/>
          </w:rPr>
          <w:instrText xml:space="preserve"> PAGEREF _Toc134303480 \h </w:instrText>
        </w:r>
        <w:r w:rsidR="00527364">
          <w:rPr>
            <w:noProof/>
            <w:webHidden/>
          </w:rPr>
        </w:r>
        <w:r w:rsidR="00527364">
          <w:rPr>
            <w:noProof/>
            <w:webHidden/>
          </w:rPr>
          <w:fldChar w:fldCharType="separate"/>
        </w:r>
        <w:r w:rsidR="00527364">
          <w:rPr>
            <w:noProof/>
            <w:webHidden/>
          </w:rPr>
          <w:t>20</w:t>
        </w:r>
        <w:r w:rsidR="00527364">
          <w:rPr>
            <w:noProof/>
            <w:webHidden/>
          </w:rPr>
          <w:fldChar w:fldCharType="end"/>
        </w:r>
      </w:hyperlink>
    </w:p>
    <w:p w14:paraId="08D543FC" w14:textId="36A1D69B"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81" w:history="1">
        <w:r w:rsidR="00527364" w:rsidRPr="00632F67">
          <w:rPr>
            <w:rStyle w:val="Hyperlink"/>
            <w:noProof/>
            <w:lang w:val="en-US"/>
          </w:rPr>
          <w:t>4.20</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Admin Xem danh sách tài khoản của User:</w:t>
        </w:r>
        <w:r w:rsidR="00527364">
          <w:rPr>
            <w:noProof/>
            <w:webHidden/>
          </w:rPr>
          <w:tab/>
        </w:r>
        <w:r w:rsidR="00527364">
          <w:rPr>
            <w:noProof/>
            <w:webHidden/>
          </w:rPr>
          <w:fldChar w:fldCharType="begin"/>
        </w:r>
        <w:r w:rsidR="00527364">
          <w:rPr>
            <w:noProof/>
            <w:webHidden/>
          </w:rPr>
          <w:instrText xml:space="preserve"> PAGEREF _Toc134303481 \h </w:instrText>
        </w:r>
        <w:r w:rsidR="00527364">
          <w:rPr>
            <w:noProof/>
            <w:webHidden/>
          </w:rPr>
        </w:r>
        <w:r w:rsidR="00527364">
          <w:rPr>
            <w:noProof/>
            <w:webHidden/>
          </w:rPr>
          <w:fldChar w:fldCharType="separate"/>
        </w:r>
        <w:r w:rsidR="00527364">
          <w:rPr>
            <w:noProof/>
            <w:webHidden/>
          </w:rPr>
          <w:t>20</w:t>
        </w:r>
        <w:r w:rsidR="00527364">
          <w:rPr>
            <w:noProof/>
            <w:webHidden/>
          </w:rPr>
          <w:fldChar w:fldCharType="end"/>
        </w:r>
      </w:hyperlink>
    </w:p>
    <w:p w14:paraId="789DC64D" w14:textId="1CA42302"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82" w:history="1">
        <w:r w:rsidR="00527364" w:rsidRPr="00632F67">
          <w:rPr>
            <w:rStyle w:val="Hyperlink"/>
            <w:noProof/>
            <w:lang w:val="en-US"/>
          </w:rPr>
          <w:t>4.21</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Đăc tả Use-case xem danh sách các comment bị report(Admin):</w:t>
        </w:r>
        <w:r w:rsidR="00527364">
          <w:rPr>
            <w:noProof/>
            <w:webHidden/>
          </w:rPr>
          <w:tab/>
        </w:r>
        <w:r w:rsidR="00527364">
          <w:rPr>
            <w:noProof/>
            <w:webHidden/>
          </w:rPr>
          <w:fldChar w:fldCharType="begin"/>
        </w:r>
        <w:r w:rsidR="00527364">
          <w:rPr>
            <w:noProof/>
            <w:webHidden/>
          </w:rPr>
          <w:instrText xml:space="preserve"> PAGEREF _Toc134303482 \h </w:instrText>
        </w:r>
        <w:r w:rsidR="00527364">
          <w:rPr>
            <w:noProof/>
            <w:webHidden/>
          </w:rPr>
        </w:r>
        <w:r w:rsidR="00527364">
          <w:rPr>
            <w:noProof/>
            <w:webHidden/>
          </w:rPr>
          <w:fldChar w:fldCharType="separate"/>
        </w:r>
        <w:r w:rsidR="00527364">
          <w:rPr>
            <w:noProof/>
            <w:webHidden/>
          </w:rPr>
          <w:t>21</w:t>
        </w:r>
        <w:r w:rsidR="00527364">
          <w:rPr>
            <w:noProof/>
            <w:webHidden/>
          </w:rPr>
          <w:fldChar w:fldCharType="end"/>
        </w:r>
      </w:hyperlink>
    </w:p>
    <w:p w14:paraId="57CD7B2C" w14:textId="5454ECAC"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83" w:history="1">
        <w:r w:rsidR="00527364" w:rsidRPr="00632F67">
          <w:rPr>
            <w:rStyle w:val="Hyperlink"/>
            <w:noProof/>
            <w:lang w:val="en-US"/>
          </w:rPr>
          <w:t>4.22</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Đăc tả Use-case xem danh sách các công thức nấu ăn bị report (Admin):</w:t>
        </w:r>
        <w:r w:rsidR="00527364">
          <w:rPr>
            <w:noProof/>
            <w:webHidden/>
          </w:rPr>
          <w:tab/>
        </w:r>
        <w:r w:rsidR="00527364">
          <w:rPr>
            <w:noProof/>
            <w:webHidden/>
          </w:rPr>
          <w:fldChar w:fldCharType="begin"/>
        </w:r>
        <w:r w:rsidR="00527364">
          <w:rPr>
            <w:noProof/>
            <w:webHidden/>
          </w:rPr>
          <w:instrText xml:space="preserve"> PAGEREF _Toc134303483 \h </w:instrText>
        </w:r>
        <w:r w:rsidR="00527364">
          <w:rPr>
            <w:noProof/>
            <w:webHidden/>
          </w:rPr>
        </w:r>
        <w:r w:rsidR="00527364">
          <w:rPr>
            <w:noProof/>
            <w:webHidden/>
          </w:rPr>
          <w:fldChar w:fldCharType="separate"/>
        </w:r>
        <w:r w:rsidR="00527364">
          <w:rPr>
            <w:noProof/>
            <w:webHidden/>
          </w:rPr>
          <w:t>22</w:t>
        </w:r>
        <w:r w:rsidR="00527364">
          <w:rPr>
            <w:noProof/>
            <w:webHidden/>
          </w:rPr>
          <w:fldChar w:fldCharType="end"/>
        </w:r>
      </w:hyperlink>
    </w:p>
    <w:p w14:paraId="00FB22ED" w14:textId="3386C7C2"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84" w:history="1">
        <w:r w:rsidR="00527364" w:rsidRPr="00632F67">
          <w:rPr>
            <w:rStyle w:val="Hyperlink"/>
            <w:noProof/>
            <w:lang w:val="en-US"/>
          </w:rPr>
          <w:t>4.23</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admin cấm các công thức nấu ăn bị report:</w:t>
        </w:r>
        <w:r w:rsidR="00527364">
          <w:rPr>
            <w:noProof/>
            <w:webHidden/>
          </w:rPr>
          <w:tab/>
        </w:r>
        <w:r w:rsidR="00527364">
          <w:rPr>
            <w:noProof/>
            <w:webHidden/>
          </w:rPr>
          <w:fldChar w:fldCharType="begin"/>
        </w:r>
        <w:r w:rsidR="00527364">
          <w:rPr>
            <w:noProof/>
            <w:webHidden/>
          </w:rPr>
          <w:instrText xml:space="preserve"> PAGEREF _Toc134303484 \h </w:instrText>
        </w:r>
        <w:r w:rsidR="00527364">
          <w:rPr>
            <w:noProof/>
            <w:webHidden/>
          </w:rPr>
        </w:r>
        <w:r w:rsidR="00527364">
          <w:rPr>
            <w:noProof/>
            <w:webHidden/>
          </w:rPr>
          <w:fldChar w:fldCharType="separate"/>
        </w:r>
        <w:r w:rsidR="00527364">
          <w:rPr>
            <w:noProof/>
            <w:webHidden/>
          </w:rPr>
          <w:t>22</w:t>
        </w:r>
        <w:r w:rsidR="00527364">
          <w:rPr>
            <w:noProof/>
            <w:webHidden/>
          </w:rPr>
          <w:fldChar w:fldCharType="end"/>
        </w:r>
      </w:hyperlink>
    </w:p>
    <w:p w14:paraId="3D778CB4" w14:textId="0A2AC504"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85" w:history="1">
        <w:r w:rsidR="00527364" w:rsidRPr="00632F67">
          <w:rPr>
            <w:rStyle w:val="Hyperlink"/>
            <w:noProof/>
            <w:lang w:val="en-US"/>
          </w:rPr>
          <w:t>4.24</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admin cấm các comment bị report:</w:t>
        </w:r>
        <w:r w:rsidR="00527364">
          <w:rPr>
            <w:noProof/>
            <w:webHidden/>
          </w:rPr>
          <w:tab/>
        </w:r>
        <w:r w:rsidR="00527364">
          <w:rPr>
            <w:noProof/>
            <w:webHidden/>
          </w:rPr>
          <w:fldChar w:fldCharType="begin"/>
        </w:r>
        <w:r w:rsidR="00527364">
          <w:rPr>
            <w:noProof/>
            <w:webHidden/>
          </w:rPr>
          <w:instrText xml:space="preserve"> PAGEREF _Toc134303485 \h </w:instrText>
        </w:r>
        <w:r w:rsidR="00527364">
          <w:rPr>
            <w:noProof/>
            <w:webHidden/>
          </w:rPr>
        </w:r>
        <w:r w:rsidR="00527364">
          <w:rPr>
            <w:noProof/>
            <w:webHidden/>
          </w:rPr>
          <w:fldChar w:fldCharType="separate"/>
        </w:r>
        <w:r w:rsidR="00527364">
          <w:rPr>
            <w:noProof/>
            <w:webHidden/>
          </w:rPr>
          <w:t>23</w:t>
        </w:r>
        <w:r w:rsidR="00527364">
          <w:rPr>
            <w:noProof/>
            <w:webHidden/>
          </w:rPr>
          <w:fldChar w:fldCharType="end"/>
        </w:r>
      </w:hyperlink>
    </w:p>
    <w:p w14:paraId="2E5DAE7C" w14:textId="4C7DE470" w:rsidR="00527364" w:rsidRDefault="00000000">
      <w:pPr>
        <w:pStyle w:val="TOC2"/>
        <w:tabs>
          <w:tab w:val="left" w:pos="1200"/>
        </w:tabs>
        <w:rPr>
          <w:rFonts w:asciiTheme="minorHAnsi" w:eastAsiaTheme="minorEastAsia" w:hAnsiTheme="minorHAnsi" w:cstheme="minorBidi"/>
          <w:noProof/>
          <w:kern w:val="2"/>
          <w:sz w:val="22"/>
          <w:szCs w:val="22"/>
          <w:lang w:val="en-US"/>
          <w14:ligatures w14:val="standardContextual"/>
        </w:rPr>
      </w:pPr>
      <w:hyperlink w:anchor="_Toc134303486" w:history="1">
        <w:r w:rsidR="00527364" w:rsidRPr="00632F67">
          <w:rPr>
            <w:rStyle w:val="Hyperlink"/>
            <w:noProof/>
            <w:lang w:val="en-US"/>
          </w:rPr>
          <w:t>4.25</w:t>
        </w:r>
        <w:r w:rsidR="00527364">
          <w:rPr>
            <w:rFonts w:asciiTheme="minorHAnsi" w:eastAsiaTheme="minorEastAsia" w:hAnsiTheme="minorHAnsi" w:cstheme="minorBidi"/>
            <w:noProof/>
            <w:kern w:val="2"/>
            <w:sz w:val="22"/>
            <w:szCs w:val="22"/>
            <w:lang w:val="en-US"/>
            <w14:ligatures w14:val="standardContextual"/>
          </w:rPr>
          <w:tab/>
        </w:r>
        <w:r w:rsidR="00527364" w:rsidRPr="00632F67">
          <w:rPr>
            <w:rStyle w:val="Hyperlink"/>
            <w:noProof/>
            <w:lang w:val="en-US"/>
          </w:rPr>
          <w:t>Đặc tả Use-case admin cấm một tài khoản bị report</w:t>
        </w:r>
        <w:r w:rsidR="00527364">
          <w:rPr>
            <w:noProof/>
            <w:webHidden/>
          </w:rPr>
          <w:tab/>
        </w:r>
        <w:r w:rsidR="00527364">
          <w:rPr>
            <w:noProof/>
            <w:webHidden/>
          </w:rPr>
          <w:fldChar w:fldCharType="begin"/>
        </w:r>
        <w:r w:rsidR="00527364">
          <w:rPr>
            <w:noProof/>
            <w:webHidden/>
          </w:rPr>
          <w:instrText xml:space="preserve"> PAGEREF _Toc134303486 \h </w:instrText>
        </w:r>
        <w:r w:rsidR="00527364">
          <w:rPr>
            <w:noProof/>
            <w:webHidden/>
          </w:rPr>
        </w:r>
        <w:r w:rsidR="00527364">
          <w:rPr>
            <w:noProof/>
            <w:webHidden/>
          </w:rPr>
          <w:fldChar w:fldCharType="separate"/>
        </w:r>
        <w:r w:rsidR="00527364">
          <w:rPr>
            <w:noProof/>
            <w:webHidden/>
          </w:rPr>
          <w:t>24</w:t>
        </w:r>
        <w:r w:rsidR="00527364">
          <w:rPr>
            <w:noProof/>
            <w:webHidden/>
          </w:rPr>
          <w:fldChar w:fldCharType="end"/>
        </w:r>
      </w:hyperlink>
    </w:p>
    <w:p w14:paraId="070FB641" w14:textId="13D4763F" w:rsidR="00A23833" w:rsidRPr="0093429A" w:rsidRDefault="00233A29" w:rsidP="0060493B">
      <w:pPr>
        <w:pStyle w:val="Heading1"/>
        <w:pageBreakBefore/>
        <w:rPr>
          <w:rFonts w:ascii="Times New Roman" w:hAnsi="Times New Roman"/>
          <w:szCs w:val="24"/>
        </w:rPr>
      </w:pPr>
      <w:r>
        <w:rPr>
          <w:noProof/>
          <w:szCs w:val="24"/>
        </w:rPr>
        <w:lastRenderedPageBreak/>
        <w:drawing>
          <wp:anchor distT="0" distB="0" distL="114300" distR="114300" simplePos="0" relativeHeight="251658240" behindDoc="1" locked="0" layoutInCell="1" allowOverlap="1" wp14:anchorId="2E054D0C" wp14:editId="29C28324">
            <wp:simplePos x="0" y="0"/>
            <wp:positionH relativeFrom="column">
              <wp:posOffset>5715</wp:posOffset>
            </wp:positionH>
            <wp:positionV relativeFrom="paragraph">
              <wp:posOffset>413962</wp:posOffset>
            </wp:positionV>
            <wp:extent cx="5723890" cy="6697980"/>
            <wp:effectExtent l="0" t="0" r="0" b="7620"/>
            <wp:wrapTight wrapText="bothSides">
              <wp:wrapPolygon edited="0">
                <wp:start x="0" y="0"/>
                <wp:lineTo x="0" y="21563"/>
                <wp:lineTo x="21495" y="21563"/>
                <wp:lineTo x="21495" y="0"/>
                <wp:lineTo x="0" y="0"/>
              </wp:wrapPolygon>
            </wp:wrapTight>
            <wp:docPr id="140793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6697980"/>
                    </a:xfrm>
                    <a:prstGeom prst="rect">
                      <a:avLst/>
                    </a:prstGeom>
                    <a:noFill/>
                    <a:ln>
                      <a:noFill/>
                    </a:ln>
                  </pic:spPr>
                </pic:pic>
              </a:graphicData>
            </a:graphic>
          </wp:anchor>
        </w:drawing>
      </w:r>
      <w:r w:rsidR="00A23833" w:rsidRPr="0093429A">
        <w:rPr>
          <w:rFonts w:ascii="Times New Roman" w:hAnsi="Times New Roman"/>
          <w:szCs w:val="24"/>
          <w:lang w:val="en-US"/>
        </w:rPr>
        <w:fldChar w:fldCharType="end"/>
      </w:r>
      <w:bookmarkStart w:id="0" w:name="_Toc134303458"/>
      <w:r w:rsidR="00A23833" w:rsidRPr="0093429A">
        <w:rPr>
          <w:rFonts w:ascii="Times New Roman" w:hAnsi="Times New Roman"/>
          <w:szCs w:val="24"/>
          <w:lang w:val="en-US"/>
        </w:rPr>
        <w:t xml:space="preserve">Sơ đồ </w:t>
      </w:r>
      <w:r w:rsidR="00A23833" w:rsidRPr="0093429A">
        <w:rPr>
          <w:rFonts w:ascii="Times New Roman" w:hAnsi="Times New Roman"/>
          <w:szCs w:val="24"/>
        </w:rPr>
        <w:t>Use-case</w:t>
      </w:r>
      <w:bookmarkEnd w:id="0"/>
    </w:p>
    <w:p w14:paraId="34AE4177" w14:textId="7CCE6F8B" w:rsidR="00233A29" w:rsidRDefault="00233A29" w:rsidP="00A23833">
      <w:pPr>
        <w:jc w:val="both"/>
        <w:rPr>
          <w:szCs w:val="24"/>
          <w:lang w:val="en-US"/>
        </w:rPr>
      </w:pPr>
    </w:p>
    <w:p w14:paraId="0575FCF5" w14:textId="77777777" w:rsidR="00233A29" w:rsidRDefault="00233A29" w:rsidP="00A23833">
      <w:pPr>
        <w:jc w:val="both"/>
        <w:rPr>
          <w:szCs w:val="24"/>
          <w:lang w:val="en-US"/>
        </w:rPr>
      </w:pPr>
    </w:p>
    <w:p w14:paraId="3B0A7805" w14:textId="77777777" w:rsidR="00233A29" w:rsidRDefault="00233A29" w:rsidP="00A23833">
      <w:pPr>
        <w:jc w:val="both"/>
        <w:rPr>
          <w:szCs w:val="24"/>
          <w:lang w:val="en-US"/>
        </w:rPr>
      </w:pPr>
    </w:p>
    <w:p w14:paraId="1BC0474B" w14:textId="77777777" w:rsidR="00233A29" w:rsidRDefault="00233A29" w:rsidP="00A23833">
      <w:pPr>
        <w:jc w:val="both"/>
        <w:rPr>
          <w:szCs w:val="24"/>
          <w:lang w:val="en-US"/>
        </w:rPr>
      </w:pPr>
    </w:p>
    <w:p w14:paraId="57ABDA07" w14:textId="77777777" w:rsidR="00233A29" w:rsidRDefault="00233A29" w:rsidP="00A23833">
      <w:pPr>
        <w:jc w:val="both"/>
        <w:rPr>
          <w:szCs w:val="24"/>
          <w:lang w:val="en-US"/>
        </w:rPr>
      </w:pPr>
    </w:p>
    <w:p w14:paraId="5197CEC4" w14:textId="77777777" w:rsidR="00233A29" w:rsidRDefault="00233A29" w:rsidP="00A23833">
      <w:pPr>
        <w:jc w:val="both"/>
        <w:rPr>
          <w:szCs w:val="24"/>
          <w:lang w:val="en-US"/>
        </w:rPr>
      </w:pPr>
    </w:p>
    <w:p w14:paraId="6EEAD796" w14:textId="77777777" w:rsidR="00233A29" w:rsidRDefault="00233A29" w:rsidP="00A23833">
      <w:pPr>
        <w:jc w:val="both"/>
        <w:rPr>
          <w:szCs w:val="24"/>
          <w:lang w:val="en-US"/>
        </w:rPr>
      </w:pPr>
    </w:p>
    <w:p w14:paraId="70355AAA" w14:textId="77777777" w:rsidR="00233A29" w:rsidRDefault="00233A29" w:rsidP="00A23833">
      <w:pPr>
        <w:jc w:val="both"/>
        <w:rPr>
          <w:szCs w:val="24"/>
          <w:lang w:val="en-US"/>
        </w:rPr>
      </w:pPr>
    </w:p>
    <w:p w14:paraId="74AFD1ED" w14:textId="77777777" w:rsidR="00233A29" w:rsidRPr="00233A29" w:rsidRDefault="00233A29" w:rsidP="00A23833">
      <w:pPr>
        <w:jc w:val="both"/>
        <w:rPr>
          <w:szCs w:val="24"/>
          <w:lang w:val="en-US"/>
        </w:rPr>
      </w:pPr>
    </w:p>
    <w:p w14:paraId="786591CE" w14:textId="77777777" w:rsidR="00A23833" w:rsidRPr="0093429A" w:rsidRDefault="00A23833" w:rsidP="00A23833">
      <w:pPr>
        <w:pStyle w:val="Heading1"/>
        <w:spacing w:line="360" w:lineRule="auto"/>
        <w:jc w:val="both"/>
        <w:rPr>
          <w:rFonts w:ascii="Times New Roman" w:hAnsi="Times New Roman"/>
          <w:szCs w:val="24"/>
          <w:lang w:val="en-US"/>
        </w:rPr>
      </w:pPr>
      <w:bookmarkStart w:id="1" w:name="_Toc134303459"/>
      <w:bookmarkStart w:id="2" w:name="_Toc451996089"/>
      <w:bookmarkStart w:id="3" w:name="_Toc452184222"/>
      <w:bookmarkStart w:id="4" w:name="_Toc452186669"/>
      <w:bookmarkStart w:id="5" w:name="_Toc452198046"/>
      <w:bookmarkStart w:id="6" w:name="_Toc460198367"/>
      <w:r w:rsidRPr="0093429A">
        <w:rPr>
          <w:rFonts w:ascii="Times New Roman" w:hAnsi="Times New Roman"/>
          <w:szCs w:val="24"/>
          <w:lang w:val="en-US"/>
        </w:rPr>
        <w:t>Danh sách các Actor</w:t>
      </w:r>
      <w:bookmarkEnd w:id="1"/>
    </w:p>
    <w:tbl>
      <w:tblPr>
        <w:tblW w:w="9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6"/>
        <w:gridCol w:w="3207"/>
        <w:gridCol w:w="5678"/>
      </w:tblGrid>
      <w:tr w:rsidR="00A23833" w:rsidRPr="0093429A" w14:paraId="1D8CE90B" w14:textId="77777777" w:rsidTr="00226E48">
        <w:trPr>
          <w:trHeight w:val="329"/>
        </w:trPr>
        <w:tc>
          <w:tcPr>
            <w:tcW w:w="766" w:type="dxa"/>
            <w:shd w:val="clear" w:color="auto" w:fill="auto"/>
          </w:tcPr>
          <w:p w14:paraId="6B9788E4" w14:textId="77777777" w:rsidR="00A23833" w:rsidRPr="00226E48" w:rsidRDefault="00A23833" w:rsidP="008D3541">
            <w:pPr>
              <w:jc w:val="center"/>
              <w:rPr>
                <w:b/>
                <w:bCs/>
                <w:szCs w:val="24"/>
                <w:lang w:val="en-US"/>
              </w:rPr>
            </w:pPr>
            <w:r w:rsidRPr="00226E48">
              <w:rPr>
                <w:b/>
                <w:bCs/>
                <w:szCs w:val="24"/>
                <w:lang w:val="en-US"/>
              </w:rPr>
              <w:t>STT</w:t>
            </w:r>
          </w:p>
        </w:tc>
        <w:tc>
          <w:tcPr>
            <w:tcW w:w="3207" w:type="dxa"/>
            <w:shd w:val="clear" w:color="auto" w:fill="auto"/>
          </w:tcPr>
          <w:p w14:paraId="2F6B72D0" w14:textId="77777777" w:rsidR="00A23833" w:rsidRPr="00226E48" w:rsidRDefault="00A23833" w:rsidP="008D3541">
            <w:pPr>
              <w:jc w:val="center"/>
              <w:rPr>
                <w:b/>
                <w:bCs/>
                <w:szCs w:val="24"/>
                <w:lang w:val="en-US"/>
              </w:rPr>
            </w:pPr>
            <w:r w:rsidRPr="00226E48">
              <w:rPr>
                <w:b/>
                <w:bCs/>
                <w:szCs w:val="24"/>
                <w:lang w:val="en-US"/>
              </w:rPr>
              <w:t>Tên Actor</w:t>
            </w:r>
          </w:p>
        </w:tc>
        <w:tc>
          <w:tcPr>
            <w:tcW w:w="5678" w:type="dxa"/>
            <w:shd w:val="clear" w:color="auto" w:fill="auto"/>
          </w:tcPr>
          <w:p w14:paraId="48206343" w14:textId="77777777" w:rsidR="00A23833" w:rsidRPr="00226E48" w:rsidRDefault="00A23833" w:rsidP="008D3541">
            <w:pPr>
              <w:jc w:val="center"/>
              <w:rPr>
                <w:b/>
                <w:bCs/>
                <w:szCs w:val="24"/>
                <w:lang w:val="en-US"/>
              </w:rPr>
            </w:pPr>
            <w:r w:rsidRPr="00226E48">
              <w:rPr>
                <w:b/>
                <w:bCs/>
                <w:szCs w:val="24"/>
                <w:lang w:val="en-US"/>
              </w:rPr>
              <w:t>Ý nghĩa/Ghi chú</w:t>
            </w:r>
          </w:p>
        </w:tc>
      </w:tr>
      <w:tr w:rsidR="00A23833" w:rsidRPr="0093429A" w14:paraId="037E6485" w14:textId="77777777" w:rsidTr="00226E48">
        <w:trPr>
          <w:trHeight w:val="646"/>
        </w:trPr>
        <w:tc>
          <w:tcPr>
            <w:tcW w:w="766" w:type="dxa"/>
            <w:shd w:val="clear" w:color="auto" w:fill="auto"/>
          </w:tcPr>
          <w:p w14:paraId="41D50D75" w14:textId="259D12EA" w:rsidR="00A23833" w:rsidRPr="0093429A" w:rsidRDefault="00310288" w:rsidP="008D3541">
            <w:pPr>
              <w:jc w:val="center"/>
              <w:rPr>
                <w:szCs w:val="24"/>
                <w:lang w:val="en-US"/>
              </w:rPr>
            </w:pPr>
            <w:r w:rsidRPr="0093429A">
              <w:rPr>
                <w:szCs w:val="24"/>
                <w:lang w:val="en-US"/>
              </w:rPr>
              <w:t>1</w:t>
            </w:r>
          </w:p>
        </w:tc>
        <w:tc>
          <w:tcPr>
            <w:tcW w:w="3207" w:type="dxa"/>
            <w:shd w:val="clear" w:color="auto" w:fill="auto"/>
          </w:tcPr>
          <w:p w14:paraId="25721FC4" w14:textId="2AF9155F" w:rsidR="00A23833" w:rsidRPr="0093429A" w:rsidRDefault="00310288" w:rsidP="008D3541">
            <w:pPr>
              <w:rPr>
                <w:szCs w:val="24"/>
                <w:lang w:val="en-US"/>
              </w:rPr>
            </w:pPr>
            <w:r w:rsidRPr="0093429A">
              <w:rPr>
                <w:szCs w:val="24"/>
                <w:lang w:val="en-US"/>
              </w:rPr>
              <w:t>Người dùng chưa đăng nhập (Guest)</w:t>
            </w:r>
          </w:p>
        </w:tc>
        <w:tc>
          <w:tcPr>
            <w:tcW w:w="5678" w:type="dxa"/>
            <w:shd w:val="clear" w:color="auto" w:fill="auto"/>
          </w:tcPr>
          <w:p w14:paraId="26396903" w14:textId="6E8CAB85" w:rsidR="00A23833" w:rsidRPr="0093429A" w:rsidRDefault="00310288" w:rsidP="008D3541">
            <w:pPr>
              <w:rPr>
                <w:szCs w:val="24"/>
                <w:lang w:val="en-US"/>
              </w:rPr>
            </w:pPr>
            <w:r w:rsidRPr="0093429A">
              <w:rPr>
                <w:szCs w:val="24"/>
                <w:lang w:val="en-US"/>
              </w:rPr>
              <w:t>Người dùng bị hạn chế một số chức năng và chỉ có đăng nhập hoặc đăng ký để có thể sử dụng hết các chức năng</w:t>
            </w:r>
          </w:p>
        </w:tc>
      </w:tr>
      <w:tr w:rsidR="00A23833" w:rsidRPr="0093429A" w14:paraId="3CAF7D07" w14:textId="77777777" w:rsidTr="00226E48">
        <w:trPr>
          <w:trHeight w:val="1291"/>
        </w:trPr>
        <w:tc>
          <w:tcPr>
            <w:tcW w:w="766" w:type="dxa"/>
            <w:shd w:val="clear" w:color="auto" w:fill="auto"/>
          </w:tcPr>
          <w:p w14:paraId="22E30049" w14:textId="15EB6FC1" w:rsidR="00A23833" w:rsidRPr="0093429A" w:rsidRDefault="00310288" w:rsidP="008D3541">
            <w:pPr>
              <w:jc w:val="center"/>
              <w:rPr>
                <w:szCs w:val="24"/>
                <w:lang w:val="en-US"/>
              </w:rPr>
            </w:pPr>
            <w:r w:rsidRPr="0093429A">
              <w:rPr>
                <w:szCs w:val="24"/>
                <w:lang w:val="en-US"/>
              </w:rPr>
              <w:t>2</w:t>
            </w:r>
          </w:p>
        </w:tc>
        <w:tc>
          <w:tcPr>
            <w:tcW w:w="3207" w:type="dxa"/>
            <w:shd w:val="clear" w:color="auto" w:fill="auto"/>
          </w:tcPr>
          <w:p w14:paraId="798EAC4F" w14:textId="34235307" w:rsidR="00A23833" w:rsidRPr="0093429A" w:rsidRDefault="00CD491C" w:rsidP="008D3541">
            <w:pPr>
              <w:rPr>
                <w:szCs w:val="24"/>
                <w:lang w:val="en-US"/>
              </w:rPr>
            </w:pPr>
            <w:r w:rsidRPr="0093429A">
              <w:rPr>
                <w:szCs w:val="24"/>
                <w:lang w:val="en-US"/>
              </w:rPr>
              <w:t>Người dùng đã đăng nhập</w:t>
            </w:r>
          </w:p>
        </w:tc>
        <w:tc>
          <w:tcPr>
            <w:tcW w:w="5678" w:type="dxa"/>
            <w:shd w:val="clear" w:color="auto" w:fill="auto"/>
          </w:tcPr>
          <w:p w14:paraId="717550F3" w14:textId="25A72225" w:rsidR="00A23833" w:rsidRPr="0093429A" w:rsidRDefault="00CD491C" w:rsidP="008D3541">
            <w:pPr>
              <w:rPr>
                <w:szCs w:val="24"/>
                <w:lang w:val="en-US"/>
              </w:rPr>
            </w:pPr>
            <w:r w:rsidRPr="0093429A">
              <w:rPr>
                <w:szCs w:val="24"/>
                <w:lang w:val="en-US"/>
              </w:rPr>
              <w:t xml:space="preserve">Người dùng có thể truy cập hầu hết các chức năng của web như </w:t>
            </w:r>
            <w:r w:rsidR="00310288" w:rsidRPr="0093429A">
              <w:rPr>
                <w:szCs w:val="24"/>
                <w:lang w:val="en-US"/>
              </w:rPr>
              <w:t>theo dõi người đăng bài, react với bài đăng, comment về công thức nấu ăn, thêm vào danh sách yêu thích.</w:t>
            </w:r>
          </w:p>
        </w:tc>
      </w:tr>
      <w:tr w:rsidR="00CD491C" w:rsidRPr="0093429A" w14:paraId="680F99E3" w14:textId="77777777" w:rsidTr="00226E48">
        <w:trPr>
          <w:trHeight w:val="317"/>
        </w:trPr>
        <w:tc>
          <w:tcPr>
            <w:tcW w:w="766" w:type="dxa"/>
            <w:shd w:val="clear" w:color="auto" w:fill="auto"/>
          </w:tcPr>
          <w:p w14:paraId="2E4E23E1" w14:textId="042B034D" w:rsidR="00CD491C" w:rsidRPr="0093429A" w:rsidRDefault="00310288" w:rsidP="008D3541">
            <w:pPr>
              <w:jc w:val="center"/>
              <w:rPr>
                <w:szCs w:val="24"/>
                <w:lang w:val="en-US"/>
              </w:rPr>
            </w:pPr>
            <w:r w:rsidRPr="0093429A">
              <w:rPr>
                <w:szCs w:val="24"/>
                <w:lang w:val="en-US"/>
              </w:rPr>
              <w:t>3</w:t>
            </w:r>
          </w:p>
        </w:tc>
        <w:tc>
          <w:tcPr>
            <w:tcW w:w="3207" w:type="dxa"/>
            <w:shd w:val="clear" w:color="auto" w:fill="auto"/>
          </w:tcPr>
          <w:p w14:paraId="06C34549" w14:textId="42A914EE" w:rsidR="00CD491C" w:rsidRPr="0093429A" w:rsidRDefault="00CD491C" w:rsidP="008D3541">
            <w:pPr>
              <w:rPr>
                <w:szCs w:val="24"/>
                <w:lang w:val="en-US"/>
              </w:rPr>
            </w:pPr>
            <w:r w:rsidRPr="0093429A">
              <w:rPr>
                <w:szCs w:val="24"/>
                <w:lang w:val="en-US"/>
              </w:rPr>
              <w:t>Admin</w:t>
            </w:r>
          </w:p>
        </w:tc>
        <w:tc>
          <w:tcPr>
            <w:tcW w:w="5678" w:type="dxa"/>
            <w:shd w:val="clear" w:color="auto" w:fill="auto"/>
          </w:tcPr>
          <w:p w14:paraId="0C45AD22" w14:textId="434CBC1B" w:rsidR="00CD491C" w:rsidRPr="0093429A" w:rsidRDefault="00CD491C" w:rsidP="008D3541">
            <w:pPr>
              <w:rPr>
                <w:szCs w:val="24"/>
                <w:lang w:val="en-US"/>
              </w:rPr>
            </w:pPr>
            <w:r w:rsidRPr="0093429A">
              <w:rPr>
                <w:szCs w:val="24"/>
                <w:lang w:val="en-US"/>
              </w:rPr>
              <w:t>Quản lý các bài đăng và người dùng bị report</w:t>
            </w:r>
          </w:p>
        </w:tc>
      </w:tr>
    </w:tbl>
    <w:p w14:paraId="335C4E09" w14:textId="77777777" w:rsidR="00A23833" w:rsidRPr="0093429A" w:rsidRDefault="00A23833" w:rsidP="00A23833">
      <w:pPr>
        <w:pStyle w:val="BodyText"/>
        <w:rPr>
          <w:szCs w:val="24"/>
          <w:lang w:val="en-US"/>
        </w:rPr>
      </w:pPr>
    </w:p>
    <w:p w14:paraId="772A7699" w14:textId="77777777" w:rsidR="00A23833" w:rsidRPr="0093429A" w:rsidRDefault="00A23833" w:rsidP="00A23833">
      <w:pPr>
        <w:pStyle w:val="Heading1"/>
        <w:spacing w:line="360" w:lineRule="auto"/>
        <w:jc w:val="both"/>
        <w:rPr>
          <w:rFonts w:ascii="Times New Roman" w:hAnsi="Times New Roman"/>
          <w:szCs w:val="24"/>
          <w:lang w:val="en-US"/>
        </w:rPr>
      </w:pPr>
      <w:bookmarkStart w:id="7" w:name="_Toc134303460"/>
      <w:r w:rsidRPr="0093429A">
        <w:rPr>
          <w:rFonts w:ascii="Times New Roman" w:hAnsi="Times New Roman"/>
          <w:szCs w:val="24"/>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93429A" w14:paraId="61CF204E" w14:textId="77777777" w:rsidTr="008D3541">
        <w:tc>
          <w:tcPr>
            <w:tcW w:w="763" w:type="dxa"/>
            <w:shd w:val="clear" w:color="auto" w:fill="auto"/>
          </w:tcPr>
          <w:p w14:paraId="3314C8CA" w14:textId="77777777" w:rsidR="00A23833" w:rsidRPr="00226E48" w:rsidRDefault="00A23833" w:rsidP="008D3541">
            <w:pPr>
              <w:jc w:val="center"/>
              <w:rPr>
                <w:b/>
                <w:bCs/>
                <w:szCs w:val="24"/>
                <w:lang w:val="en-US"/>
              </w:rPr>
            </w:pPr>
            <w:r w:rsidRPr="00226E48">
              <w:rPr>
                <w:b/>
                <w:bCs/>
                <w:szCs w:val="24"/>
                <w:lang w:val="en-US"/>
              </w:rPr>
              <w:t>STT</w:t>
            </w:r>
          </w:p>
        </w:tc>
        <w:tc>
          <w:tcPr>
            <w:tcW w:w="3192" w:type="dxa"/>
            <w:shd w:val="clear" w:color="auto" w:fill="auto"/>
          </w:tcPr>
          <w:p w14:paraId="3F67B4F1" w14:textId="77777777" w:rsidR="00A23833" w:rsidRPr="00226E48" w:rsidRDefault="00A23833" w:rsidP="008D3541">
            <w:pPr>
              <w:jc w:val="center"/>
              <w:rPr>
                <w:b/>
                <w:bCs/>
                <w:szCs w:val="24"/>
                <w:lang w:val="en-US"/>
              </w:rPr>
            </w:pPr>
            <w:r w:rsidRPr="00226E48">
              <w:rPr>
                <w:b/>
                <w:bCs/>
                <w:szCs w:val="24"/>
                <w:lang w:val="en-US"/>
              </w:rPr>
              <w:t>Tên Use-case</w:t>
            </w:r>
          </w:p>
        </w:tc>
        <w:tc>
          <w:tcPr>
            <w:tcW w:w="5651" w:type="dxa"/>
            <w:shd w:val="clear" w:color="auto" w:fill="auto"/>
          </w:tcPr>
          <w:p w14:paraId="089546F0" w14:textId="77777777" w:rsidR="00A23833" w:rsidRPr="00226E48" w:rsidRDefault="00A23833" w:rsidP="008D3541">
            <w:pPr>
              <w:jc w:val="center"/>
              <w:rPr>
                <w:b/>
                <w:bCs/>
                <w:szCs w:val="24"/>
                <w:lang w:val="en-US"/>
              </w:rPr>
            </w:pPr>
            <w:r w:rsidRPr="00226E48">
              <w:rPr>
                <w:b/>
                <w:bCs/>
                <w:szCs w:val="24"/>
                <w:lang w:val="en-US"/>
              </w:rPr>
              <w:t>Ý nghĩa/Ghi chú</w:t>
            </w:r>
          </w:p>
        </w:tc>
      </w:tr>
      <w:tr w:rsidR="00A23833" w:rsidRPr="0093429A" w14:paraId="4BA9A720" w14:textId="77777777" w:rsidTr="008D3541">
        <w:tc>
          <w:tcPr>
            <w:tcW w:w="763" w:type="dxa"/>
            <w:shd w:val="clear" w:color="auto" w:fill="auto"/>
          </w:tcPr>
          <w:p w14:paraId="6217363D" w14:textId="37E8B4BB" w:rsidR="00A23833" w:rsidRPr="0093429A" w:rsidRDefault="005F403B" w:rsidP="008D3541">
            <w:pPr>
              <w:jc w:val="center"/>
              <w:rPr>
                <w:szCs w:val="24"/>
                <w:lang w:val="en-US"/>
              </w:rPr>
            </w:pPr>
            <w:r w:rsidRPr="0093429A">
              <w:rPr>
                <w:szCs w:val="24"/>
                <w:lang w:val="en-US"/>
              </w:rPr>
              <w:t>1</w:t>
            </w:r>
          </w:p>
        </w:tc>
        <w:tc>
          <w:tcPr>
            <w:tcW w:w="3192" w:type="dxa"/>
            <w:shd w:val="clear" w:color="auto" w:fill="auto"/>
          </w:tcPr>
          <w:p w14:paraId="2F889D33" w14:textId="3F6B8ECD" w:rsidR="00A23833" w:rsidRPr="0093429A" w:rsidRDefault="005F403B" w:rsidP="008D3541">
            <w:pPr>
              <w:rPr>
                <w:szCs w:val="24"/>
                <w:lang w:val="en-US"/>
              </w:rPr>
            </w:pPr>
            <w:r w:rsidRPr="0093429A">
              <w:rPr>
                <w:szCs w:val="24"/>
                <w:lang w:val="en-US"/>
              </w:rPr>
              <w:t>Đăng nhập</w:t>
            </w:r>
          </w:p>
        </w:tc>
        <w:tc>
          <w:tcPr>
            <w:tcW w:w="5651" w:type="dxa"/>
            <w:shd w:val="clear" w:color="auto" w:fill="auto"/>
          </w:tcPr>
          <w:p w14:paraId="27037B9B" w14:textId="1B0F20BD" w:rsidR="00A23833" w:rsidRPr="0093429A" w:rsidRDefault="0093429A" w:rsidP="008D3541">
            <w:pPr>
              <w:rPr>
                <w:szCs w:val="24"/>
                <w:lang w:val="en-US"/>
              </w:rPr>
            </w:pPr>
            <w:r w:rsidRPr="0093429A">
              <w:rPr>
                <w:szCs w:val="24"/>
                <w:lang w:val="en-US"/>
              </w:rPr>
              <w:t>Người dùng đăng nhập vào hệ thống nếu đã có tài khoản</w:t>
            </w:r>
          </w:p>
        </w:tc>
      </w:tr>
      <w:tr w:rsidR="00A23833" w:rsidRPr="0093429A" w14:paraId="0C3646B8" w14:textId="77777777" w:rsidTr="008D3541">
        <w:tc>
          <w:tcPr>
            <w:tcW w:w="763" w:type="dxa"/>
            <w:shd w:val="clear" w:color="auto" w:fill="auto"/>
          </w:tcPr>
          <w:p w14:paraId="467D4AD8" w14:textId="56911E62" w:rsidR="00A23833" w:rsidRPr="0093429A" w:rsidRDefault="0093429A" w:rsidP="008D3541">
            <w:pPr>
              <w:jc w:val="center"/>
              <w:rPr>
                <w:szCs w:val="24"/>
                <w:lang w:val="en-US"/>
              </w:rPr>
            </w:pPr>
            <w:r w:rsidRPr="0093429A">
              <w:rPr>
                <w:szCs w:val="24"/>
                <w:lang w:val="en-US"/>
              </w:rPr>
              <w:t>2</w:t>
            </w:r>
          </w:p>
        </w:tc>
        <w:tc>
          <w:tcPr>
            <w:tcW w:w="3192" w:type="dxa"/>
            <w:shd w:val="clear" w:color="auto" w:fill="auto"/>
          </w:tcPr>
          <w:p w14:paraId="4FAD209A" w14:textId="134AC252" w:rsidR="00A23833" w:rsidRPr="0093429A" w:rsidRDefault="0093429A" w:rsidP="008D3541">
            <w:pPr>
              <w:rPr>
                <w:szCs w:val="24"/>
                <w:lang w:val="en-US"/>
              </w:rPr>
            </w:pPr>
            <w:r w:rsidRPr="0093429A">
              <w:rPr>
                <w:szCs w:val="24"/>
                <w:lang w:val="en-US"/>
              </w:rPr>
              <w:t>Đăng ký</w:t>
            </w:r>
          </w:p>
        </w:tc>
        <w:tc>
          <w:tcPr>
            <w:tcW w:w="5651" w:type="dxa"/>
            <w:shd w:val="clear" w:color="auto" w:fill="auto"/>
          </w:tcPr>
          <w:p w14:paraId="3FC88F82" w14:textId="6B3AED10" w:rsidR="00A23833" w:rsidRPr="0093429A" w:rsidRDefault="0093429A" w:rsidP="008D3541">
            <w:pPr>
              <w:rPr>
                <w:szCs w:val="24"/>
                <w:lang w:val="en-US"/>
              </w:rPr>
            </w:pPr>
            <w:r w:rsidRPr="0093429A">
              <w:rPr>
                <w:szCs w:val="24"/>
                <w:lang w:val="en-US"/>
              </w:rPr>
              <w:t>Người dùng đăng ký nếu chưa có tài khoản</w:t>
            </w:r>
          </w:p>
        </w:tc>
      </w:tr>
      <w:tr w:rsidR="0093429A" w:rsidRPr="0093429A" w14:paraId="4DEF4B48" w14:textId="77777777" w:rsidTr="008D3541">
        <w:tc>
          <w:tcPr>
            <w:tcW w:w="763" w:type="dxa"/>
            <w:shd w:val="clear" w:color="auto" w:fill="auto"/>
          </w:tcPr>
          <w:p w14:paraId="631B231A" w14:textId="40750985" w:rsidR="0093429A" w:rsidRPr="0093429A" w:rsidRDefault="0093429A" w:rsidP="008D3541">
            <w:pPr>
              <w:jc w:val="center"/>
              <w:rPr>
                <w:szCs w:val="24"/>
                <w:lang w:val="en-US"/>
              </w:rPr>
            </w:pPr>
            <w:r w:rsidRPr="0093429A">
              <w:rPr>
                <w:szCs w:val="24"/>
                <w:lang w:val="en-US"/>
              </w:rPr>
              <w:t>3</w:t>
            </w:r>
          </w:p>
        </w:tc>
        <w:tc>
          <w:tcPr>
            <w:tcW w:w="3192" w:type="dxa"/>
            <w:shd w:val="clear" w:color="auto" w:fill="auto"/>
          </w:tcPr>
          <w:p w14:paraId="231E91A3" w14:textId="2C4D6A8F" w:rsidR="0093429A" w:rsidRPr="0093429A" w:rsidRDefault="00487A6C" w:rsidP="008D3541">
            <w:pPr>
              <w:rPr>
                <w:szCs w:val="24"/>
                <w:lang w:val="en-US"/>
              </w:rPr>
            </w:pPr>
            <w:r>
              <w:rPr>
                <w:szCs w:val="24"/>
                <w:lang w:val="en-US"/>
              </w:rPr>
              <w:t>Chỉnh sửa thông tin cá nhân</w:t>
            </w:r>
          </w:p>
        </w:tc>
        <w:tc>
          <w:tcPr>
            <w:tcW w:w="5651" w:type="dxa"/>
            <w:shd w:val="clear" w:color="auto" w:fill="auto"/>
          </w:tcPr>
          <w:p w14:paraId="66C5D0FC" w14:textId="7974DF2D" w:rsidR="0093429A" w:rsidRPr="0093429A" w:rsidRDefault="00487A6C" w:rsidP="008D3541">
            <w:pPr>
              <w:rPr>
                <w:szCs w:val="24"/>
                <w:lang w:val="en-US"/>
              </w:rPr>
            </w:pPr>
            <w:r>
              <w:rPr>
                <w:szCs w:val="24"/>
                <w:lang w:val="en-US"/>
              </w:rPr>
              <w:t>Người dùng có thể thay đổi một số thông tin cá nhân cũng như ảnh avartar và ảnh bìa.</w:t>
            </w:r>
          </w:p>
        </w:tc>
      </w:tr>
      <w:tr w:rsidR="0093429A" w:rsidRPr="0093429A" w14:paraId="766ADDC0" w14:textId="77777777" w:rsidTr="008D3541">
        <w:tc>
          <w:tcPr>
            <w:tcW w:w="763" w:type="dxa"/>
            <w:shd w:val="clear" w:color="auto" w:fill="auto"/>
          </w:tcPr>
          <w:p w14:paraId="7027ED08" w14:textId="64FB05F6" w:rsidR="0093429A" w:rsidRPr="0093429A" w:rsidRDefault="0093429A" w:rsidP="008D3541">
            <w:pPr>
              <w:jc w:val="center"/>
              <w:rPr>
                <w:szCs w:val="24"/>
                <w:lang w:val="en-US"/>
              </w:rPr>
            </w:pPr>
            <w:r w:rsidRPr="0093429A">
              <w:rPr>
                <w:szCs w:val="24"/>
                <w:lang w:val="en-US"/>
              </w:rPr>
              <w:t>4</w:t>
            </w:r>
          </w:p>
        </w:tc>
        <w:tc>
          <w:tcPr>
            <w:tcW w:w="3192" w:type="dxa"/>
            <w:shd w:val="clear" w:color="auto" w:fill="auto"/>
          </w:tcPr>
          <w:p w14:paraId="46BD50FB" w14:textId="2CD19B76" w:rsidR="0093429A" w:rsidRPr="0093429A" w:rsidRDefault="00D40985" w:rsidP="008D3541">
            <w:pPr>
              <w:rPr>
                <w:szCs w:val="24"/>
                <w:lang w:val="en-US"/>
              </w:rPr>
            </w:pPr>
            <w:r>
              <w:rPr>
                <w:lang w:val="en-US"/>
              </w:rPr>
              <w:t>Đăng công thức nấu ăn</w:t>
            </w:r>
          </w:p>
        </w:tc>
        <w:tc>
          <w:tcPr>
            <w:tcW w:w="5651" w:type="dxa"/>
            <w:shd w:val="clear" w:color="auto" w:fill="auto"/>
          </w:tcPr>
          <w:p w14:paraId="67D8776F" w14:textId="7BC20E0F" w:rsidR="0093429A" w:rsidRPr="0093429A" w:rsidRDefault="00D40985" w:rsidP="008D3541">
            <w:pPr>
              <w:rPr>
                <w:szCs w:val="24"/>
                <w:lang w:val="en-US"/>
              </w:rPr>
            </w:pPr>
            <w:r>
              <w:rPr>
                <w:szCs w:val="24"/>
                <w:lang w:val="en-US"/>
              </w:rPr>
              <w:t>Người dùng có thể chia sẽ công thức nấu ăn của mình với người khác bằng cách đăng công thức nấu ăn của mình lên web</w:t>
            </w:r>
          </w:p>
        </w:tc>
      </w:tr>
      <w:tr w:rsidR="0093429A" w:rsidRPr="0093429A" w14:paraId="211373BB" w14:textId="77777777" w:rsidTr="008D3541">
        <w:tc>
          <w:tcPr>
            <w:tcW w:w="763" w:type="dxa"/>
            <w:shd w:val="clear" w:color="auto" w:fill="auto"/>
          </w:tcPr>
          <w:p w14:paraId="6B404ADB" w14:textId="0D20959F" w:rsidR="0093429A" w:rsidRPr="0093429A" w:rsidRDefault="0093429A" w:rsidP="008D3541">
            <w:pPr>
              <w:jc w:val="center"/>
              <w:rPr>
                <w:szCs w:val="24"/>
                <w:lang w:val="en-US"/>
              </w:rPr>
            </w:pPr>
            <w:r w:rsidRPr="0093429A">
              <w:rPr>
                <w:szCs w:val="24"/>
                <w:lang w:val="en-US"/>
              </w:rPr>
              <w:t>5</w:t>
            </w:r>
          </w:p>
        </w:tc>
        <w:tc>
          <w:tcPr>
            <w:tcW w:w="3192" w:type="dxa"/>
            <w:shd w:val="clear" w:color="auto" w:fill="auto"/>
          </w:tcPr>
          <w:p w14:paraId="1C8491AC" w14:textId="78956247" w:rsidR="0093429A" w:rsidRPr="0093429A" w:rsidRDefault="00D40985" w:rsidP="008D3541">
            <w:pPr>
              <w:rPr>
                <w:szCs w:val="24"/>
                <w:lang w:val="en-US"/>
              </w:rPr>
            </w:pPr>
            <w:r>
              <w:rPr>
                <w:lang w:val="en-US"/>
              </w:rPr>
              <w:t>xem danh sách các món ăn</w:t>
            </w:r>
          </w:p>
        </w:tc>
        <w:tc>
          <w:tcPr>
            <w:tcW w:w="5651" w:type="dxa"/>
            <w:shd w:val="clear" w:color="auto" w:fill="auto"/>
          </w:tcPr>
          <w:p w14:paraId="24D52C5B" w14:textId="1764CEBF" w:rsidR="0093429A" w:rsidRPr="0093429A" w:rsidRDefault="00D40985" w:rsidP="008D3541">
            <w:pPr>
              <w:rPr>
                <w:szCs w:val="24"/>
                <w:lang w:val="en-US"/>
              </w:rPr>
            </w:pPr>
            <w:r>
              <w:rPr>
                <w:szCs w:val="24"/>
                <w:lang w:val="en-US"/>
              </w:rPr>
              <w:t>Người dùng có thể xem những món ăn đang hot nhất trên web hiện nay.</w:t>
            </w:r>
          </w:p>
        </w:tc>
      </w:tr>
      <w:tr w:rsidR="0093429A" w:rsidRPr="0093429A" w14:paraId="4D449703" w14:textId="77777777" w:rsidTr="008D3541">
        <w:tc>
          <w:tcPr>
            <w:tcW w:w="763" w:type="dxa"/>
            <w:shd w:val="clear" w:color="auto" w:fill="auto"/>
          </w:tcPr>
          <w:p w14:paraId="024B8A27" w14:textId="3618B3C7" w:rsidR="0093429A" w:rsidRPr="0093429A" w:rsidRDefault="0093429A" w:rsidP="008D3541">
            <w:pPr>
              <w:jc w:val="center"/>
              <w:rPr>
                <w:szCs w:val="24"/>
                <w:lang w:val="en-US"/>
              </w:rPr>
            </w:pPr>
            <w:r w:rsidRPr="0093429A">
              <w:rPr>
                <w:szCs w:val="24"/>
                <w:lang w:val="en-US"/>
              </w:rPr>
              <w:t>6</w:t>
            </w:r>
          </w:p>
        </w:tc>
        <w:tc>
          <w:tcPr>
            <w:tcW w:w="3192" w:type="dxa"/>
            <w:shd w:val="clear" w:color="auto" w:fill="auto"/>
          </w:tcPr>
          <w:p w14:paraId="26FFBD02" w14:textId="25FB9B9F" w:rsidR="0093429A" w:rsidRPr="0093429A" w:rsidRDefault="00D40985" w:rsidP="008D3541">
            <w:pPr>
              <w:rPr>
                <w:szCs w:val="24"/>
                <w:lang w:val="en-US"/>
              </w:rPr>
            </w:pPr>
            <w:r>
              <w:rPr>
                <w:lang w:val="en-US"/>
              </w:rPr>
              <w:t>xem chi tiết món ăn</w:t>
            </w:r>
          </w:p>
        </w:tc>
        <w:tc>
          <w:tcPr>
            <w:tcW w:w="5651" w:type="dxa"/>
            <w:shd w:val="clear" w:color="auto" w:fill="auto"/>
          </w:tcPr>
          <w:p w14:paraId="3C02AA1B" w14:textId="0A229CF8" w:rsidR="0093429A" w:rsidRPr="0093429A" w:rsidRDefault="00D40985" w:rsidP="008D3541">
            <w:pPr>
              <w:rPr>
                <w:szCs w:val="24"/>
                <w:lang w:val="en-US"/>
              </w:rPr>
            </w:pPr>
            <w:r>
              <w:rPr>
                <w:szCs w:val="24"/>
                <w:lang w:val="en-US"/>
              </w:rPr>
              <w:t>Người dùng có thể xem công thức nấu ăn cũng như dinh dưỡng của từng món ăn</w:t>
            </w:r>
          </w:p>
        </w:tc>
      </w:tr>
      <w:tr w:rsidR="0093429A" w:rsidRPr="0093429A" w14:paraId="31B63318" w14:textId="77777777" w:rsidTr="008D3541">
        <w:tc>
          <w:tcPr>
            <w:tcW w:w="763" w:type="dxa"/>
            <w:shd w:val="clear" w:color="auto" w:fill="auto"/>
          </w:tcPr>
          <w:p w14:paraId="6D1A334D" w14:textId="6CB5A9EA" w:rsidR="0093429A" w:rsidRPr="0093429A" w:rsidRDefault="0093429A" w:rsidP="008D3541">
            <w:pPr>
              <w:jc w:val="center"/>
              <w:rPr>
                <w:szCs w:val="24"/>
                <w:lang w:val="en-US"/>
              </w:rPr>
            </w:pPr>
            <w:r w:rsidRPr="0093429A">
              <w:rPr>
                <w:szCs w:val="24"/>
                <w:lang w:val="en-US"/>
              </w:rPr>
              <w:t>7</w:t>
            </w:r>
          </w:p>
        </w:tc>
        <w:tc>
          <w:tcPr>
            <w:tcW w:w="3192" w:type="dxa"/>
            <w:shd w:val="clear" w:color="auto" w:fill="auto"/>
          </w:tcPr>
          <w:p w14:paraId="212F0C75" w14:textId="4C5F07CF" w:rsidR="0093429A" w:rsidRPr="0093429A" w:rsidRDefault="00D40985" w:rsidP="008D3541">
            <w:pPr>
              <w:rPr>
                <w:szCs w:val="24"/>
                <w:lang w:val="en-US"/>
              </w:rPr>
            </w:pPr>
            <w:r>
              <w:t xml:space="preserve">Like </w:t>
            </w:r>
            <w:r>
              <w:rPr>
                <w:lang w:val="en-US"/>
              </w:rPr>
              <w:t>món ăn</w:t>
            </w:r>
          </w:p>
        </w:tc>
        <w:tc>
          <w:tcPr>
            <w:tcW w:w="5651" w:type="dxa"/>
            <w:shd w:val="clear" w:color="auto" w:fill="auto"/>
          </w:tcPr>
          <w:p w14:paraId="24FDA52B" w14:textId="3910E775" w:rsidR="0093429A" w:rsidRPr="0093429A" w:rsidRDefault="00D40985" w:rsidP="008D3541">
            <w:pPr>
              <w:rPr>
                <w:szCs w:val="24"/>
                <w:lang w:val="en-US"/>
              </w:rPr>
            </w:pPr>
            <w:r>
              <w:rPr>
                <w:szCs w:val="24"/>
                <w:lang w:val="en-US"/>
              </w:rPr>
              <w:t>Người dùng có thể bày tỏ sự yêu thích món ăn bằng cách like</w:t>
            </w:r>
          </w:p>
        </w:tc>
      </w:tr>
      <w:tr w:rsidR="0093429A" w:rsidRPr="0093429A" w14:paraId="25A5FBFC" w14:textId="77777777" w:rsidTr="008D3541">
        <w:tc>
          <w:tcPr>
            <w:tcW w:w="763" w:type="dxa"/>
            <w:shd w:val="clear" w:color="auto" w:fill="auto"/>
          </w:tcPr>
          <w:p w14:paraId="35D2FCB5" w14:textId="104460EF" w:rsidR="0093429A" w:rsidRPr="0093429A" w:rsidRDefault="0093429A" w:rsidP="008D3541">
            <w:pPr>
              <w:jc w:val="center"/>
              <w:rPr>
                <w:szCs w:val="24"/>
                <w:lang w:val="en-US"/>
              </w:rPr>
            </w:pPr>
            <w:r w:rsidRPr="0093429A">
              <w:rPr>
                <w:szCs w:val="24"/>
                <w:lang w:val="en-US"/>
              </w:rPr>
              <w:t>8</w:t>
            </w:r>
          </w:p>
        </w:tc>
        <w:tc>
          <w:tcPr>
            <w:tcW w:w="3192" w:type="dxa"/>
            <w:shd w:val="clear" w:color="auto" w:fill="auto"/>
          </w:tcPr>
          <w:p w14:paraId="7A356F30" w14:textId="0E20CF21" w:rsidR="0093429A" w:rsidRPr="0093429A" w:rsidRDefault="00D40985" w:rsidP="008D3541">
            <w:pPr>
              <w:rPr>
                <w:szCs w:val="24"/>
                <w:lang w:val="en-US"/>
              </w:rPr>
            </w:pPr>
            <w:r>
              <w:rPr>
                <w:lang w:val="en-US"/>
              </w:rPr>
              <w:t>xem danh các các món ăn đã Like</w:t>
            </w:r>
          </w:p>
        </w:tc>
        <w:tc>
          <w:tcPr>
            <w:tcW w:w="5651" w:type="dxa"/>
            <w:shd w:val="clear" w:color="auto" w:fill="auto"/>
          </w:tcPr>
          <w:p w14:paraId="6EF7708E" w14:textId="31AF63AC" w:rsidR="0093429A" w:rsidRPr="0093429A" w:rsidRDefault="00D40985" w:rsidP="008D3541">
            <w:pPr>
              <w:rPr>
                <w:szCs w:val="24"/>
                <w:lang w:val="en-US"/>
              </w:rPr>
            </w:pPr>
            <w:r>
              <w:rPr>
                <w:szCs w:val="24"/>
                <w:lang w:val="en-US"/>
              </w:rPr>
              <w:t>Người dùng có thể xem lại những món ăn yêu thích của mình</w:t>
            </w:r>
          </w:p>
        </w:tc>
      </w:tr>
      <w:tr w:rsidR="0093429A" w:rsidRPr="0093429A" w14:paraId="5AC91990" w14:textId="77777777" w:rsidTr="008D3541">
        <w:tc>
          <w:tcPr>
            <w:tcW w:w="763" w:type="dxa"/>
            <w:shd w:val="clear" w:color="auto" w:fill="auto"/>
          </w:tcPr>
          <w:p w14:paraId="68470D38" w14:textId="2A476C18" w:rsidR="0093429A" w:rsidRPr="0093429A" w:rsidRDefault="0093429A" w:rsidP="008D3541">
            <w:pPr>
              <w:jc w:val="center"/>
              <w:rPr>
                <w:szCs w:val="24"/>
                <w:lang w:val="en-US"/>
              </w:rPr>
            </w:pPr>
            <w:r w:rsidRPr="0093429A">
              <w:rPr>
                <w:szCs w:val="24"/>
                <w:lang w:val="en-US"/>
              </w:rPr>
              <w:t>9</w:t>
            </w:r>
          </w:p>
        </w:tc>
        <w:tc>
          <w:tcPr>
            <w:tcW w:w="3192" w:type="dxa"/>
            <w:shd w:val="clear" w:color="auto" w:fill="auto"/>
          </w:tcPr>
          <w:p w14:paraId="08D300ED" w14:textId="3A85472C" w:rsidR="0093429A" w:rsidRPr="0093429A" w:rsidRDefault="00D40985" w:rsidP="008D3541">
            <w:pPr>
              <w:rPr>
                <w:szCs w:val="24"/>
                <w:lang w:val="en-US"/>
              </w:rPr>
            </w:pPr>
            <w:r>
              <w:rPr>
                <w:lang w:val="en-US"/>
              </w:rPr>
              <w:t>comment về món ăn</w:t>
            </w:r>
          </w:p>
        </w:tc>
        <w:tc>
          <w:tcPr>
            <w:tcW w:w="5651" w:type="dxa"/>
            <w:shd w:val="clear" w:color="auto" w:fill="auto"/>
          </w:tcPr>
          <w:p w14:paraId="21D746F0" w14:textId="636DAF13" w:rsidR="0093429A" w:rsidRPr="0093429A" w:rsidRDefault="00D40985" w:rsidP="008D3541">
            <w:pPr>
              <w:rPr>
                <w:szCs w:val="24"/>
                <w:lang w:val="en-US"/>
              </w:rPr>
            </w:pPr>
            <w:r>
              <w:rPr>
                <w:szCs w:val="24"/>
                <w:lang w:val="en-US"/>
              </w:rPr>
              <w:t>Người dùng có thể đóng góp ý kiến của mình về món ăn bằng cách binh luận</w:t>
            </w:r>
          </w:p>
        </w:tc>
      </w:tr>
      <w:tr w:rsidR="0093429A" w:rsidRPr="0093429A" w14:paraId="513ACFDC" w14:textId="77777777" w:rsidTr="008D3541">
        <w:tc>
          <w:tcPr>
            <w:tcW w:w="763" w:type="dxa"/>
            <w:shd w:val="clear" w:color="auto" w:fill="auto"/>
          </w:tcPr>
          <w:p w14:paraId="6FE681E0" w14:textId="5FFD2AF5" w:rsidR="0093429A" w:rsidRPr="0093429A" w:rsidRDefault="0093429A" w:rsidP="008D3541">
            <w:pPr>
              <w:jc w:val="center"/>
              <w:rPr>
                <w:szCs w:val="24"/>
                <w:lang w:val="en-US"/>
              </w:rPr>
            </w:pPr>
            <w:r w:rsidRPr="0093429A">
              <w:rPr>
                <w:szCs w:val="24"/>
                <w:lang w:val="en-US"/>
              </w:rPr>
              <w:t>10</w:t>
            </w:r>
          </w:p>
        </w:tc>
        <w:tc>
          <w:tcPr>
            <w:tcW w:w="3192" w:type="dxa"/>
            <w:shd w:val="clear" w:color="auto" w:fill="auto"/>
          </w:tcPr>
          <w:p w14:paraId="79116309" w14:textId="08D2C1CB" w:rsidR="0093429A" w:rsidRPr="0093429A" w:rsidRDefault="00D40985" w:rsidP="008D3541">
            <w:pPr>
              <w:rPr>
                <w:szCs w:val="24"/>
                <w:lang w:val="en-US"/>
              </w:rPr>
            </w:pPr>
            <w:r>
              <w:rPr>
                <w:lang w:val="en-US"/>
              </w:rPr>
              <w:t>xóa comment</w:t>
            </w:r>
          </w:p>
        </w:tc>
        <w:tc>
          <w:tcPr>
            <w:tcW w:w="5651" w:type="dxa"/>
            <w:shd w:val="clear" w:color="auto" w:fill="auto"/>
          </w:tcPr>
          <w:p w14:paraId="2B11496E" w14:textId="7F8EF679" w:rsidR="0093429A" w:rsidRPr="0093429A" w:rsidRDefault="00D40985" w:rsidP="008D3541">
            <w:pPr>
              <w:rPr>
                <w:szCs w:val="24"/>
                <w:lang w:val="en-US"/>
              </w:rPr>
            </w:pPr>
            <w:r>
              <w:rPr>
                <w:szCs w:val="24"/>
                <w:lang w:val="en-US"/>
              </w:rPr>
              <w:t>Người dùng có thể xóa bình luận của chính mình</w:t>
            </w:r>
          </w:p>
        </w:tc>
      </w:tr>
      <w:tr w:rsidR="0093429A" w:rsidRPr="0093429A" w14:paraId="0EB7CEC0" w14:textId="77777777" w:rsidTr="008D3541">
        <w:tc>
          <w:tcPr>
            <w:tcW w:w="763" w:type="dxa"/>
            <w:shd w:val="clear" w:color="auto" w:fill="auto"/>
          </w:tcPr>
          <w:p w14:paraId="4FCE9756" w14:textId="776FAAEF" w:rsidR="0093429A" w:rsidRPr="0093429A" w:rsidRDefault="0093429A" w:rsidP="008D3541">
            <w:pPr>
              <w:jc w:val="center"/>
              <w:rPr>
                <w:szCs w:val="24"/>
                <w:lang w:val="en-US"/>
              </w:rPr>
            </w:pPr>
            <w:r w:rsidRPr="0093429A">
              <w:rPr>
                <w:szCs w:val="24"/>
                <w:lang w:val="en-US"/>
              </w:rPr>
              <w:t>11</w:t>
            </w:r>
          </w:p>
        </w:tc>
        <w:tc>
          <w:tcPr>
            <w:tcW w:w="3192" w:type="dxa"/>
            <w:shd w:val="clear" w:color="auto" w:fill="auto"/>
          </w:tcPr>
          <w:p w14:paraId="4390A844" w14:textId="35BD3422" w:rsidR="0093429A" w:rsidRPr="0093429A" w:rsidRDefault="00E64543" w:rsidP="008D3541">
            <w:pPr>
              <w:rPr>
                <w:szCs w:val="24"/>
                <w:lang w:val="en-US"/>
              </w:rPr>
            </w:pPr>
            <w:r>
              <w:rPr>
                <w:lang w:val="en-US"/>
              </w:rPr>
              <w:t>Use-case báo cáo một công thức nấu ăn</w:t>
            </w:r>
          </w:p>
        </w:tc>
        <w:tc>
          <w:tcPr>
            <w:tcW w:w="5651" w:type="dxa"/>
            <w:shd w:val="clear" w:color="auto" w:fill="auto"/>
          </w:tcPr>
          <w:p w14:paraId="1F94135E" w14:textId="46843031" w:rsidR="0093429A" w:rsidRPr="0093429A" w:rsidRDefault="00E64543" w:rsidP="008D3541">
            <w:pPr>
              <w:rPr>
                <w:szCs w:val="24"/>
                <w:lang w:val="en-US"/>
              </w:rPr>
            </w:pPr>
            <w:r>
              <w:rPr>
                <w:szCs w:val="24"/>
                <w:lang w:val="en-US"/>
              </w:rPr>
              <w:t>Báo cáo cho admin về một công thức nấu ăn vi phạm</w:t>
            </w:r>
          </w:p>
        </w:tc>
      </w:tr>
      <w:tr w:rsidR="0093429A" w:rsidRPr="0093429A" w14:paraId="58EE13A8" w14:textId="77777777" w:rsidTr="008D3541">
        <w:tc>
          <w:tcPr>
            <w:tcW w:w="763" w:type="dxa"/>
            <w:shd w:val="clear" w:color="auto" w:fill="auto"/>
          </w:tcPr>
          <w:p w14:paraId="3C8347CF" w14:textId="46B973FA" w:rsidR="0093429A" w:rsidRPr="0093429A" w:rsidRDefault="0093429A" w:rsidP="008D3541">
            <w:pPr>
              <w:jc w:val="center"/>
              <w:rPr>
                <w:szCs w:val="24"/>
                <w:lang w:val="en-US"/>
              </w:rPr>
            </w:pPr>
            <w:r w:rsidRPr="0093429A">
              <w:rPr>
                <w:szCs w:val="24"/>
                <w:lang w:val="en-US"/>
              </w:rPr>
              <w:t>12</w:t>
            </w:r>
          </w:p>
        </w:tc>
        <w:tc>
          <w:tcPr>
            <w:tcW w:w="3192" w:type="dxa"/>
            <w:shd w:val="clear" w:color="auto" w:fill="auto"/>
          </w:tcPr>
          <w:p w14:paraId="1366A28C" w14:textId="62AF9D35" w:rsidR="0093429A" w:rsidRPr="0093429A" w:rsidRDefault="00E64543" w:rsidP="008D3541">
            <w:pPr>
              <w:rPr>
                <w:szCs w:val="24"/>
                <w:lang w:val="en-US"/>
              </w:rPr>
            </w:pPr>
            <w:r>
              <w:rPr>
                <w:lang w:val="en-US"/>
              </w:rPr>
              <w:t xml:space="preserve">Use-case tìm </w:t>
            </w:r>
            <w:proofErr w:type="gramStart"/>
            <w:r>
              <w:rPr>
                <w:lang w:val="en-US"/>
              </w:rPr>
              <w:t>kiếm(</w:t>
            </w:r>
            <w:proofErr w:type="gramEnd"/>
            <w:r>
              <w:rPr>
                <w:lang w:val="en-US"/>
              </w:rPr>
              <w:t>full text search):</w:t>
            </w:r>
          </w:p>
        </w:tc>
        <w:tc>
          <w:tcPr>
            <w:tcW w:w="5651" w:type="dxa"/>
            <w:shd w:val="clear" w:color="auto" w:fill="auto"/>
          </w:tcPr>
          <w:p w14:paraId="6376A03C" w14:textId="3129C90A" w:rsidR="0093429A" w:rsidRPr="0093429A" w:rsidRDefault="00E64543" w:rsidP="008D3541">
            <w:pPr>
              <w:rPr>
                <w:szCs w:val="24"/>
                <w:lang w:val="en-US"/>
              </w:rPr>
            </w:pPr>
            <w:r>
              <w:rPr>
                <w:szCs w:val="24"/>
                <w:lang w:val="en-US"/>
              </w:rPr>
              <w:t>Tìm kiếm các công thức nấu ăn mà người dùng cần</w:t>
            </w:r>
          </w:p>
        </w:tc>
      </w:tr>
      <w:tr w:rsidR="00E64543" w:rsidRPr="0093429A" w14:paraId="64E46C9A" w14:textId="77777777" w:rsidTr="008D3541">
        <w:tc>
          <w:tcPr>
            <w:tcW w:w="763" w:type="dxa"/>
            <w:shd w:val="clear" w:color="auto" w:fill="auto"/>
          </w:tcPr>
          <w:p w14:paraId="02A0EB6A" w14:textId="32168A16" w:rsidR="00E64543" w:rsidRPr="0093429A" w:rsidRDefault="00E64543" w:rsidP="008D3541">
            <w:pPr>
              <w:jc w:val="center"/>
              <w:rPr>
                <w:szCs w:val="24"/>
                <w:lang w:val="en-US"/>
              </w:rPr>
            </w:pPr>
            <w:r>
              <w:rPr>
                <w:szCs w:val="24"/>
                <w:lang w:val="en-US"/>
              </w:rPr>
              <w:t>13</w:t>
            </w:r>
          </w:p>
        </w:tc>
        <w:tc>
          <w:tcPr>
            <w:tcW w:w="3192" w:type="dxa"/>
            <w:shd w:val="clear" w:color="auto" w:fill="auto"/>
          </w:tcPr>
          <w:p w14:paraId="72740218" w14:textId="5A662E00" w:rsidR="00E64543" w:rsidRDefault="00E64543" w:rsidP="008D3541">
            <w:pPr>
              <w:rPr>
                <w:lang w:val="en-US"/>
              </w:rPr>
            </w:pPr>
            <w:r>
              <w:rPr>
                <w:lang w:val="en-US"/>
              </w:rPr>
              <w:t>Use-case Sắp xếp kết quả tìm kiếm</w:t>
            </w:r>
          </w:p>
        </w:tc>
        <w:tc>
          <w:tcPr>
            <w:tcW w:w="5651" w:type="dxa"/>
            <w:shd w:val="clear" w:color="auto" w:fill="auto"/>
          </w:tcPr>
          <w:p w14:paraId="67814296" w14:textId="5EF5C75F" w:rsidR="00E64543" w:rsidRDefault="00E64543" w:rsidP="008D3541">
            <w:pPr>
              <w:rPr>
                <w:szCs w:val="24"/>
                <w:lang w:val="en-US"/>
              </w:rPr>
            </w:pPr>
            <w:r>
              <w:rPr>
                <w:szCs w:val="24"/>
                <w:lang w:val="en-US"/>
              </w:rPr>
              <w:t>Cho phép người dùng sắp xếp kết quả tìm kiếm để dễ dàng tìm kiếm</w:t>
            </w:r>
          </w:p>
        </w:tc>
      </w:tr>
      <w:tr w:rsidR="00E64543" w:rsidRPr="0093429A" w14:paraId="3D30562B" w14:textId="77777777" w:rsidTr="008D3541">
        <w:tc>
          <w:tcPr>
            <w:tcW w:w="763" w:type="dxa"/>
            <w:shd w:val="clear" w:color="auto" w:fill="auto"/>
          </w:tcPr>
          <w:p w14:paraId="2A27304E" w14:textId="41C67771" w:rsidR="00E64543" w:rsidRPr="0093429A" w:rsidRDefault="00E64543" w:rsidP="008D3541">
            <w:pPr>
              <w:jc w:val="center"/>
              <w:rPr>
                <w:szCs w:val="24"/>
                <w:lang w:val="en-US"/>
              </w:rPr>
            </w:pPr>
            <w:r>
              <w:rPr>
                <w:szCs w:val="24"/>
                <w:lang w:val="en-US"/>
              </w:rPr>
              <w:t>14</w:t>
            </w:r>
          </w:p>
        </w:tc>
        <w:tc>
          <w:tcPr>
            <w:tcW w:w="3192" w:type="dxa"/>
            <w:shd w:val="clear" w:color="auto" w:fill="auto"/>
          </w:tcPr>
          <w:p w14:paraId="3C74EA71" w14:textId="06B149BB" w:rsidR="00E64543" w:rsidRDefault="00E64543" w:rsidP="008D3541">
            <w:pPr>
              <w:rPr>
                <w:lang w:val="en-US"/>
              </w:rPr>
            </w:pPr>
            <w:r>
              <w:rPr>
                <w:lang w:val="en-US"/>
              </w:rPr>
              <w:t>Use-case xem trang cá nhân của người dùng khác</w:t>
            </w:r>
          </w:p>
        </w:tc>
        <w:tc>
          <w:tcPr>
            <w:tcW w:w="5651" w:type="dxa"/>
            <w:shd w:val="clear" w:color="auto" w:fill="auto"/>
          </w:tcPr>
          <w:p w14:paraId="6C52BD2D" w14:textId="37483D2A" w:rsidR="00E64543" w:rsidRDefault="00E64543" w:rsidP="008D3541">
            <w:pPr>
              <w:rPr>
                <w:szCs w:val="24"/>
                <w:lang w:val="en-US"/>
              </w:rPr>
            </w:pPr>
            <w:r>
              <w:rPr>
                <w:szCs w:val="24"/>
                <w:lang w:val="en-US"/>
              </w:rPr>
              <w:t>Cho phép người dùng xem trang cá nhân của người khác</w:t>
            </w:r>
          </w:p>
        </w:tc>
      </w:tr>
      <w:tr w:rsidR="00E64543" w:rsidRPr="0093429A" w14:paraId="002BCD6A" w14:textId="77777777" w:rsidTr="008D3541">
        <w:tc>
          <w:tcPr>
            <w:tcW w:w="763" w:type="dxa"/>
            <w:shd w:val="clear" w:color="auto" w:fill="auto"/>
          </w:tcPr>
          <w:p w14:paraId="02667BFA" w14:textId="530EC2A1" w:rsidR="00E64543" w:rsidRPr="0093429A" w:rsidRDefault="00E64543" w:rsidP="008D3541">
            <w:pPr>
              <w:jc w:val="center"/>
              <w:rPr>
                <w:szCs w:val="24"/>
                <w:lang w:val="en-US"/>
              </w:rPr>
            </w:pPr>
            <w:r>
              <w:rPr>
                <w:szCs w:val="24"/>
                <w:lang w:val="en-US"/>
              </w:rPr>
              <w:t>15</w:t>
            </w:r>
          </w:p>
        </w:tc>
        <w:tc>
          <w:tcPr>
            <w:tcW w:w="3192" w:type="dxa"/>
            <w:shd w:val="clear" w:color="auto" w:fill="auto"/>
          </w:tcPr>
          <w:p w14:paraId="30AEDCD2" w14:textId="0530DF40" w:rsidR="00E64543" w:rsidRDefault="00E64543" w:rsidP="008D3541">
            <w:pPr>
              <w:rPr>
                <w:lang w:val="en-US"/>
              </w:rPr>
            </w:pPr>
            <w:r>
              <w:rPr>
                <w:lang w:val="en-US"/>
              </w:rPr>
              <w:t>Use-case Follow người dùng khác</w:t>
            </w:r>
          </w:p>
        </w:tc>
        <w:tc>
          <w:tcPr>
            <w:tcW w:w="5651" w:type="dxa"/>
            <w:shd w:val="clear" w:color="auto" w:fill="auto"/>
          </w:tcPr>
          <w:p w14:paraId="3F5A2435" w14:textId="4CD0E0C6" w:rsidR="00E64543" w:rsidRDefault="00E64543" w:rsidP="008D3541">
            <w:pPr>
              <w:rPr>
                <w:szCs w:val="24"/>
                <w:lang w:val="en-US"/>
              </w:rPr>
            </w:pPr>
            <w:r>
              <w:rPr>
                <w:szCs w:val="24"/>
                <w:lang w:val="en-US"/>
              </w:rPr>
              <w:t>Cho phép người dùng follow người dùng khác</w:t>
            </w:r>
          </w:p>
        </w:tc>
      </w:tr>
      <w:tr w:rsidR="00E64543" w:rsidRPr="0093429A" w14:paraId="7FC97560" w14:textId="77777777" w:rsidTr="008D3541">
        <w:tc>
          <w:tcPr>
            <w:tcW w:w="763" w:type="dxa"/>
            <w:shd w:val="clear" w:color="auto" w:fill="auto"/>
          </w:tcPr>
          <w:p w14:paraId="2B740BEA" w14:textId="51AAA733" w:rsidR="00E64543" w:rsidRPr="0093429A" w:rsidRDefault="00E64543" w:rsidP="008D3541">
            <w:pPr>
              <w:jc w:val="center"/>
              <w:rPr>
                <w:szCs w:val="24"/>
                <w:lang w:val="en-US"/>
              </w:rPr>
            </w:pPr>
            <w:r>
              <w:rPr>
                <w:szCs w:val="24"/>
                <w:lang w:val="en-US"/>
              </w:rPr>
              <w:t>16</w:t>
            </w:r>
          </w:p>
        </w:tc>
        <w:tc>
          <w:tcPr>
            <w:tcW w:w="3192" w:type="dxa"/>
            <w:shd w:val="clear" w:color="auto" w:fill="auto"/>
          </w:tcPr>
          <w:p w14:paraId="1DF9D086" w14:textId="123B6A90" w:rsidR="00E64543" w:rsidRDefault="00E64543" w:rsidP="008D3541">
            <w:pPr>
              <w:rPr>
                <w:lang w:val="en-US"/>
              </w:rPr>
            </w:pPr>
            <w:r>
              <w:rPr>
                <w:lang w:val="en-US"/>
              </w:rPr>
              <w:t>Use-case thay đổi avartar</w:t>
            </w:r>
          </w:p>
        </w:tc>
        <w:tc>
          <w:tcPr>
            <w:tcW w:w="5651" w:type="dxa"/>
            <w:shd w:val="clear" w:color="auto" w:fill="auto"/>
          </w:tcPr>
          <w:p w14:paraId="13C1759B" w14:textId="49D753ED" w:rsidR="00E64543" w:rsidRDefault="00E64543" w:rsidP="008D3541">
            <w:pPr>
              <w:rPr>
                <w:szCs w:val="24"/>
                <w:lang w:val="en-US"/>
              </w:rPr>
            </w:pPr>
            <w:r>
              <w:rPr>
                <w:szCs w:val="24"/>
                <w:lang w:val="en-US"/>
              </w:rPr>
              <w:t>Cho phép người dùng thay đổi avartar theo ý thích</w:t>
            </w:r>
          </w:p>
        </w:tc>
      </w:tr>
      <w:tr w:rsidR="00E64543" w:rsidRPr="0093429A" w14:paraId="38D45BEB" w14:textId="77777777" w:rsidTr="008D3541">
        <w:tc>
          <w:tcPr>
            <w:tcW w:w="763" w:type="dxa"/>
            <w:shd w:val="clear" w:color="auto" w:fill="auto"/>
          </w:tcPr>
          <w:p w14:paraId="6EA8DB4F" w14:textId="330FBB3C" w:rsidR="00E64543" w:rsidRPr="0093429A" w:rsidRDefault="00E64543" w:rsidP="00E64543">
            <w:pPr>
              <w:jc w:val="center"/>
              <w:rPr>
                <w:szCs w:val="24"/>
                <w:lang w:val="en-US"/>
              </w:rPr>
            </w:pPr>
            <w:r>
              <w:rPr>
                <w:szCs w:val="24"/>
                <w:lang w:val="en-US"/>
              </w:rPr>
              <w:t>17</w:t>
            </w:r>
          </w:p>
        </w:tc>
        <w:tc>
          <w:tcPr>
            <w:tcW w:w="3192" w:type="dxa"/>
            <w:shd w:val="clear" w:color="auto" w:fill="auto"/>
          </w:tcPr>
          <w:p w14:paraId="5EF25438" w14:textId="385439D5" w:rsidR="00E64543" w:rsidRDefault="00E64543" w:rsidP="00E64543">
            <w:pPr>
              <w:rPr>
                <w:lang w:val="en-US"/>
              </w:rPr>
            </w:pPr>
            <w:r>
              <w:rPr>
                <w:lang w:val="en-US"/>
              </w:rPr>
              <w:t>Use-case thay đổi ảnh bìa</w:t>
            </w:r>
          </w:p>
        </w:tc>
        <w:tc>
          <w:tcPr>
            <w:tcW w:w="5651" w:type="dxa"/>
            <w:shd w:val="clear" w:color="auto" w:fill="auto"/>
          </w:tcPr>
          <w:p w14:paraId="1195BF30" w14:textId="62836C81" w:rsidR="00E64543" w:rsidRDefault="00E64543" w:rsidP="00E64543">
            <w:pPr>
              <w:rPr>
                <w:szCs w:val="24"/>
                <w:lang w:val="en-US"/>
              </w:rPr>
            </w:pPr>
            <w:r>
              <w:rPr>
                <w:szCs w:val="24"/>
                <w:lang w:val="en-US"/>
              </w:rPr>
              <w:t>Cho phép người dùng thay đổi ảnh bìa theo ý thích</w:t>
            </w:r>
          </w:p>
        </w:tc>
      </w:tr>
      <w:tr w:rsidR="00E64543" w:rsidRPr="0093429A" w14:paraId="3A92CA42" w14:textId="77777777" w:rsidTr="008D3541">
        <w:tc>
          <w:tcPr>
            <w:tcW w:w="763" w:type="dxa"/>
            <w:shd w:val="clear" w:color="auto" w:fill="auto"/>
          </w:tcPr>
          <w:p w14:paraId="45D72B26" w14:textId="65D51603" w:rsidR="00E64543" w:rsidRPr="0093429A" w:rsidRDefault="00E64543" w:rsidP="00E64543">
            <w:pPr>
              <w:jc w:val="center"/>
              <w:rPr>
                <w:szCs w:val="24"/>
                <w:lang w:val="en-US"/>
              </w:rPr>
            </w:pPr>
            <w:r>
              <w:rPr>
                <w:szCs w:val="24"/>
                <w:lang w:val="en-US"/>
              </w:rPr>
              <w:lastRenderedPageBreak/>
              <w:t>18</w:t>
            </w:r>
          </w:p>
        </w:tc>
        <w:tc>
          <w:tcPr>
            <w:tcW w:w="3192" w:type="dxa"/>
            <w:shd w:val="clear" w:color="auto" w:fill="auto"/>
          </w:tcPr>
          <w:p w14:paraId="6A9F3668" w14:textId="53ACE451" w:rsidR="00E64543" w:rsidRDefault="00E64543" w:rsidP="00E64543">
            <w:pPr>
              <w:rPr>
                <w:lang w:val="en-US"/>
              </w:rPr>
            </w:pPr>
            <w:r>
              <w:rPr>
                <w:lang w:val="en-US"/>
              </w:rPr>
              <w:t>Use-case xem danh sách các công thức nấu ăn đã đăng</w:t>
            </w:r>
          </w:p>
        </w:tc>
        <w:tc>
          <w:tcPr>
            <w:tcW w:w="5651" w:type="dxa"/>
            <w:shd w:val="clear" w:color="auto" w:fill="auto"/>
          </w:tcPr>
          <w:p w14:paraId="78F7194E" w14:textId="1CF8DA22" w:rsidR="00E64543" w:rsidRDefault="00E64543" w:rsidP="00E64543">
            <w:pPr>
              <w:rPr>
                <w:szCs w:val="24"/>
                <w:lang w:val="en-US"/>
              </w:rPr>
            </w:pPr>
            <w:r>
              <w:rPr>
                <w:szCs w:val="24"/>
                <w:lang w:val="en-US"/>
              </w:rPr>
              <w:t>Cho phép người dùng xem danh sách các công thức nấu ăn mình đã đăng</w:t>
            </w:r>
          </w:p>
        </w:tc>
      </w:tr>
      <w:tr w:rsidR="00E64543" w:rsidRPr="0093429A" w14:paraId="0E0FBB04" w14:textId="77777777" w:rsidTr="008D3541">
        <w:tc>
          <w:tcPr>
            <w:tcW w:w="763" w:type="dxa"/>
            <w:shd w:val="clear" w:color="auto" w:fill="auto"/>
          </w:tcPr>
          <w:p w14:paraId="2C6628CF" w14:textId="18B3D44F" w:rsidR="00E64543" w:rsidRPr="0093429A" w:rsidRDefault="00E64543" w:rsidP="00E64543">
            <w:pPr>
              <w:jc w:val="center"/>
              <w:rPr>
                <w:szCs w:val="24"/>
                <w:lang w:val="en-US"/>
              </w:rPr>
            </w:pPr>
            <w:r>
              <w:rPr>
                <w:szCs w:val="24"/>
                <w:lang w:val="en-US"/>
              </w:rPr>
              <w:t>19</w:t>
            </w:r>
          </w:p>
        </w:tc>
        <w:tc>
          <w:tcPr>
            <w:tcW w:w="3192" w:type="dxa"/>
            <w:shd w:val="clear" w:color="auto" w:fill="auto"/>
          </w:tcPr>
          <w:p w14:paraId="66385714" w14:textId="6A16976E" w:rsidR="00E64543" w:rsidRDefault="00E64543" w:rsidP="00E64543">
            <w:pPr>
              <w:rPr>
                <w:lang w:val="en-US"/>
              </w:rPr>
            </w:pPr>
            <w:r>
              <w:rPr>
                <w:lang w:val="en-US"/>
              </w:rPr>
              <w:t>Use-case cập nhật công thức nấu ăn</w:t>
            </w:r>
          </w:p>
        </w:tc>
        <w:tc>
          <w:tcPr>
            <w:tcW w:w="5651" w:type="dxa"/>
            <w:shd w:val="clear" w:color="auto" w:fill="auto"/>
          </w:tcPr>
          <w:p w14:paraId="1A7177DB" w14:textId="13D0DF51" w:rsidR="00E64543" w:rsidRDefault="00E64543" w:rsidP="00E64543">
            <w:pPr>
              <w:rPr>
                <w:szCs w:val="24"/>
                <w:lang w:val="en-US"/>
              </w:rPr>
            </w:pPr>
            <w:r>
              <w:rPr>
                <w:szCs w:val="24"/>
                <w:lang w:val="en-US"/>
              </w:rPr>
              <w:t>Cho phép người dùng cập nhật các công thức nấu ăn mình đã đăng theo ý thích</w:t>
            </w:r>
          </w:p>
        </w:tc>
      </w:tr>
      <w:tr w:rsidR="00E64543" w:rsidRPr="0093429A" w14:paraId="12FB5753" w14:textId="77777777" w:rsidTr="008D3541">
        <w:tc>
          <w:tcPr>
            <w:tcW w:w="763" w:type="dxa"/>
            <w:shd w:val="clear" w:color="auto" w:fill="auto"/>
          </w:tcPr>
          <w:p w14:paraId="0C86539C" w14:textId="6B2C71A8" w:rsidR="00E64543" w:rsidRPr="0093429A" w:rsidRDefault="00E64543" w:rsidP="00E64543">
            <w:pPr>
              <w:jc w:val="center"/>
              <w:rPr>
                <w:szCs w:val="24"/>
                <w:lang w:val="en-US"/>
              </w:rPr>
            </w:pPr>
            <w:r>
              <w:rPr>
                <w:szCs w:val="24"/>
                <w:lang w:val="en-US"/>
              </w:rPr>
              <w:t>20</w:t>
            </w:r>
          </w:p>
        </w:tc>
        <w:tc>
          <w:tcPr>
            <w:tcW w:w="3192" w:type="dxa"/>
            <w:shd w:val="clear" w:color="auto" w:fill="auto"/>
          </w:tcPr>
          <w:p w14:paraId="18424245" w14:textId="01B052D0" w:rsidR="00E64543" w:rsidRDefault="00E64543" w:rsidP="00E64543">
            <w:pPr>
              <w:rPr>
                <w:lang w:val="en-US"/>
              </w:rPr>
            </w:pPr>
            <w:r>
              <w:rPr>
                <w:lang w:val="en-US"/>
              </w:rPr>
              <w:t>Use-case Admin Xem danh sách tài khoản của User</w:t>
            </w:r>
          </w:p>
        </w:tc>
        <w:tc>
          <w:tcPr>
            <w:tcW w:w="5651" w:type="dxa"/>
            <w:shd w:val="clear" w:color="auto" w:fill="auto"/>
          </w:tcPr>
          <w:p w14:paraId="40F50631" w14:textId="7D245A0D" w:rsidR="00E64543" w:rsidRDefault="00E64543" w:rsidP="00E64543">
            <w:pPr>
              <w:rPr>
                <w:szCs w:val="24"/>
                <w:lang w:val="en-US"/>
              </w:rPr>
            </w:pPr>
            <w:r>
              <w:rPr>
                <w:szCs w:val="24"/>
                <w:lang w:val="en-US"/>
              </w:rPr>
              <w:t>Cho phép admin xem danh sách các tài khoản đã đăng ký.</w:t>
            </w:r>
          </w:p>
        </w:tc>
      </w:tr>
      <w:tr w:rsidR="00E64543" w:rsidRPr="0093429A" w14:paraId="09CAFDA2" w14:textId="77777777" w:rsidTr="008D3541">
        <w:tc>
          <w:tcPr>
            <w:tcW w:w="763" w:type="dxa"/>
            <w:shd w:val="clear" w:color="auto" w:fill="auto"/>
          </w:tcPr>
          <w:p w14:paraId="4F51D69B" w14:textId="64F9F84E" w:rsidR="00E64543" w:rsidRPr="0093429A" w:rsidRDefault="00E64543" w:rsidP="00E64543">
            <w:pPr>
              <w:jc w:val="center"/>
              <w:rPr>
                <w:szCs w:val="24"/>
                <w:lang w:val="en-US"/>
              </w:rPr>
            </w:pPr>
            <w:r>
              <w:rPr>
                <w:szCs w:val="24"/>
                <w:lang w:val="en-US"/>
              </w:rPr>
              <w:t>21</w:t>
            </w:r>
          </w:p>
        </w:tc>
        <w:tc>
          <w:tcPr>
            <w:tcW w:w="3192" w:type="dxa"/>
            <w:shd w:val="clear" w:color="auto" w:fill="auto"/>
          </w:tcPr>
          <w:p w14:paraId="11A2CEC7" w14:textId="2A6EFA6F" w:rsidR="00E64543" w:rsidRDefault="003E4A36" w:rsidP="00E64543">
            <w:pPr>
              <w:rPr>
                <w:lang w:val="en-US"/>
              </w:rPr>
            </w:pPr>
            <w:r>
              <w:rPr>
                <w:lang w:val="en-US"/>
              </w:rPr>
              <w:t xml:space="preserve">Use-case xem danh sách các comment bị </w:t>
            </w:r>
            <w:proofErr w:type="gramStart"/>
            <w:r>
              <w:rPr>
                <w:lang w:val="en-US"/>
              </w:rPr>
              <w:t>report(</w:t>
            </w:r>
            <w:proofErr w:type="gramEnd"/>
            <w:r>
              <w:rPr>
                <w:lang w:val="en-US"/>
              </w:rPr>
              <w:t>Admin)</w:t>
            </w:r>
          </w:p>
        </w:tc>
        <w:tc>
          <w:tcPr>
            <w:tcW w:w="5651" w:type="dxa"/>
            <w:shd w:val="clear" w:color="auto" w:fill="auto"/>
          </w:tcPr>
          <w:p w14:paraId="2DE3734C" w14:textId="2E4DA503" w:rsidR="00E64543" w:rsidRDefault="003E4A36" w:rsidP="00E64543">
            <w:pPr>
              <w:rPr>
                <w:szCs w:val="24"/>
                <w:lang w:val="en-US"/>
              </w:rPr>
            </w:pPr>
            <w:r>
              <w:rPr>
                <w:szCs w:val="24"/>
                <w:lang w:val="en-US"/>
              </w:rPr>
              <w:t>Admin có thể xem danh sách các comment bị report</w:t>
            </w:r>
          </w:p>
        </w:tc>
      </w:tr>
      <w:tr w:rsidR="00E64543" w:rsidRPr="0093429A" w14:paraId="0290A703" w14:textId="77777777" w:rsidTr="008D3541">
        <w:tc>
          <w:tcPr>
            <w:tcW w:w="763" w:type="dxa"/>
            <w:shd w:val="clear" w:color="auto" w:fill="auto"/>
          </w:tcPr>
          <w:p w14:paraId="4B70ED38" w14:textId="744584F9" w:rsidR="00E64543" w:rsidRPr="0093429A" w:rsidRDefault="00E64543" w:rsidP="00E64543">
            <w:pPr>
              <w:jc w:val="center"/>
              <w:rPr>
                <w:szCs w:val="24"/>
                <w:lang w:val="en-US"/>
              </w:rPr>
            </w:pPr>
            <w:r>
              <w:rPr>
                <w:szCs w:val="24"/>
                <w:lang w:val="en-US"/>
              </w:rPr>
              <w:t>22</w:t>
            </w:r>
          </w:p>
        </w:tc>
        <w:tc>
          <w:tcPr>
            <w:tcW w:w="3192" w:type="dxa"/>
            <w:shd w:val="clear" w:color="auto" w:fill="auto"/>
          </w:tcPr>
          <w:p w14:paraId="46494E1E" w14:textId="1C029731" w:rsidR="00E64543" w:rsidRDefault="003E4A36" w:rsidP="00E64543">
            <w:pPr>
              <w:rPr>
                <w:lang w:val="en-US"/>
              </w:rPr>
            </w:pPr>
            <w:r>
              <w:rPr>
                <w:lang w:val="en-US"/>
              </w:rPr>
              <w:t>Use-case xem danh sách các công thức nấu ăn bị report (Admin)</w:t>
            </w:r>
          </w:p>
        </w:tc>
        <w:tc>
          <w:tcPr>
            <w:tcW w:w="5651" w:type="dxa"/>
            <w:shd w:val="clear" w:color="auto" w:fill="auto"/>
          </w:tcPr>
          <w:p w14:paraId="0546A766" w14:textId="0F01876B" w:rsidR="00E64543" w:rsidRDefault="003E4A36" w:rsidP="00E64543">
            <w:pPr>
              <w:rPr>
                <w:szCs w:val="24"/>
                <w:lang w:val="en-US"/>
              </w:rPr>
            </w:pPr>
            <w:r>
              <w:rPr>
                <w:szCs w:val="24"/>
                <w:lang w:val="en-US"/>
              </w:rPr>
              <w:t>Admin có thể xem danh sách các công thức nấu ăn bị report</w:t>
            </w:r>
          </w:p>
        </w:tc>
      </w:tr>
      <w:tr w:rsidR="00E64543" w:rsidRPr="0093429A" w14:paraId="35E13370" w14:textId="77777777" w:rsidTr="008D3541">
        <w:tc>
          <w:tcPr>
            <w:tcW w:w="763" w:type="dxa"/>
            <w:shd w:val="clear" w:color="auto" w:fill="auto"/>
          </w:tcPr>
          <w:p w14:paraId="0263BEFD" w14:textId="0C2DC664" w:rsidR="00E64543" w:rsidRPr="0093429A" w:rsidRDefault="00E64543" w:rsidP="00E64543">
            <w:pPr>
              <w:jc w:val="center"/>
              <w:rPr>
                <w:szCs w:val="24"/>
                <w:lang w:val="en-US"/>
              </w:rPr>
            </w:pPr>
            <w:r>
              <w:rPr>
                <w:szCs w:val="24"/>
                <w:lang w:val="en-US"/>
              </w:rPr>
              <w:t>23</w:t>
            </w:r>
          </w:p>
        </w:tc>
        <w:tc>
          <w:tcPr>
            <w:tcW w:w="3192" w:type="dxa"/>
            <w:shd w:val="clear" w:color="auto" w:fill="auto"/>
          </w:tcPr>
          <w:p w14:paraId="47A2996C" w14:textId="7074E665" w:rsidR="00E64543" w:rsidRDefault="003E4A36" w:rsidP="00E64543">
            <w:pPr>
              <w:rPr>
                <w:lang w:val="en-US"/>
              </w:rPr>
            </w:pPr>
            <w:r>
              <w:rPr>
                <w:lang w:val="en-US"/>
              </w:rPr>
              <w:t>Use-case admin cấm các công thức nấu ăn bị report</w:t>
            </w:r>
          </w:p>
        </w:tc>
        <w:tc>
          <w:tcPr>
            <w:tcW w:w="5651" w:type="dxa"/>
            <w:shd w:val="clear" w:color="auto" w:fill="auto"/>
          </w:tcPr>
          <w:p w14:paraId="43E4A6D6" w14:textId="025AFEF1" w:rsidR="00E64543" w:rsidRDefault="003E4A36" w:rsidP="00E64543">
            <w:pPr>
              <w:rPr>
                <w:szCs w:val="24"/>
                <w:lang w:val="en-US"/>
              </w:rPr>
            </w:pPr>
            <w:r>
              <w:rPr>
                <w:szCs w:val="24"/>
                <w:lang w:val="en-US"/>
              </w:rPr>
              <w:t>Admin có thể cấm các công thức nấu ăn bị report</w:t>
            </w:r>
          </w:p>
        </w:tc>
      </w:tr>
      <w:tr w:rsidR="00E64543" w:rsidRPr="0093429A" w14:paraId="10FA483D" w14:textId="77777777" w:rsidTr="008D3541">
        <w:tc>
          <w:tcPr>
            <w:tcW w:w="763" w:type="dxa"/>
            <w:shd w:val="clear" w:color="auto" w:fill="auto"/>
          </w:tcPr>
          <w:p w14:paraId="1B7F2568" w14:textId="25A05605" w:rsidR="00E64543" w:rsidRPr="0093429A" w:rsidRDefault="00E64543" w:rsidP="00E64543">
            <w:pPr>
              <w:jc w:val="center"/>
              <w:rPr>
                <w:szCs w:val="24"/>
                <w:lang w:val="en-US"/>
              </w:rPr>
            </w:pPr>
            <w:r>
              <w:rPr>
                <w:szCs w:val="24"/>
                <w:lang w:val="en-US"/>
              </w:rPr>
              <w:t>24</w:t>
            </w:r>
          </w:p>
        </w:tc>
        <w:tc>
          <w:tcPr>
            <w:tcW w:w="3192" w:type="dxa"/>
            <w:shd w:val="clear" w:color="auto" w:fill="auto"/>
          </w:tcPr>
          <w:p w14:paraId="77CAD8D3" w14:textId="51CDFB38" w:rsidR="00E64543" w:rsidRDefault="003E4A36" w:rsidP="00E64543">
            <w:pPr>
              <w:rPr>
                <w:lang w:val="en-US"/>
              </w:rPr>
            </w:pPr>
            <w:r>
              <w:rPr>
                <w:lang w:val="en-US"/>
              </w:rPr>
              <w:t>Use-case admin cấm các comment bị report:</w:t>
            </w:r>
          </w:p>
        </w:tc>
        <w:tc>
          <w:tcPr>
            <w:tcW w:w="5651" w:type="dxa"/>
            <w:shd w:val="clear" w:color="auto" w:fill="auto"/>
          </w:tcPr>
          <w:p w14:paraId="3BED12E2" w14:textId="62616C71" w:rsidR="00E64543" w:rsidRDefault="003E4A36" w:rsidP="00E64543">
            <w:pPr>
              <w:rPr>
                <w:szCs w:val="24"/>
                <w:lang w:val="en-US"/>
              </w:rPr>
            </w:pPr>
            <w:r>
              <w:rPr>
                <w:szCs w:val="24"/>
                <w:lang w:val="en-US"/>
              </w:rPr>
              <w:t>Admin có thể cấm các comment bị report</w:t>
            </w:r>
          </w:p>
        </w:tc>
      </w:tr>
      <w:tr w:rsidR="003E4A36" w:rsidRPr="0093429A" w14:paraId="62598FDD" w14:textId="77777777" w:rsidTr="008D3541">
        <w:tc>
          <w:tcPr>
            <w:tcW w:w="763" w:type="dxa"/>
            <w:shd w:val="clear" w:color="auto" w:fill="auto"/>
          </w:tcPr>
          <w:p w14:paraId="4AE571F1" w14:textId="55F496BC" w:rsidR="003E4A36" w:rsidRDefault="003E4A36" w:rsidP="00E64543">
            <w:pPr>
              <w:jc w:val="center"/>
              <w:rPr>
                <w:szCs w:val="24"/>
                <w:lang w:val="en-US"/>
              </w:rPr>
            </w:pPr>
            <w:r>
              <w:rPr>
                <w:szCs w:val="24"/>
                <w:lang w:val="en-US"/>
              </w:rPr>
              <w:t>25</w:t>
            </w:r>
          </w:p>
        </w:tc>
        <w:tc>
          <w:tcPr>
            <w:tcW w:w="3192" w:type="dxa"/>
            <w:shd w:val="clear" w:color="auto" w:fill="auto"/>
          </w:tcPr>
          <w:p w14:paraId="5F510F07" w14:textId="016287E0" w:rsidR="003E4A36" w:rsidRDefault="003E4A36" w:rsidP="00E64543">
            <w:pPr>
              <w:rPr>
                <w:lang w:val="en-US"/>
              </w:rPr>
            </w:pPr>
            <w:r>
              <w:rPr>
                <w:lang w:val="en-US"/>
              </w:rPr>
              <w:t>Use-case admin cấm một tài khoản bị report</w:t>
            </w:r>
          </w:p>
        </w:tc>
        <w:tc>
          <w:tcPr>
            <w:tcW w:w="5651" w:type="dxa"/>
            <w:shd w:val="clear" w:color="auto" w:fill="auto"/>
          </w:tcPr>
          <w:p w14:paraId="43BA6FA3" w14:textId="515D9127" w:rsidR="003E4A36" w:rsidRDefault="003E4A36" w:rsidP="00E64543">
            <w:pPr>
              <w:rPr>
                <w:szCs w:val="24"/>
                <w:lang w:val="en-US"/>
              </w:rPr>
            </w:pPr>
            <w:r>
              <w:rPr>
                <w:szCs w:val="24"/>
                <w:lang w:val="en-US"/>
              </w:rPr>
              <w:t>Admin có thể cấm một tài khoản bị report</w:t>
            </w:r>
          </w:p>
        </w:tc>
      </w:tr>
    </w:tbl>
    <w:p w14:paraId="1943C82E" w14:textId="77777777" w:rsidR="00A23833" w:rsidRPr="0093429A" w:rsidRDefault="00A23833" w:rsidP="00A23833">
      <w:pPr>
        <w:rPr>
          <w:szCs w:val="24"/>
          <w:lang w:val="en-US"/>
        </w:rPr>
      </w:pPr>
    </w:p>
    <w:p w14:paraId="58633D30" w14:textId="77777777" w:rsidR="00A23833" w:rsidRPr="0093429A" w:rsidRDefault="00A23833" w:rsidP="00A23833">
      <w:pPr>
        <w:pStyle w:val="Heading1"/>
        <w:spacing w:line="360" w:lineRule="auto"/>
        <w:jc w:val="both"/>
        <w:rPr>
          <w:rFonts w:ascii="Times New Roman" w:hAnsi="Times New Roman"/>
          <w:szCs w:val="24"/>
          <w:lang w:val="en-US"/>
        </w:rPr>
      </w:pPr>
      <w:bookmarkStart w:id="8" w:name="_Toc134303461"/>
      <w:r w:rsidRPr="0093429A">
        <w:rPr>
          <w:rFonts w:ascii="Times New Roman" w:hAnsi="Times New Roman"/>
          <w:szCs w:val="24"/>
          <w:lang w:val="en-US"/>
        </w:rPr>
        <w:t xml:space="preserve">Đặc tả </w:t>
      </w:r>
      <w:bookmarkEnd w:id="2"/>
      <w:bookmarkEnd w:id="3"/>
      <w:bookmarkEnd w:id="4"/>
      <w:bookmarkEnd w:id="5"/>
      <w:bookmarkEnd w:id="6"/>
      <w:r w:rsidRPr="0093429A">
        <w:rPr>
          <w:rFonts w:ascii="Times New Roman" w:hAnsi="Times New Roman"/>
          <w:szCs w:val="24"/>
          <w:lang w:val="en-US"/>
        </w:rPr>
        <w:t>Use-case</w:t>
      </w:r>
      <w:bookmarkEnd w:id="8"/>
      <w:r w:rsidRPr="0093429A">
        <w:rPr>
          <w:rFonts w:ascii="Times New Roman" w:hAnsi="Times New Roman"/>
          <w:szCs w:val="24"/>
          <w:lang w:val="en-US"/>
        </w:rPr>
        <w:t xml:space="preserve"> </w:t>
      </w:r>
    </w:p>
    <w:p w14:paraId="1AF4D6F0" w14:textId="4A48D6AD" w:rsidR="00A23833" w:rsidRPr="0093429A" w:rsidRDefault="00A23833" w:rsidP="00A23833">
      <w:pPr>
        <w:pStyle w:val="Heading2"/>
        <w:spacing w:line="360" w:lineRule="auto"/>
        <w:jc w:val="both"/>
        <w:rPr>
          <w:rFonts w:ascii="Times New Roman" w:hAnsi="Times New Roman"/>
          <w:sz w:val="24"/>
          <w:szCs w:val="24"/>
          <w:lang w:val="en-US"/>
        </w:rPr>
      </w:pPr>
      <w:bookmarkStart w:id="9" w:name="_Toc134303462"/>
      <w:r w:rsidRPr="0093429A">
        <w:rPr>
          <w:rFonts w:ascii="Times New Roman" w:hAnsi="Times New Roman"/>
          <w:sz w:val="24"/>
          <w:szCs w:val="24"/>
          <w:lang w:val="en-US"/>
        </w:rPr>
        <w:t xml:space="preserve">Đặc tả Use-case </w:t>
      </w:r>
      <w:r w:rsidR="005F403B" w:rsidRPr="0093429A">
        <w:rPr>
          <w:rFonts w:ascii="Times New Roman" w:hAnsi="Times New Roman"/>
          <w:sz w:val="24"/>
          <w:szCs w:val="24"/>
          <w:lang w:val="en-US"/>
        </w:rPr>
        <w:t>Đăng nhập</w:t>
      </w:r>
      <w:bookmarkEnd w:id="9"/>
    </w:p>
    <w:p w14:paraId="3DE67481" w14:textId="77777777" w:rsidR="00A23833" w:rsidRPr="0093429A" w:rsidRDefault="00A23833" w:rsidP="00A23833">
      <w:pPr>
        <w:pStyle w:val="Heading3"/>
        <w:spacing w:line="360" w:lineRule="auto"/>
        <w:jc w:val="both"/>
        <w:rPr>
          <w:rFonts w:ascii="Times New Roman" w:hAnsi="Times New Roman"/>
          <w:sz w:val="24"/>
          <w:szCs w:val="24"/>
        </w:rPr>
      </w:pPr>
      <w:r w:rsidRPr="0093429A">
        <w:rPr>
          <w:rFonts w:ascii="Times New Roman" w:hAnsi="Times New Roman"/>
          <w:sz w:val="24"/>
          <w:szCs w:val="24"/>
        </w:rPr>
        <w:t>Tóm tắt</w:t>
      </w:r>
    </w:p>
    <w:p w14:paraId="16CD1EC6" w14:textId="3B90AA79" w:rsidR="005F403B" w:rsidRPr="0093429A" w:rsidRDefault="005F403B" w:rsidP="00A23833">
      <w:pPr>
        <w:pStyle w:val="BodyText"/>
        <w:jc w:val="both"/>
        <w:rPr>
          <w:i/>
          <w:color w:val="0000FF"/>
          <w:szCs w:val="24"/>
        </w:rPr>
      </w:pPr>
      <w:r w:rsidRPr="0093429A">
        <w:rPr>
          <w:szCs w:val="24"/>
        </w:rPr>
        <w:t>Use case này mô tả cách đăng nhập vào hệ thống. Do đó, bạn có thể thích hoặc bình luận trên bất kỳ công thức nấu ăn nào đã được đăng.</w:t>
      </w:r>
    </w:p>
    <w:p w14:paraId="034D9714" w14:textId="77777777" w:rsidR="00A23833" w:rsidRPr="0093429A" w:rsidRDefault="00A23833" w:rsidP="00A23833">
      <w:pPr>
        <w:pStyle w:val="Heading3"/>
        <w:spacing w:line="360" w:lineRule="auto"/>
        <w:jc w:val="both"/>
        <w:rPr>
          <w:rFonts w:ascii="Times New Roman" w:hAnsi="Times New Roman"/>
          <w:sz w:val="24"/>
          <w:szCs w:val="24"/>
        </w:rPr>
      </w:pPr>
      <w:r w:rsidRPr="0093429A">
        <w:rPr>
          <w:rFonts w:ascii="Times New Roman" w:hAnsi="Times New Roman"/>
          <w:sz w:val="24"/>
          <w:szCs w:val="24"/>
        </w:rPr>
        <w:t>Dòng sự kiện</w:t>
      </w:r>
    </w:p>
    <w:p w14:paraId="52A996F5" w14:textId="77777777" w:rsidR="00A23833" w:rsidRPr="0093429A" w:rsidRDefault="00A23833" w:rsidP="00A23833">
      <w:pPr>
        <w:pStyle w:val="Heading4"/>
        <w:spacing w:line="360" w:lineRule="auto"/>
        <w:jc w:val="both"/>
        <w:rPr>
          <w:rFonts w:ascii="Times New Roman" w:hAnsi="Times New Roman"/>
          <w:sz w:val="24"/>
          <w:szCs w:val="24"/>
        </w:rPr>
      </w:pPr>
      <w:r w:rsidRPr="0093429A">
        <w:rPr>
          <w:rFonts w:ascii="Times New Roman" w:hAnsi="Times New Roman"/>
          <w:sz w:val="24"/>
          <w:szCs w:val="24"/>
        </w:rPr>
        <w:t>Dòng sự kiện chính</w:t>
      </w:r>
    </w:p>
    <w:p w14:paraId="138664CF" w14:textId="4071A69C" w:rsidR="005F403B" w:rsidRPr="0093429A" w:rsidRDefault="005F403B" w:rsidP="005F403B">
      <w:pPr>
        <w:pStyle w:val="BodyText"/>
        <w:numPr>
          <w:ilvl w:val="0"/>
          <w:numId w:val="34"/>
        </w:numPr>
        <w:jc w:val="both"/>
        <w:rPr>
          <w:iCs/>
          <w:szCs w:val="24"/>
          <w:lang w:val="en-US"/>
        </w:rPr>
      </w:pPr>
      <w:r w:rsidRPr="0093429A">
        <w:rPr>
          <w:iCs/>
          <w:szCs w:val="24"/>
          <w:lang w:val="en-US"/>
        </w:rPr>
        <w:t>Truy cập thành công vào trang web của chúng tôi (Tên miền của trang web sẽ được thông báo sau)</w:t>
      </w:r>
    </w:p>
    <w:p w14:paraId="25D6155E" w14:textId="2BBB13C2" w:rsidR="005F403B" w:rsidRPr="0093429A" w:rsidRDefault="005F403B" w:rsidP="005F403B">
      <w:pPr>
        <w:pStyle w:val="BodyText"/>
        <w:numPr>
          <w:ilvl w:val="0"/>
          <w:numId w:val="34"/>
        </w:numPr>
        <w:jc w:val="both"/>
        <w:rPr>
          <w:iCs/>
          <w:szCs w:val="24"/>
          <w:lang w:val="en-US"/>
        </w:rPr>
      </w:pPr>
      <w:r w:rsidRPr="0093429A">
        <w:rPr>
          <w:iCs/>
          <w:szCs w:val="24"/>
          <w:lang w:val="en-US"/>
        </w:rPr>
        <w:t>Trên trang chủ, người dùng nhấp vào 'Đăng nhập'</w:t>
      </w:r>
    </w:p>
    <w:p w14:paraId="20FE8B85" w14:textId="5205C210" w:rsidR="005F403B" w:rsidRPr="0093429A" w:rsidRDefault="005F403B" w:rsidP="005F403B">
      <w:pPr>
        <w:pStyle w:val="BodyText"/>
        <w:numPr>
          <w:ilvl w:val="0"/>
          <w:numId w:val="34"/>
        </w:numPr>
        <w:jc w:val="both"/>
        <w:rPr>
          <w:iCs/>
          <w:szCs w:val="24"/>
          <w:lang w:val="en-US"/>
        </w:rPr>
      </w:pPr>
      <w:r w:rsidRPr="0093429A">
        <w:rPr>
          <w:iCs/>
          <w:szCs w:val="24"/>
          <w:lang w:val="en-US"/>
        </w:rPr>
        <w:t>Hệ thống hiển thị trang đăng nhập</w:t>
      </w:r>
    </w:p>
    <w:p w14:paraId="603B3505" w14:textId="59AFF031" w:rsidR="005F403B" w:rsidRPr="0093429A" w:rsidRDefault="005F403B" w:rsidP="005F403B">
      <w:pPr>
        <w:pStyle w:val="BodyText"/>
        <w:numPr>
          <w:ilvl w:val="0"/>
          <w:numId w:val="34"/>
        </w:numPr>
        <w:jc w:val="both"/>
        <w:rPr>
          <w:iCs/>
          <w:szCs w:val="24"/>
          <w:lang w:val="en-US"/>
        </w:rPr>
      </w:pPr>
      <w:r w:rsidRPr="0093429A">
        <w:rPr>
          <w:iCs/>
          <w:szCs w:val="24"/>
          <w:lang w:val="en-US"/>
        </w:rPr>
        <w:t>Người dùng nhập tên đăng nhập và mật khẩu</w:t>
      </w:r>
    </w:p>
    <w:p w14:paraId="5A6DFA80" w14:textId="4BB36B90" w:rsidR="005F403B" w:rsidRPr="0093429A" w:rsidRDefault="005F403B" w:rsidP="005F403B">
      <w:pPr>
        <w:pStyle w:val="BodyText"/>
        <w:numPr>
          <w:ilvl w:val="0"/>
          <w:numId w:val="34"/>
        </w:numPr>
        <w:jc w:val="both"/>
        <w:rPr>
          <w:iCs/>
          <w:szCs w:val="24"/>
          <w:lang w:val="en-US"/>
        </w:rPr>
      </w:pPr>
      <w:r w:rsidRPr="0093429A">
        <w:rPr>
          <w:iCs/>
          <w:szCs w:val="24"/>
          <w:lang w:val="en-US"/>
        </w:rPr>
        <w:t>Sau đó, người dùng nhấp vào 'Đăng nhập' trên trang đăng nhập</w:t>
      </w:r>
    </w:p>
    <w:p w14:paraId="482FD9BD" w14:textId="4FE68DB6" w:rsidR="005F403B" w:rsidRPr="0093429A" w:rsidRDefault="005F403B" w:rsidP="005F403B">
      <w:pPr>
        <w:pStyle w:val="BodyText"/>
        <w:numPr>
          <w:ilvl w:val="0"/>
          <w:numId w:val="34"/>
        </w:numPr>
        <w:jc w:val="both"/>
        <w:rPr>
          <w:iCs/>
          <w:szCs w:val="24"/>
          <w:lang w:val="en-US"/>
        </w:rPr>
      </w:pPr>
      <w:r w:rsidRPr="0093429A">
        <w:rPr>
          <w:iCs/>
          <w:szCs w:val="24"/>
          <w:lang w:val="en-US"/>
        </w:rPr>
        <w:t>Hệ thống kiểm tra xem đó có phải là một tài khoản hợp lệ</w:t>
      </w:r>
    </w:p>
    <w:p w14:paraId="28EDDF3D" w14:textId="108EF64E" w:rsidR="005F403B" w:rsidRPr="0093429A" w:rsidRDefault="005F403B" w:rsidP="005F403B">
      <w:pPr>
        <w:pStyle w:val="BodyText"/>
        <w:numPr>
          <w:ilvl w:val="0"/>
          <w:numId w:val="34"/>
        </w:numPr>
        <w:jc w:val="both"/>
        <w:rPr>
          <w:iCs/>
          <w:szCs w:val="24"/>
          <w:lang w:val="en-US"/>
        </w:rPr>
      </w:pPr>
      <w:r w:rsidRPr="0093429A">
        <w:rPr>
          <w:iCs/>
          <w:szCs w:val="24"/>
          <w:lang w:val="en-US"/>
        </w:rPr>
        <w:t>Hệ thống thông báo 'Đăng nhập thành công', chuyển đến trang chủ với tài khoản này</w:t>
      </w:r>
    </w:p>
    <w:p w14:paraId="3EF0718C" w14:textId="77777777" w:rsidR="00A23833" w:rsidRPr="0093429A" w:rsidRDefault="00A23833" w:rsidP="00A23833">
      <w:pPr>
        <w:pStyle w:val="Heading4"/>
        <w:spacing w:line="360" w:lineRule="auto"/>
        <w:jc w:val="both"/>
        <w:rPr>
          <w:rFonts w:ascii="Times New Roman" w:hAnsi="Times New Roman"/>
          <w:sz w:val="24"/>
          <w:szCs w:val="24"/>
          <w:lang w:val="en-US"/>
        </w:rPr>
      </w:pPr>
      <w:r w:rsidRPr="0093429A">
        <w:rPr>
          <w:rFonts w:ascii="Times New Roman" w:hAnsi="Times New Roman"/>
          <w:sz w:val="24"/>
          <w:szCs w:val="24"/>
        </w:rPr>
        <w:t>Các dòng sự kiện khác</w:t>
      </w:r>
    </w:p>
    <w:p w14:paraId="7F1AA5D4" w14:textId="77777777" w:rsidR="005F403B" w:rsidRPr="0093429A" w:rsidRDefault="005F403B" w:rsidP="005F403B">
      <w:pPr>
        <w:pStyle w:val="ListParagraph"/>
        <w:numPr>
          <w:ilvl w:val="0"/>
          <w:numId w:val="35"/>
        </w:numPr>
        <w:rPr>
          <w:iCs/>
          <w:szCs w:val="24"/>
          <w:lang w:val="en-US"/>
        </w:rPr>
      </w:pPr>
      <w:r w:rsidRPr="0093429A">
        <w:rPr>
          <w:iCs/>
          <w:szCs w:val="24"/>
          <w:lang w:val="en-US"/>
        </w:rPr>
        <w:t>Luồng thay thế 1: '404 Lỗi'</w:t>
      </w:r>
    </w:p>
    <w:p w14:paraId="3C58AE33" w14:textId="77777777" w:rsidR="005F403B" w:rsidRPr="0093429A" w:rsidRDefault="005F403B" w:rsidP="005F403B">
      <w:pPr>
        <w:ind w:firstLine="720"/>
        <w:rPr>
          <w:iCs/>
          <w:szCs w:val="24"/>
          <w:lang w:val="en-US"/>
        </w:rPr>
      </w:pPr>
    </w:p>
    <w:p w14:paraId="311FC1DB" w14:textId="45D271EE" w:rsidR="005F403B" w:rsidRPr="0093429A" w:rsidRDefault="005F403B" w:rsidP="005F403B">
      <w:pPr>
        <w:pStyle w:val="ListParagraph"/>
        <w:numPr>
          <w:ilvl w:val="0"/>
          <w:numId w:val="38"/>
        </w:numPr>
        <w:rPr>
          <w:iCs/>
          <w:szCs w:val="24"/>
          <w:lang w:val="en-US"/>
        </w:rPr>
      </w:pPr>
      <w:r w:rsidRPr="0093429A">
        <w:rPr>
          <w:iCs/>
          <w:szCs w:val="24"/>
          <w:lang w:val="en-US"/>
        </w:rPr>
        <w:t xml:space="preserve">Ở bước #1, người dùng không thể truy cập vào trang web của chúng tôi (Trang web của chúng tôi đang được bảo trì, tên miền này không khả </w:t>
      </w:r>
      <w:r w:rsidRPr="0093429A">
        <w:rPr>
          <w:iCs/>
          <w:szCs w:val="24"/>
          <w:lang w:val="en-US"/>
        </w:rPr>
        <w:lastRenderedPageBreak/>
        <w:t>dụng...)</w:t>
      </w:r>
    </w:p>
    <w:p w14:paraId="2A5CB48B" w14:textId="77777777" w:rsidR="005F403B" w:rsidRPr="0093429A" w:rsidRDefault="005F403B" w:rsidP="005F403B">
      <w:pPr>
        <w:pStyle w:val="ListParagraph"/>
        <w:numPr>
          <w:ilvl w:val="0"/>
          <w:numId w:val="35"/>
        </w:numPr>
        <w:rPr>
          <w:iCs/>
          <w:szCs w:val="24"/>
          <w:lang w:val="en-US"/>
        </w:rPr>
      </w:pPr>
      <w:r w:rsidRPr="0093429A">
        <w:rPr>
          <w:iCs/>
          <w:szCs w:val="24"/>
          <w:lang w:val="en-US"/>
        </w:rPr>
        <w:t>Luồng thay thế 2:</w:t>
      </w:r>
    </w:p>
    <w:p w14:paraId="41870500" w14:textId="77777777" w:rsidR="005F403B" w:rsidRPr="0093429A" w:rsidRDefault="005F403B" w:rsidP="005F403B">
      <w:pPr>
        <w:pStyle w:val="ListParagraph"/>
        <w:numPr>
          <w:ilvl w:val="0"/>
          <w:numId w:val="37"/>
        </w:numPr>
        <w:rPr>
          <w:iCs/>
          <w:szCs w:val="24"/>
          <w:lang w:val="en-US"/>
        </w:rPr>
      </w:pPr>
      <w:r w:rsidRPr="0093429A">
        <w:rPr>
          <w:iCs/>
          <w:szCs w:val="24"/>
          <w:lang w:val="en-US"/>
        </w:rPr>
        <w:t>Ở bước #5, người dùng có thể nhấn phím 'Enter' trên bàn phím của mình thay vì nhấp vào 'Đăng nhập' trên trang đăng nhập.</w:t>
      </w:r>
    </w:p>
    <w:p w14:paraId="73D795EE" w14:textId="77777777" w:rsidR="005F403B" w:rsidRPr="0093429A" w:rsidRDefault="005F403B" w:rsidP="005F403B">
      <w:pPr>
        <w:pStyle w:val="ListParagraph"/>
        <w:numPr>
          <w:ilvl w:val="0"/>
          <w:numId w:val="35"/>
        </w:numPr>
        <w:rPr>
          <w:iCs/>
          <w:szCs w:val="24"/>
          <w:lang w:val="en-US"/>
        </w:rPr>
      </w:pPr>
      <w:r w:rsidRPr="0093429A">
        <w:rPr>
          <w:iCs/>
          <w:szCs w:val="24"/>
          <w:lang w:val="en-US"/>
        </w:rPr>
        <w:t>Luồng thay thế 3: Đăng nhập không thành công</w:t>
      </w:r>
    </w:p>
    <w:p w14:paraId="309FCFDC" w14:textId="77777777" w:rsidR="005F403B" w:rsidRPr="0093429A" w:rsidRDefault="005F403B" w:rsidP="005F403B">
      <w:pPr>
        <w:pStyle w:val="ListParagraph"/>
        <w:numPr>
          <w:ilvl w:val="2"/>
          <w:numId w:val="36"/>
        </w:numPr>
        <w:rPr>
          <w:iCs/>
          <w:szCs w:val="24"/>
          <w:lang w:val="en-US"/>
        </w:rPr>
      </w:pPr>
      <w:r w:rsidRPr="0093429A">
        <w:rPr>
          <w:iCs/>
          <w:szCs w:val="24"/>
          <w:lang w:val="en-US"/>
        </w:rPr>
        <w:t>Ở bước #6, nếu tài khoản người dùng nhập không tồn tại trong hệ thống, hệ thống sẽ thông báo 'Đăng nhập không thành công do tên đăng nhập hoặc mật khẩu không đúng'</w:t>
      </w:r>
    </w:p>
    <w:p w14:paraId="7DF60342" w14:textId="77777777" w:rsidR="005F403B" w:rsidRPr="0093429A" w:rsidRDefault="005F403B" w:rsidP="005F403B">
      <w:pPr>
        <w:pStyle w:val="ListParagraph"/>
        <w:numPr>
          <w:ilvl w:val="2"/>
          <w:numId w:val="36"/>
        </w:numPr>
        <w:rPr>
          <w:iCs/>
          <w:szCs w:val="24"/>
          <w:lang w:val="en-US"/>
        </w:rPr>
      </w:pPr>
      <w:r w:rsidRPr="0093429A">
        <w:rPr>
          <w:iCs/>
          <w:szCs w:val="24"/>
          <w:lang w:val="en-US"/>
        </w:rPr>
        <w:t>Hệ thống sẽ chuyển đến trang đăng nhập để người dùng nhập lại.</w:t>
      </w:r>
    </w:p>
    <w:p w14:paraId="61E80119" w14:textId="77777777" w:rsidR="005F403B" w:rsidRPr="0093429A" w:rsidRDefault="005F403B" w:rsidP="005F403B">
      <w:pPr>
        <w:pStyle w:val="ListParagraph"/>
        <w:numPr>
          <w:ilvl w:val="0"/>
          <w:numId w:val="35"/>
        </w:numPr>
        <w:rPr>
          <w:iCs/>
          <w:szCs w:val="24"/>
          <w:lang w:val="en-US"/>
        </w:rPr>
      </w:pPr>
      <w:r w:rsidRPr="0093429A">
        <w:rPr>
          <w:iCs/>
          <w:szCs w:val="24"/>
          <w:lang w:val="en-US"/>
        </w:rPr>
        <w:t>Luồng thay thế 4: Tránh spam mật khẩu</w:t>
      </w:r>
    </w:p>
    <w:p w14:paraId="1C7EFB52" w14:textId="77777777" w:rsidR="005F403B" w:rsidRPr="0093429A" w:rsidRDefault="005F403B" w:rsidP="005F403B">
      <w:pPr>
        <w:pStyle w:val="ListParagraph"/>
        <w:numPr>
          <w:ilvl w:val="0"/>
          <w:numId w:val="37"/>
        </w:numPr>
        <w:rPr>
          <w:iCs/>
          <w:szCs w:val="24"/>
          <w:lang w:val="en-US"/>
        </w:rPr>
      </w:pPr>
      <w:r w:rsidRPr="0093429A">
        <w:rPr>
          <w:iCs/>
          <w:szCs w:val="24"/>
          <w:lang w:val="en-US"/>
        </w:rPr>
        <w:t>Ở bước #5 và #6, nếu người dùng đăng nhập và thất bại nhiều hơn hoặc bằng 5 lần, hệ thống sẽ hiển thị captcha để tránh spam mật khẩu để hack tài khoản này.</w:t>
      </w:r>
    </w:p>
    <w:p w14:paraId="4E7C2718" w14:textId="77777777" w:rsidR="005F403B" w:rsidRPr="0093429A" w:rsidRDefault="005F403B" w:rsidP="005F403B">
      <w:pPr>
        <w:pStyle w:val="ListParagraph"/>
        <w:numPr>
          <w:ilvl w:val="0"/>
          <w:numId w:val="35"/>
        </w:numPr>
        <w:rPr>
          <w:iCs/>
          <w:szCs w:val="24"/>
          <w:lang w:val="en-US"/>
        </w:rPr>
      </w:pPr>
      <w:r w:rsidRPr="0093429A">
        <w:rPr>
          <w:iCs/>
          <w:szCs w:val="24"/>
          <w:lang w:val="en-US"/>
        </w:rPr>
        <w:t>Luồng thay thế 5: Không có thông tin trong tên đăng nhập hoặc mật khẩu (hoặc cả hai)</w:t>
      </w:r>
    </w:p>
    <w:p w14:paraId="4BDAED52" w14:textId="0BF4A74D" w:rsidR="005F403B" w:rsidRPr="0093429A" w:rsidRDefault="005F403B" w:rsidP="005F403B">
      <w:pPr>
        <w:pStyle w:val="ListParagraph"/>
        <w:numPr>
          <w:ilvl w:val="0"/>
          <w:numId w:val="37"/>
        </w:numPr>
        <w:rPr>
          <w:iCs/>
          <w:szCs w:val="24"/>
          <w:lang w:val="en-US"/>
        </w:rPr>
      </w:pPr>
      <w:r w:rsidRPr="0093429A">
        <w:rPr>
          <w:iCs/>
          <w:szCs w:val="24"/>
          <w:lang w:val="en-US"/>
        </w:rPr>
        <w:t>Hệ thống sẽ thông báo "Vui lòng điền thông tin vào trường này".</w:t>
      </w:r>
    </w:p>
    <w:p w14:paraId="3B3609A5" w14:textId="77777777" w:rsidR="00A23833" w:rsidRPr="0093429A" w:rsidRDefault="00A23833" w:rsidP="00A23833">
      <w:pPr>
        <w:pStyle w:val="Heading3"/>
        <w:spacing w:line="360" w:lineRule="auto"/>
        <w:jc w:val="both"/>
        <w:rPr>
          <w:rFonts w:ascii="Times New Roman" w:hAnsi="Times New Roman"/>
          <w:sz w:val="24"/>
          <w:szCs w:val="24"/>
        </w:rPr>
      </w:pPr>
      <w:r w:rsidRPr="0093429A">
        <w:rPr>
          <w:rFonts w:ascii="Times New Roman" w:hAnsi="Times New Roman"/>
          <w:sz w:val="24"/>
          <w:szCs w:val="24"/>
        </w:rPr>
        <w:t>Các yêu cầu đặc biệt</w:t>
      </w:r>
    </w:p>
    <w:p w14:paraId="7DE7865E" w14:textId="76DF512B" w:rsidR="005F403B" w:rsidRPr="0093429A" w:rsidRDefault="005F588E" w:rsidP="00A23833">
      <w:pPr>
        <w:pStyle w:val="BodyText"/>
        <w:jc w:val="both"/>
        <w:rPr>
          <w:iCs/>
          <w:szCs w:val="24"/>
          <w:lang w:val="en-US"/>
        </w:rPr>
      </w:pPr>
      <w:r w:rsidRPr="0093429A">
        <w:rPr>
          <w:iCs/>
          <w:szCs w:val="24"/>
          <w:lang w:val="en-US"/>
        </w:rPr>
        <w:t>Không có</w:t>
      </w:r>
    </w:p>
    <w:p w14:paraId="24C0C1D0" w14:textId="77777777" w:rsidR="00A23833" w:rsidRPr="0093429A" w:rsidRDefault="00A23833" w:rsidP="00A23833">
      <w:pPr>
        <w:pStyle w:val="Heading3"/>
        <w:spacing w:line="360" w:lineRule="auto"/>
        <w:jc w:val="both"/>
        <w:rPr>
          <w:rFonts w:ascii="Times New Roman" w:hAnsi="Times New Roman"/>
          <w:sz w:val="24"/>
          <w:szCs w:val="24"/>
        </w:rPr>
      </w:pPr>
      <w:r w:rsidRPr="0093429A">
        <w:rPr>
          <w:rFonts w:ascii="Times New Roman" w:hAnsi="Times New Roman"/>
          <w:sz w:val="24"/>
          <w:szCs w:val="24"/>
        </w:rPr>
        <w:t>Trạng thái hệ thống khi bắt đầu thực hiện Use-case</w:t>
      </w:r>
    </w:p>
    <w:p w14:paraId="11D81179" w14:textId="68A96C4D" w:rsidR="00A23833" w:rsidRPr="0093429A" w:rsidRDefault="005F588E" w:rsidP="00A23833">
      <w:pPr>
        <w:pStyle w:val="BodyText"/>
        <w:jc w:val="both"/>
        <w:rPr>
          <w:iCs/>
          <w:szCs w:val="24"/>
          <w:lang w:val="en-US"/>
        </w:rPr>
      </w:pPr>
      <w:r w:rsidRPr="0093429A">
        <w:rPr>
          <w:iCs/>
          <w:szCs w:val="24"/>
          <w:lang w:val="en-US"/>
        </w:rPr>
        <w:t>Người dùng chưa đăng nhập</w:t>
      </w:r>
    </w:p>
    <w:p w14:paraId="2922F852" w14:textId="77777777" w:rsidR="00A23833" w:rsidRPr="0093429A" w:rsidRDefault="00A23833" w:rsidP="00A23833">
      <w:pPr>
        <w:pStyle w:val="Heading3"/>
        <w:spacing w:line="360" w:lineRule="auto"/>
        <w:jc w:val="both"/>
        <w:rPr>
          <w:rFonts w:ascii="Times New Roman" w:hAnsi="Times New Roman"/>
          <w:sz w:val="24"/>
          <w:szCs w:val="24"/>
        </w:rPr>
      </w:pPr>
      <w:r w:rsidRPr="0093429A">
        <w:rPr>
          <w:rFonts w:ascii="Times New Roman" w:hAnsi="Times New Roman"/>
          <w:sz w:val="24"/>
          <w:szCs w:val="24"/>
          <w:lang w:val="en-US"/>
        </w:rPr>
        <w:t>Trạng thái hệ thống sau khi thực hiện Use-case</w:t>
      </w:r>
    </w:p>
    <w:p w14:paraId="3D9D1F75" w14:textId="2D011CCE" w:rsidR="00A23833" w:rsidRPr="0093429A" w:rsidRDefault="005F588E" w:rsidP="005F588E">
      <w:pPr>
        <w:pStyle w:val="BodyText"/>
        <w:numPr>
          <w:ilvl w:val="0"/>
          <w:numId w:val="37"/>
        </w:numPr>
        <w:tabs>
          <w:tab w:val="left" w:pos="1800"/>
        </w:tabs>
        <w:ind w:left="1350"/>
        <w:jc w:val="both"/>
        <w:rPr>
          <w:iCs/>
          <w:szCs w:val="24"/>
          <w:lang w:val="en-US"/>
        </w:rPr>
      </w:pPr>
      <w:r w:rsidRPr="0093429A">
        <w:rPr>
          <w:iCs/>
          <w:szCs w:val="24"/>
          <w:lang w:val="en-US"/>
        </w:rPr>
        <w:t>Người dùng đăng nhập thành công và có thể thích, bình luận trên bất kỳ bài đăng nào. Người dùng cũng có thể đăng các công thức nấu ăn để chia sẻ cho mọi người.</w:t>
      </w:r>
    </w:p>
    <w:p w14:paraId="003A512D" w14:textId="5989A326" w:rsidR="005F588E" w:rsidRPr="0093429A" w:rsidRDefault="005F588E" w:rsidP="005F588E">
      <w:pPr>
        <w:pStyle w:val="BodyText"/>
        <w:numPr>
          <w:ilvl w:val="0"/>
          <w:numId w:val="37"/>
        </w:numPr>
        <w:tabs>
          <w:tab w:val="left" w:pos="1800"/>
        </w:tabs>
        <w:ind w:left="1350"/>
        <w:jc w:val="both"/>
        <w:rPr>
          <w:iCs/>
          <w:szCs w:val="24"/>
          <w:lang w:val="en-US"/>
        </w:rPr>
      </w:pPr>
      <w:r w:rsidRPr="0093429A">
        <w:rPr>
          <w:iCs/>
          <w:szCs w:val="24"/>
          <w:lang w:val="en-US"/>
        </w:rPr>
        <w:t>Người dùng đăng nhập không thành công thì hệ thống sẽ thông báo và cho người dùng nhập lại tài khoản mật khẩu hoặc đăng ký tài khoản mới.</w:t>
      </w:r>
    </w:p>
    <w:p w14:paraId="4FCC91C9" w14:textId="77777777" w:rsidR="00A23833" w:rsidRPr="0093429A" w:rsidRDefault="00A23833" w:rsidP="00A23833">
      <w:pPr>
        <w:pStyle w:val="Heading3"/>
        <w:spacing w:line="360" w:lineRule="auto"/>
        <w:jc w:val="both"/>
        <w:rPr>
          <w:rFonts w:ascii="Times New Roman" w:hAnsi="Times New Roman"/>
          <w:sz w:val="24"/>
          <w:szCs w:val="24"/>
          <w:lang w:val="en-US"/>
        </w:rPr>
      </w:pPr>
      <w:r w:rsidRPr="0093429A">
        <w:rPr>
          <w:rFonts w:ascii="Times New Roman" w:hAnsi="Times New Roman"/>
          <w:sz w:val="24"/>
          <w:szCs w:val="24"/>
          <w:lang w:val="en-US"/>
        </w:rPr>
        <w:t>Điểm mở rộng</w:t>
      </w:r>
    </w:p>
    <w:p w14:paraId="583D8CDC" w14:textId="27295EFF" w:rsidR="0093429A" w:rsidRPr="0093429A" w:rsidRDefault="005F588E" w:rsidP="0093429A">
      <w:pPr>
        <w:spacing w:line="360" w:lineRule="auto"/>
        <w:ind w:firstLine="720"/>
        <w:jc w:val="both"/>
        <w:rPr>
          <w:iCs/>
          <w:szCs w:val="24"/>
          <w:lang w:val="en-US"/>
        </w:rPr>
      </w:pPr>
      <w:r w:rsidRPr="0093429A">
        <w:rPr>
          <w:iCs/>
          <w:szCs w:val="24"/>
          <w:lang w:val="en-US"/>
        </w:rPr>
        <w:t>Không có</w:t>
      </w:r>
    </w:p>
    <w:p w14:paraId="69EDFE7A" w14:textId="5E1A23FF" w:rsidR="0093429A" w:rsidRPr="0093429A" w:rsidRDefault="0093429A" w:rsidP="0093429A">
      <w:pPr>
        <w:pStyle w:val="Heading2"/>
        <w:rPr>
          <w:rFonts w:ascii="Times New Roman" w:hAnsi="Times New Roman"/>
          <w:sz w:val="24"/>
          <w:szCs w:val="24"/>
          <w:lang w:val="en-US"/>
        </w:rPr>
      </w:pPr>
      <w:bookmarkStart w:id="10" w:name="_Toc134303463"/>
      <w:r w:rsidRPr="0093429A">
        <w:rPr>
          <w:rFonts w:ascii="Times New Roman" w:hAnsi="Times New Roman"/>
          <w:sz w:val="24"/>
          <w:szCs w:val="24"/>
          <w:lang w:val="en-US"/>
        </w:rPr>
        <w:t>Đặc tả Use case Đăng ký:</w:t>
      </w:r>
      <w:bookmarkEnd w:id="10"/>
    </w:p>
    <w:p w14:paraId="2D818D65" w14:textId="4D698598" w:rsidR="0093429A" w:rsidRDefault="000336C5" w:rsidP="000336C5">
      <w:pPr>
        <w:pStyle w:val="Heading3"/>
        <w:rPr>
          <w:lang w:val="en-US"/>
        </w:rPr>
      </w:pPr>
      <w:r>
        <w:rPr>
          <w:lang w:val="en-US"/>
        </w:rPr>
        <w:t>Tóm tắt:</w:t>
      </w:r>
    </w:p>
    <w:p w14:paraId="2E7D5241" w14:textId="6B14652B" w:rsidR="000336C5" w:rsidRDefault="000336C5" w:rsidP="000336C5">
      <w:pPr>
        <w:pStyle w:val="ListParagraph"/>
        <w:numPr>
          <w:ilvl w:val="0"/>
          <w:numId w:val="39"/>
        </w:numPr>
        <w:rPr>
          <w:lang w:val="en-US"/>
        </w:rPr>
      </w:pPr>
      <w:r w:rsidRPr="000336C5">
        <w:rPr>
          <w:lang w:val="en-US"/>
        </w:rPr>
        <w:t>Trường hợp sử dụng này mô tả cách đăng ký vào hệ thống. Sau đó, người dùng sẽ có đầy đủ quyền truy cập vào tất cả các tính năng của người dùng đã đăng ký.</w:t>
      </w:r>
    </w:p>
    <w:p w14:paraId="67F6AD3E" w14:textId="0AF15EE0" w:rsidR="000336C5" w:rsidRDefault="000336C5" w:rsidP="000336C5">
      <w:pPr>
        <w:pStyle w:val="Heading3"/>
        <w:rPr>
          <w:lang w:val="en-US"/>
        </w:rPr>
      </w:pPr>
      <w:r>
        <w:rPr>
          <w:lang w:val="en-US"/>
        </w:rPr>
        <w:t>Dòng sự kiện:</w:t>
      </w:r>
    </w:p>
    <w:p w14:paraId="06A1DEEA" w14:textId="2005E289" w:rsidR="000336C5" w:rsidRDefault="000336C5" w:rsidP="000336C5">
      <w:pPr>
        <w:pStyle w:val="Heading4"/>
        <w:rPr>
          <w:lang w:val="en-US"/>
        </w:rPr>
      </w:pPr>
      <w:r>
        <w:rPr>
          <w:lang w:val="en-US"/>
        </w:rPr>
        <w:t>Dòng sự kiện chính:</w:t>
      </w:r>
    </w:p>
    <w:p w14:paraId="6618D418" w14:textId="77777777" w:rsidR="000336C5" w:rsidRPr="000336C5" w:rsidRDefault="000336C5" w:rsidP="000336C5">
      <w:pPr>
        <w:pStyle w:val="ListParagraph"/>
        <w:numPr>
          <w:ilvl w:val="0"/>
          <w:numId w:val="40"/>
        </w:numPr>
        <w:rPr>
          <w:lang w:val="en-US"/>
        </w:rPr>
      </w:pPr>
      <w:r w:rsidRPr="000336C5">
        <w:rPr>
          <w:lang w:val="en-US"/>
        </w:rPr>
        <w:t>Truy cập thành công vào trang web của chúng tôi (Tên miền của trang web sẽ được thông báo sau)</w:t>
      </w:r>
    </w:p>
    <w:p w14:paraId="618D7D13" w14:textId="77777777" w:rsidR="000336C5" w:rsidRPr="000336C5" w:rsidRDefault="000336C5" w:rsidP="000336C5">
      <w:pPr>
        <w:pStyle w:val="ListParagraph"/>
        <w:numPr>
          <w:ilvl w:val="0"/>
          <w:numId w:val="40"/>
        </w:numPr>
        <w:rPr>
          <w:lang w:val="en-US"/>
        </w:rPr>
      </w:pPr>
      <w:r w:rsidRPr="000336C5">
        <w:rPr>
          <w:lang w:val="en-US"/>
        </w:rPr>
        <w:t>Trong trang chủ, người dùng nhấp vào ‘Đăng nhập’</w:t>
      </w:r>
    </w:p>
    <w:p w14:paraId="0C043260" w14:textId="77777777" w:rsidR="000336C5" w:rsidRPr="000336C5" w:rsidRDefault="000336C5" w:rsidP="000336C5">
      <w:pPr>
        <w:pStyle w:val="ListParagraph"/>
        <w:numPr>
          <w:ilvl w:val="0"/>
          <w:numId w:val="40"/>
        </w:numPr>
        <w:rPr>
          <w:lang w:val="en-US"/>
        </w:rPr>
      </w:pPr>
      <w:r w:rsidRPr="000336C5">
        <w:rPr>
          <w:lang w:val="en-US"/>
        </w:rPr>
        <w:t>Thay vì đăng nhập, người dùng nhấn nút "Tạo tài khoản mới".</w:t>
      </w:r>
    </w:p>
    <w:p w14:paraId="180D32A4" w14:textId="77777777" w:rsidR="000336C5" w:rsidRPr="000336C5" w:rsidRDefault="000336C5" w:rsidP="000336C5">
      <w:pPr>
        <w:pStyle w:val="ListParagraph"/>
        <w:numPr>
          <w:ilvl w:val="0"/>
          <w:numId w:val="40"/>
        </w:numPr>
        <w:rPr>
          <w:lang w:val="en-US"/>
        </w:rPr>
      </w:pPr>
      <w:r w:rsidRPr="000336C5">
        <w:rPr>
          <w:lang w:val="en-US"/>
        </w:rPr>
        <w:t>Hệ thống hiển thị màn hình ‘Đăng ký’</w:t>
      </w:r>
    </w:p>
    <w:p w14:paraId="4D5C8609" w14:textId="77777777" w:rsidR="000336C5" w:rsidRPr="000336C5" w:rsidRDefault="000336C5" w:rsidP="000336C5">
      <w:pPr>
        <w:pStyle w:val="ListParagraph"/>
        <w:numPr>
          <w:ilvl w:val="0"/>
          <w:numId w:val="40"/>
        </w:numPr>
        <w:rPr>
          <w:lang w:val="en-US"/>
        </w:rPr>
      </w:pPr>
      <w:r w:rsidRPr="000336C5">
        <w:rPr>
          <w:lang w:val="en-US"/>
        </w:rPr>
        <w:t xml:space="preserve">Người dùng nhập Họ, Tên, tên đăng nhập, mật khẩu và Nhập lại mật khẩu (mật khẩu là sự kết hợp của ít nhất sáu số, chữ cái và các ký tự </w:t>
      </w:r>
      <w:r w:rsidRPr="000336C5">
        <w:rPr>
          <w:lang w:val="en-US"/>
        </w:rPr>
        <w:lastRenderedPageBreak/>
        <w:t xml:space="preserve">đặc biệt </w:t>
      </w:r>
      <w:proofErr w:type="gramStart"/>
      <w:r w:rsidRPr="000336C5">
        <w:rPr>
          <w:lang w:val="en-US"/>
        </w:rPr>
        <w:t>như !</w:t>
      </w:r>
      <w:proofErr w:type="gramEnd"/>
      <w:r w:rsidRPr="000336C5">
        <w:rPr>
          <w:lang w:val="en-US"/>
        </w:rPr>
        <w:t xml:space="preserve"> và &amp;).</w:t>
      </w:r>
    </w:p>
    <w:p w14:paraId="718ED38B" w14:textId="77777777" w:rsidR="000336C5" w:rsidRPr="000336C5" w:rsidRDefault="000336C5" w:rsidP="000336C5">
      <w:pPr>
        <w:pStyle w:val="ListParagraph"/>
        <w:numPr>
          <w:ilvl w:val="0"/>
          <w:numId w:val="40"/>
        </w:numPr>
        <w:rPr>
          <w:lang w:val="en-US"/>
        </w:rPr>
      </w:pPr>
      <w:r w:rsidRPr="000336C5">
        <w:rPr>
          <w:lang w:val="en-US"/>
        </w:rPr>
        <w:t>Sau đó, người dùng nhấp vào nút ‘Đăng ký’ trên trang</w:t>
      </w:r>
    </w:p>
    <w:p w14:paraId="0F567841" w14:textId="77777777" w:rsidR="000336C5" w:rsidRPr="000336C5" w:rsidRDefault="000336C5" w:rsidP="000336C5">
      <w:pPr>
        <w:pStyle w:val="ListParagraph"/>
        <w:numPr>
          <w:ilvl w:val="0"/>
          <w:numId w:val="40"/>
        </w:numPr>
        <w:rPr>
          <w:lang w:val="en-US"/>
        </w:rPr>
      </w:pPr>
      <w:r w:rsidRPr="000336C5">
        <w:rPr>
          <w:lang w:val="en-US"/>
        </w:rPr>
        <w:t>Hệ thống kiểm tra xem tài khoản này có hợp lệ không (các năm trường đều hợp lệ).</w:t>
      </w:r>
    </w:p>
    <w:p w14:paraId="609BC5C3" w14:textId="035019BA" w:rsidR="000336C5" w:rsidRPr="000336C5" w:rsidRDefault="000336C5" w:rsidP="000336C5">
      <w:pPr>
        <w:pStyle w:val="ListParagraph"/>
        <w:numPr>
          <w:ilvl w:val="0"/>
          <w:numId w:val="40"/>
        </w:numPr>
        <w:rPr>
          <w:lang w:val="en-US"/>
        </w:rPr>
      </w:pPr>
      <w:r w:rsidRPr="000336C5">
        <w:rPr>
          <w:lang w:val="en-US"/>
        </w:rPr>
        <w:t>Hệ thống thông báo rằng ‘Đăng ký thành công’, chuyển đến trang chủ với tài khoản này.</w:t>
      </w:r>
    </w:p>
    <w:p w14:paraId="1155B4CD" w14:textId="6D1FB1F6" w:rsidR="000336C5" w:rsidRDefault="000336C5" w:rsidP="000336C5">
      <w:pPr>
        <w:pStyle w:val="Heading4"/>
        <w:rPr>
          <w:lang w:val="en-US"/>
        </w:rPr>
      </w:pPr>
      <w:r>
        <w:rPr>
          <w:lang w:val="en-US"/>
        </w:rPr>
        <w:t>Dòng sự kiện khác:</w:t>
      </w:r>
    </w:p>
    <w:p w14:paraId="290AEA36" w14:textId="44144413" w:rsidR="000336C5" w:rsidRPr="000336C5" w:rsidRDefault="000336C5" w:rsidP="000336C5">
      <w:pPr>
        <w:pStyle w:val="ListParagraph"/>
        <w:numPr>
          <w:ilvl w:val="0"/>
          <w:numId w:val="41"/>
        </w:numPr>
        <w:rPr>
          <w:lang w:val="en-US"/>
        </w:rPr>
      </w:pPr>
      <w:r w:rsidRPr="000336C5">
        <w:rPr>
          <w:lang w:val="en-US"/>
        </w:rPr>
        <w:t>Alternative flow 1: ‘Một trong năm trường hợp để trống’</w:t>
      </w:r>
    </w:p>
    <w:p w14:paraId="22C7E718" w14:textId="77777777" w:rsidR="000336C5" w:rsidRPr="000336C5" w:rsidRDefault="000336C5" w:rsidP="000336C5">
      <w:pPr>
        <w:ind w:left="720"/>
        <w:rPr>
          <w:lang w:val="en-US"/>
        </w:rPr>
      </w:pPr>
    </w:p>
    <w:p w14:paraId="69F95683" w14:textId="77777777" w:rsidR="000336C5" w:rsidRPr="000336C5" w:rsidRDefault="000336C5" w:rsidP="000336C5">
      <w:pPr>
        <w:pStyle w:val="ListParagraph"/>
        <w:numPr>
          <w:ilvl w:val="1"/>
          <w:numId w:val="39"/>
        </w:numPr>
        <w:rPr>
          <w:lang w:val="en-US"/>
        </w:rPr>
      </w:pPr>
      <w:r w:rsidRPr="000336C5">
        <w:rPr>
          <w:lang w:val="en-US"/>
        </w:rPr>
        <w:t>Nếu thiếu Họ hoặc Tên, hệ thống sẽ hiển thị thông báo “Bạn không điền tên gì cả?”</w:t>
      </w:r>
    </w:p>
    <w:p w14:paraId="1D78D4C8" w14:textId="77777777" w:rsidR="000336C5" w:rsidRPr="000336C5" w:rsidRDefault="000336C5" w:rsidP="000336C5">
      <w:pPr>
        <w:pStyle w:val="ListParagraph"/>
        <w:numPr>
          <w:ilvl w:val="1"/>
          <w:numId w:val="39"/>
        </w:numPr>
        <w:rPr>
          <w:lang w:val="en-US"/>
        </w:rPr>
      </w:pPr>
      <w:r w:rsidRPr="000336C5">
        <w:rPr>
          <w:lang w:val="en-US"/>
        </w:rPr>
        <w:t>Nếu thiếu tên đăng nhập, hệ thống sẽ hiển thị thông báo “Bạn sẽ sử dụng tên đăng nhập này khi đăng nhập và nếu bạn cần đặt lại mật khẩu.”</w:t>
      </w:r>
    </w:p>
    <w:p w14:paraId="3F87B36E" w14:textId="77777777" w:rsidR="000336C5" w:rsidRPr="000336C5" w:rsidRDefault="000336C5" w:rsidP="000336C5">
      <w:pPr>
        <w:pStyle w:val="ListParagraph"/>
        <w:numPr>
          <w:ilvl w:val="1"/>
          <w:numId w:val="39"/>
        </w:numPr>
        <w:rPr>
          <w:lang w:val="en-US"/>
        </w:rPr>
      </w:pPr>
      <w:r w:rsidRPr="000336C5">
        <w:rPr>
          <w:lang w:val="en-US"/>
        </w:rPr>
        <w:t xml:space="preserve">Nếu thiếu mật khẩu hoặc nhập lại mật khẩu, hệ thống sẽ hiển thị thông báo “Vui lòng nhập mật khẩu có ít nhất sáu số, chữ cái và ký tự đặc biệt (ví dụ </w:t>
      </w:r>
      <w:proofErr w:type="gramStart"/>
      <w:r w:rsidRPr="000336C5">
        <w:rPr>
          <w:lang w:val="en-US"/>
        </w:rPr>
        <w:t>như !</w:t>
      </w:r>
      <w:proofErr w:type="gramEnd"/>
      <w:r w:rsidRPr="000336C5">
        <w:rPr>
          <w:lang w:val="en-US"/>
        </w:rPr>
        <w:t xml:space="preserve"> và &amp;).”</w:t>
      </w:r>
    </w:p>
    <w:p w14:paraId="53FB5455" w14:textId="20847352" w:rsidR="000336C5" w:rsidRPr="000336C5" w:rsidRDefault="000336C5" w:rsidP="000336C5">
      <w:pPr>
        <w:pStyle w:val="ListParagraph"/>
        <w:numPr>
          <w:ilvl w:val="0"/>
          <w:numId w:val="41"/>
        </w:numPr>
        <w:rPr>
          <w:lang w:val="en-US"/>
        </w:rPr>
      </w:pPr>
      <w:r w:rsidRPr="000336C5">
        <w:rPr>
          <w:lang w:val="en-US"/>
        </w:rPr>
        <w:t>Alternative flow 2: “Ký tự không hợp lệ trong Họ hoặc Tên”</w:t>
      </w:r>
    </w:p>
    <w:p w14:paraId="6BDF24C2" w14:textId="77777777" w:rsidR="000336C5" w:rsidRPr="000336C5" w:rsidRDefault="000336C5" w:rsidP="000336C5">
      <w:pPr>
        <w:ind w:left="720"/>
        <w:rPr>
          <w:lang w:val="en-US"/>
        </w:rPr>
      </w:pPr>
    </w:p>
    <w:p w14:paraId="6A92052F" w14:textId="77777777" w:rsidR="000336C5" w:rsidRPr="000336C5" w:rsidRDefault="000336C5" w:rsidP="000336C5">
      <w:pPr>
        <w:pStyle w:val="ListParagraph"/>
        <w:numPr>
          <w:ilvl w:val="1"/>
          <w:numId w:val="39"/>
        </w:numPr>
        <w:rPr>
          <w:lang w:val="en-US"/>
        </w:rPr>
      </w:pPr>
      <w:r w:rsidRPr="000336C5">
        <w:rPr>
          <w:lang w:val="en-US"/>
        </w:rPr>
        <w:t>Ký tự không hợp lệ như số, dấu chấm câu hoặc một ký tự không phải là chữ cái.</w:t>
      </w:r>
    </w:p>
    <w:p w14:paraId="7EDDCCB0" w14:textId="77777777" w:rsidR="000336C5" w:rsidRPr="000336C5" w:rsidRDefault="000336C5" w:rsidP="000336C5">
      <w:pPr>
        <w:ind w:left="720"/>
        <w:rPr>
          <w:lang w:val="en-US"/>
        </w:rPr>
      </w:pPr>
      <w:r w:rsidRPr="000336C5">
        <w:rPr>
          <w:lang w:val="en-US"/>
        </w:rPr>
        <w:t>Sau đó, hệ thống sẽ hiển thị thông báo “Tên đăng nhập không hợp lệ”</w:t>
      </w:r>
    </w:p>
    <w:p w14:paraId="1E027C5E" w14:textId="51974847" w:rsidR="000336C5" w:rsidRPr="000336C5" w:rsidRDefault="000336C5" w:rsidP="000336C5">
      <w:pPr>
        <w:pStyle w:val="ListParagraph"/>
        <w:numPr>
          <w:ilvl w:val="0"/>
          <w:numId w:val="41"/>
        </w:numPr>
        <w:rPr>
          <w:lang w:val="en-US"/>
        </w:rPr>
      </w:pPr>
      <w:r w:rsidRPr="000336C5">
        <w:rPr>
          <w:lang w:val="en-US"/>
        </w:rPr>
        <w:t>Alternative flow 3: “Ký tự không hợp lệ trong tên đăng nhập”</w:t>
      </w:r>
    </w:p>
    <w:p w14:paraId="6069E283" w14:textId="77777777" w:rsidR="000336C5" w:rsidRPr="000336C5" w:rsidRDefault="000336C5" w:rsidP="000336C5">
      <w:pPr>
        <w:ind w:left="720"/>
        <w:rPr>
          <w:lang w:val="en-US"/>
        </w:rPr>
      </w:pPr>
    </w:p>
    <w:p w14:paraId="5923968D" w14:textId="77777777" w:rsidR="000336C5" w:rsidRPr="000336C5" w:rsidRDefault="000336C5" w:rsidP="000336C5">
      <w:pPr>
        <w:pStyle w:val="ListParagraph"/>
        <w:numPr>
          <w:ilvl w:val="1"/>
          <w:numId w:val="39"/>
        </w:numPr>
        <w:rPr>
          <w:lang w:val="en-US"/>
        </w:rPr>
      </w:pPr>
      <w:r w:rsidRPr="000336C5">
        <w:rPr>
          <w:lang w:val="en-US"/>
        </w:rPr>
        <w:t>Ký tự không hợp lệ trong tên đăng nhập là một ký tự không phải là chữ cái hoặc chữ số.</w:t>
      </w:r>
    </w:p>
    <w:p w14:paraId="45538CB1" w14:textId="77777777" w:rsidR="000336C5" w:rsidRPr="000336C5" w:rsidRDefault="000336C5" w:rsidP="000336C5">
      <w:pPr>
        <w:ind w:left="720"/>
        <w:rPr>
          <w:lang w:val="en-US"/>
        </w:rPr>
      </w:pPr>
      <w:r w:rsidRPr="000336C5">
        <w:rPr>
          <w:lang w:val="en-US"/>
        </w:rPr>
        <w:t>Hệ thống sẽ chuyển đến trang đăng nhập để người dùng nhập lại.</w:t>
      </w:r>
    </w:p>
    <w:p w14:paraId="31494A9A" w14:textId="3A3CFE91" w:rsidR="000336C5" w:rsidRPr="000336C5" w:rsidRDefault="000336C5" w:rsidP="000336C5">
      <w:pPr>
        <w:pStyle w:val="ListParagraph"/>
        <w:numPr>
          <w:ilvl w:val="0"/>
          <w:numId w:val="41"/>
        </w:numPr>
        <w:rPr>
          <w:lang w:val="en-US"/>
        </w:rPr>
      </w:pPr>
      <w:r w:rsidRPr="000336C5">
        <w:rPr>
          <w:lang w:val="en-US"/>
        </w:rPr>
        <w:t>Alternative flow 4: “Tên đăng nhập đã tồn tại”</w:t>
      </w:r>
    </w:p>
    <w:p w14:paraId="63BFC9CA" w14:textId="77777777" w:rsidR="000336C5" w:rsidRPr="000336C5" w:rsidRDefault="000336C5" w:rsidP="000336C5">
      <w:pPr>
        <w:ind w:left="720"/>
        <w:rPr>
          <w:lang w:val="en-US"/>
        </w:rPr>
      </w:pPr>
    </w:p>
    <w:p w14:paraId="4FAD2E09" w14:textId="77777777" w:rsidR="000336C5" w:rsidRPr="000336C5" w:rsidRDefault="000336C5" w:rsidP="000336C5">
      <w:pPr>
        <w:pStyle w:val="ListParagraph"/>
        <w:numPr>
          <w:ilvl w:val="1"/>
          <w:numId w:val="39"/>
        </w:numPr>
        <w:rPr>
          <w:lang w:val="en-US"/>
        </w:rPr>
      </w:pPr>
      <w:r w:rsidRPr="000336C5">
        <w:rPr>
          <w:lang w:val="en-US"/>
        </w:rPr>
        <w:t>Tại bước #5, nếu tên đăng nhập đã được sử dụng bởi một tài khoản khác, hệ thống sẽ hiển thị thông báo “Tên đăng nhập đã tồn tại, hãy thử một tên đăng nhập khác”.</w:t>
      </w:r>
    </w:p>
    <w:p w14:paraId="41CBFF70" w14:textId="51BE02B6" w:rsidR="000336C5" w:rsidRPr="000336C5" w:rsidRDefault="000336C5" w:rsidP="000336C5">
      <w:pPr>
        <w:pStyle w:val="ListParagraph"/>
        <w:numPr>
          <w:ilvl w:val="0"/>
          <w:numId w:val="41"/>
        </w:numPr>
        <w:rPr>
          <w:lang w:val="en-US"/>
        </w:rPr>
      </w:pPr>
      <w:r w:rsidRPr="000336C5">
        <w:rPr>
          <w:lang w:val="en-US"/>
        </w:rPr>
        <w:t>Alternative flow 5: “Mật khẩu và nhập lại mật khẩu không khớp”</w:t>
      </w:r>
    </w:p>
    <w:p w14:paraId="4A13424E" w14:textId="77777777" w:rsidR="000336C5" w:rsidRPr="000336C5" w:rsidRDefault="000336C5" w:rsidP="000336C5">
      <w:pPr>
        <w:ind w:left="720"/>
        <w:rPr>
          <w:lang w:val="en-US"/>
        </w:rPr>
      </w:pPr>
    </w:p>
    <w:p w14:paraId="5FE38346" w14:textId="77777777" w:rsidR="000336C5" w:rsidRPr="000336C5" w:rsidRDefault="000336C5" w:rsidP="000336C5">
      <w:pPr>
        <w:pStyle w:val="ListParagraph"/>
        <w:numPr>
          <w:ilvl w:val="1"/>
          <w:numId w:val="39"/>
        </w:numPr>
        <w:rPr>
          <w:lang w:val="en-US"/>
        </w:rPr>
      </w:pPr>
      <w:r w:rsidRPr="000336C5">
        <w:rPr>
          <w:lang w:val="en-US"/>
        </w:rPr>
        <w:t>Hệ thống sẽ hiển thị thông báo “Mật khẩu đã nhập không khớp. Vui lòng nhập lại.”</w:t>
      </w:r>
    </w:p>
    <w:p w14:paraId="36300593" w14:textId="667892B1" w:rsidR="000336C5" w:rsidRPr="000336C5" w:rsidRDefault="000336C5" w:rsidP="000336C5">
      <w:pPr>
        <w:pStyle w:val="ListParagraph"/>
        <w:numPr>
          <w:ilvl w:val="0"/>
          <w:numId w:val="41"/>
        </w:numPr>
        <w:rPr>
          <w:lang w:val="en-US"/>
        </w:rPr>
      </w:pPr>
      <w:r w:rsidRPr="000336C5">
        <w:rPr>
          <w:lang w:val="en-US"/>
        </w:rPr>
        <w:t>Alternative flow 6: “Nhấn Enter”</w:t>
      </w:r>
    </w:p>
    <w:p w14:paraId="6B529684" w14:textId="77777777" w:rsidR="000336C5" w:rsidRPr="000336C5" w:rsidRDefault="000336C5" w:rsidP="000336C5">
      <w:pPr>
        <w:ind w:left="720"/>
        <w:rPr>
          <w:lang w:val="en-US"/>
        </w:rPr>
      </w:pPr>
    </w:p>
    <w:p w14:paraId="639CD543" w14:textId="5A65360B" w:rsidR="000336C5" w:rsidRPr="000336C5" w:rsidRDefault="000336C5" w:rsidP="000336C5">
      <w:pPr>
        <w:pStyle w:val="ListParagraph"/>
        <w:numPr>
          <w:ilvl w:val="1"/>
          <w:numId w:val="39"/>
        </w:numPr>
        <w:rPr>
          <w:lang w:val="en-US"/>
        </w:rPr>
      </w:pPr>
      <w:r w:rsidRPr="000336C5">
        <w:rPr>
          <w:lang w:val="en-US"/>
        </w:rPr>
        <w:t>Ở bước #6, người dùng có thể nhấn phím ‘Enter’ trên bàn phím của mình thay vì nhấp vào nút ‘Đăng ký’.</w:t>
      </w:r>
    </w:p>
    <w:p w14:paraId="2DBC8274" w14:textId="77777777" w:rsidR="000336C5" w:rsidRPr="0093429A" w:rsidRDefault="000336C5" w:rsidP="000336C5">
      <w:pPr>
        <w:pStyle w:val="Heading3"/>
        <w:spacing w:line="360" w:lineRule="auto"/>
        <w:jc w:val="both"/>
        <w:rPr>
          <w:rFonts w:ascii="Times New Roman" w:hAnsi="Times New Roman"/>
          <w:sz w:val="24"/>
          <w:szCs w:val="24"/>
        </w:rPr>
      </w:pPr>
      <w:r w:rsidRPr="0093429A">
        <w:rPr>
          <w:rFonts w:ascii="Times New Roman" w:hAnsi="Times New Roman"/>
          <w:sz w:val="24"/>
          <w:szCs w:val="24"/>
        </w:rPr>
        <w:t>Các yêu cầu đặc biệt</w:t>
      </w:r>
    </w:p>
    <w:p w14:paraId="33E56113" w14:textId="77777777" w:rsidR="000336C5" w:rsidRPr="0093429A" w:rsidRDefault="000336C5" w:rsidP="000336C5">
      <w:pPr>
        <w:pStyle w:val="BodyText"/>
        <w:jc w:val="both"/>
        <w:rPr>
          <w:iCs/>
          <w:szCs w:val="24"/>
          <w:lang w:val="en-US"/>
        </w:rPr>
      </w:pPr>
      <w:r w:rsidRPr="0093429A">
        <w:rPr>
          <w:iCs/>
          <w:szCs w:val="24"/>
          <w:lang w:val="en-US"/>
        </w:rPr>
        <w:t>Không có</w:t>
      </w:r>
    </w:p>
    <w:p w14:paraId="01C9F3F1" w14:textId="77777777" w:rsidR="000336C5" w:rsidRPr="0093429A" w:rsidRDefault="000336C5" w:rsidP="000336C5">
      <w:pPr>
        <w:pStyle w:val="Heading3"/>
        <w:spacing w:line="360" w:lineRule="auto"/>
        <w:jc w:val="both"/>
        <w:rPr>
          <w:rFonts w:ascii="Times New Roman" w:hAnsi="Times New Roman"/>
          <w:sz w:val="24"/>
          <w:szCs w:val="24"/>
        </w:rPr>
      </w:pPr>
      <w:r w:rsidRPr="0093429A">
        <w:rPr>
          <w:rFonts w:ascii="Times New Roman" w:hAnsi="Times New Roman"/>
          <w:sz w:val="24"/>
          <w:szCs w:val="24"/>
        </w:rPr>
        <w:t>Trạng thái hệ thống khi bắt đầu thực hiện Use-case</w:t>
      </w:r>
    </w:p>
    <w:p w14:paraId="0664385E" w14:textId="6214BF08" w:rsidR="000336C5" w:rsidRPr="0093429A" w:rsidRDefault="000336C5" w:rsidP="000336C5">
      <w:pPr>
        <w:pStyle w:val="BodyText"/>
        <w:jc w:val="both"/>
        <w:rPr>
          <w:iCs/>
          <w:szCs w:val="24"/>
          <w:lang w:val="en-US"/>
        </w:rPr>
      </w:pPr>
      <w:r w:rsidRPr="000336C5">
        <w:rPr>
          <w:iCs/>
          <w:szCs w:val="24"/>
          <w:lang w:val="en-US"/>
        </w:rPr>
        <w:t>Người dùng phải truy cập thành công vào hệ thống (không có lỗi 404)</w:t>
      </w:r>
    </w:p>
    <w:p w14:paraId="078A38F0" w14:textId="77777777" w:rsidR="000336C5" w:rsidRPr="0093429A" w:rsidRDefault="000336C5" w:rsidP="000336C5">
      <w:pPr>
        <w:pStyle w:val="Heading3"/>
        <w:spacing w:line="360" w:lineRule="auto"/>
        <w:jc w:val="both"/>
        <w:rPr>
          <w:rFonts w:ascii="Times New Roman" w:hAnsi="Times New Roman"/>
          <w:sz w:val="24"/>
          <w:szCs w:val="24"/>
        </w:rPr>
      </w:pPr>
      <w:r w:rsidRPr="0093429A">
        <w:rPr>
          <w:rFonts w:ascii="Times New Roman" w:hAnsi="Times New Roman"/>
          <w:sz w:val="24"/>
          <w:szCs w:val="24"/>
          <w:lang w:val="en-US"/>
        </w:rPr>
        <w:lastRenderedPageBreak/>
        <w:t>Trạng thái hệ thống sau khi thực hiện Use-case</w:t>
      </w:r>
    </w:p>
    <w:p w14:paraId="7362442C" w14:textId="40920060" w:rsidR="00487A6C" w:rsidRPr="0093429A" w:rsidRDefault="00487A6C" w:rsidP="000336C5">
      <w:pPr>
        <w:pStyle w:val="BodyText"/>
        <w:numPr>
          <w:ilvl w:val="0"/>
          <w:numId w:val="37"/>
        </w:numPr>
        <w:tabs>
          <w:tab w:val="left" w:pos="1800"/>
        </w:tabs>
        <w:ind w:left="1350"/>
        <w:jc w:val="both"/>
        <w:rPr>
          <w:iCs/>
          <w:szCs w:val="24"/>
          <w:lang w:val="en-US"/>
        </w:rPr>
      </w:pPr>
      <w:r w:rsidRPr="00487A6C">
        <w:rPr>
          <w:iCs/>
          <w:szCs w:val="24"/>
          <w:lang w:val="en-US"/>
        </w:rPr>
        <w:t>Sau đó, người dùng sẽ có đầy đủ quyền truy cập vào tất cả các tính năng của người dùng đã đăng ký.</w:t>
      </w:r>
    </w:p>
    <w:p w14:paraId="17520F1A" w14:textId="77777777" w:rsidR="000336C5" w:rsidRPr="0093429A" w:rsidRDefault="000336C5" w:rsidP="000336C5">
      <w:pPr>
        <w:pStyle w:val="Heading3"/>
        <w:spacing w:line="360" w:lineRule="auto"/>
        <w:jc w:val="both"/>
        <w:rPr>
          <w:rFonts w:ascii="Times New Roman" w:hAnsi="Times New Roman"/>
          <w:sz w:val="24"/>
          <w:szCs w:val="24"/>
          <w:lang w:val="en-US"/>
        </w:rPr>
      </w:pPr>
      <w:r w:rsidRPr="0093429A">
        <w:rPr>
          <w:rFonts w:ascii="Times New Roman" w:hAnsi="Times New Roman"/>
          <w:sz w:val="24"/>
          <w:szCs w:val="24"/>
          <w:lang w:val="en-US"/>
        </w:rPr>
        <w:t>Điểm mở rộng</w:t>
      </w:r>
    </w:p>
    <w:p w14:paraId="421A08C6" w14:textId="77777777" w:rsidR="000336C5" w:rsidRDefault="000336C5" w:rsidP="000336C5">
      <w:pPr>
        <w:spacing w:line="360" w:lineRule="auto"/>
        <w:ind w:firstLine="720"/>
        <w:jc w:val="both"/>
        <w:rPr>
          <w:iCs/>
          <w:szCs w:val="24"/>
          <w:lang w:val="en-US"/>
        </w:rPr>
      </w:pPr>
      <w:r w:rsidRPr="0093429A">
        <w:rPr>
          <w:iCs/>
          <w:szCs w:val="24"/>
          <w:lang w:val="en-US"/>
        </w:rPr>
        <w:t>Không có</w:t>
      </w:r>
    </w:p>
    <w:p w14:paraId="623EFA21" w14:textId="4FD81E85" w:rsidR="00487A6C" w:rsidRDefault="00487A6C" w:rsidP="00487A6C">
      <w:pPr>
        <w:pStyle w:val="Heading2"/>
        <w:rPr>
          <w:lang w:val="en-US"/>
        </w:rPr>
      </w:pPr>
      <w:bookmarkStart w:id="11" w:name="_Toc134303464"/>
      <w:r>
        <w:rPr>
          <w:lang w:val="en-US"/>
        </w:rPr>
        <w:t>Đặc tả use case Chỉnh sửa thông tin cá nhân:</w:t>
      </w:r>
      <w:bookmarkEnd w:id="11"/>
    </w:p>
    <w:p w14:paraId="6582F8F7" w14:textId="77777777" w:rsidR="00487A6C" w:rsidRPr="004656D8" w:rsidRDefault="00487A6C" w:rsidP="00487A6C">
      <w:pPr>
        <w:pStyle w:val="Heading3"/>
        <w:spacing w:line="360" w:lineRule="auto"/>
        <w:jc w:val="both"/>
        <w:rPr>
          <w:i w:val="0"/>
        </w:rPr>
      </w:pPr>
      <w:r w:rsidRPr="004656D8">
        <w:rPr>
          <w:i w:val="0"/>
        </w:rPr>
        <w:t>Tóm tắt</w:t>
      </w:r>
    </w:p>
    <w:p w14:paraId="16127B84" w14:textId="4852AC3D" w:rsidR="00487A6C" w:rsidRPr="00487A6C" w:rsidRDefault="00487A6C" w:rsidP="00487A6C">
      <w:pPr>
        <w:pStyle w:val="BodyText"/>
        <w:jc w:val="both"/>
        <w:rPr>
          <w:lang w:val="en-US"/>
        </w:rPr>
      </w:pPr>
      <w:r>
        <w:rPr>
          <w:lang w:val="en-US"/>
        </w:rPr>
        <w:t xml:space="preserve">Use case này </w:t>
      </w:r>
      <w:r w:rsidRPr="00487A6C">
        <w:rPr>
          <w:lang w:val="en-US"/>
        </w:rPr>
        <w:t>mô tả cách chỉnh sửa thông tin trong tài khoản của bạn. Do đó, bạn có thể cập nhật thông tin của mình và bỏ qua các phương thức liên lạc như email, số điện thoại ...</w:t>
      </w:r>
    </w:p>
    <w:p w14:paraId="5208BC0B" w14:textId="77777777" w:rsidR="00487A6C" w:rsidRPr="004656D8" w:rsidRDefault="00487A6C" w:rsidP="00487A6C">
      <w:pPr>
        <w:pStyle w:val="Heading3"/>
        <w:spacing w:line="360" w:lineRule="auto"/>
        <w:jc w:val="both"/>
        <w:rPr>
          <w:i w:val="0"/>
        </w:rPr>
      </w:pPr>
      <w:r w:rsidRPr="004656D8">
        <w:rPr>
          <w:i w:val="0"/>
        </w:rPr>
        <w:t>Dòng sự kiện</w:t>
      </w:r>
    </w:p>
    <w:p w14:paraId="3422D893" w14:textId="77777777" w:rsidR="00487A6C" w:rsidRPr="004656D8" w:rsidRDefault="00487A6C" w:rsidP="00487A6C">
      <w:pPr>
        <w:pStyle w:val="Heading4"/>
        <w:spacing w:line="360" w:lineRule="auto"/>
        <w:jc w:val="both"/>
      </w:pPr>
      <w:r w:rsidRPr="004656D8">
        <w:t>Dòng sự kiện chính</w:t>
      </w:r>
    </w:p>
    <w:p w14:paraId="0E10172E" w14:textId="4A2C0936" w:rsidR="00B24384" w:rsidRDefault="00B24384" w:rsidP="00B24384">
      <w:pPr>
        <w:pStyle w:val="BodyText"/>
        <w:numPr>
          <w:ilvl w:val="0"/>
          <w:numId w:val="42"/>
        </w:numPr>
        <w:jc w:val="both"/>
      </w:pPr>
      <w:r>
        <w:t xml:space="preserve">Người dùng đăng nhập thành công vào hệ thống (Thông tin về Use-case 'Đăng nhập' đã được mô tả ở phần </w:t>
      </w:r>
      <w:r>
        <w:rPr>
          <w:lang w:val="en-US"/>
        </w:rPr>
        <w:t>4.1</w:t>
      </w:r>
      <w:r>
        <w:t>)</w:t>
      </w:r>
    </w:p>
    <w:p w14:paraId="1A55ED1F" w14:textId="77777777" w:rsidR="00B24384" w:rsidRDefault="00B24384" w:rsidP="00B24384">
      <w:pPr>
        <w:pStyle w:val="BodyText"/>
        <w:numPr>
          <w:ilvl w:val="0"/>
          <w:numId w:val="42"/>
        </w:numPr>
        <w:jc w:val="both"/>
      </w:pPr>
      <w:r>
        <w:t>Trong trang chủ, người dùng nhấn vào hình đại diện của tài khoản của mình ở góc phải trên cùng của trang</w:t>
      </w:r>
    </w:p>
    <w:p w14:paraId="6D768015" w14:textId="77777777" w:rsidR="00B24384" w:rsidRDefault="00B24384" w:rsidP="00B24384">
      <w:pPr>
        <w:pStyle w:val="BodyText"/>
        <w:numPr>
          <w:ilvl w:val="0"/>
          <w:numId w:val="42"/>
        </w:numPr>
        <w:jc w:val="both"/>
      </w:pPr>
      <w:r>
        <w:t>Hệ thống sẽ hiển thị danh sách các tính năng của tài khoản như đăng xuất, thay đổi thông tin, danh sách các bài đăng của tôi...</w:t>
      </w:r>
    </w:p>
    <w:p w14:paraId="761CA890" w14:textId="77777777" w:rsidR="00B24384" w:rsidRDefault="00B24384" w:rsidP="00B24384">
      <w:pPr>
        <w:pStyle w:val="BodyText"/>
        <w:numPr>
          <w:ilvl w:val="0"/>
          <w:numId w:val="42"/>
        </w:numPr>
        <w:jc w:val="both"/>
      </w:pPr>
      <w:r>
        <w:t>Người dùng nhấn vào 'Chỉnh sửa thông tin'</w:t>
      </w:r>
    </w:p>
    <w:p w14:paraId="447B995E" w14:textId="77777777" w:rsidR="00B24384" w:rsidRDefault="00B24384" w:rsidP="00B24384">
      <w:pPr>
        <w:pStyle w:val="BodyText"/>
        <w:numPr>
          <w:ilvl w:val="0"/>
          <w:numId w:val="42"/>
        </w:numPr>
        <w:jc w:val="both"/>
      </w:pPr>
      <w:r>
        <w:t>Hệ thống hiển thị trang chỉnh sửa thông tin</w:t>
      </w:r>
    </w:p>
    <w:p w14:paraId="54B78B21" w14:textId="77777777" w:rsidR="00B24384" w:rsidRDefault="00B24384" w:rsidP="00B24384">
      <w:pPr>
        <w:pStyle w:val="BodyText"/>
        <w:numPr>
          <w:ilvl w:val="0"/>
          <w:numId w:val="42"/>
        </w:numPr>
        <w:jc w:val="both"/>
      </w:pPr>
      <w:r>
        <w:t>Người dùng nhập thông tin cần cập nhật/thay đổi hoặc tạo mới</w:t>
      </w:r>
    </w:p>
    <w:p w14:paraId="206164FB" w14:textId="77777777" w:rsidR="00B24384" w:rsidRDefault="00B24384" w:rsidP="00B24384">
      <w:pPr>
        <w:pStyle w:val="BodyText"/>
        <w:numPr>
          <w:ilvl w:val="0"/>
          <w:numId w:val="42"/>
        </w:numPr>
        <w:jc w:val="both"/>
      </w:pPr>
      <w:r>
        <w:t>Người dùng nhấn vào 'Hoàn tất' để hoàn thành quá trình chỉnh sửa thông tin</w:t>
      </w:r>
    </w:p>
    <w:p w14:paraId="0904528A" w14:textId="536BAB8D" w:rsidR="00487A6C" w:rsidRPr="004656D8" w:rsidRDefault="00B24384" w:rsidP="00B24384">
      <w:pPr>
        <w:pStyle w:val="BodyText"/>
        <w:numPr>
          <w:ilvl w:val="0"/>
          <w:numId w:val="42"/>
        </w:numPr>
        <w:jc w:val="both"/>
        <w:rPr>
          <w:lang w:val="en-US"/>
        </w:rPr>
      </w:pPr>
      <w:r>
        <w:t>Hệ thống thông báo 'Chỉnh sửa thông tin thành công', cập nhật thông tin của tài khoản này và chuyển đến trang chủ.</w:t>
      </w:r>
    </w:p>
    <w:p w14:paraId="4429A940" w14:textId="77777777" w:rsidR="00487A6C" w:rsidRPr="004656D8" w:rsidRDefault="00487A6C" w:rsidP="00487A6C">
      <w:pPr>
        <w:pStyle w:val="Heading4"/>
        <w:spacing w:line="360" w:lineRule="auto"/>
        <w:jc w:val="both"/>
        <w:rPr>
          <w:lang w:val="en-US"/>
        </w:rPr>
      </w:pPr>
      <w:r w:rsidRPr="004656D8">
        <w:t>Các dòng sự kiện khác</w:t>
      </w:r>
    </w:p>
    <w:p w14:paraId="7A0AAAAB" w14:textId="1FBC8B9E" w:rsidR="00B24384" w:rsidRPr="00B24384" w:rsidRDefault="00B24384" w:rsidP="00B24384">
      <w:pPr>
        <w:pStyle w:val="ListParagraph"/>
        <w:numPr>
          <w:ilvl w:val="0"/>
          <w:numId w:val="43"/>
        </w:numPr>
        <w:rPr>
          <w:lang w:val="en-US"/>
        </w:rPr>
      </w:pPr>
      <w:r w:rsidRPr="00B24384">
        <w:rPr>
          <w:lang w:val="en-US"/>
        </w:rPr>
        <w:t>Luồng thay thế 1: Thông tin duy nhất</w:t>
      </w:r>
    </w:p>
    <w:p w14:paraId="2EDC15B1" w14:textId="65061584" w:rsidR="00B24384" w:rsidRPr="00B24384" w:rsidRDefault="00B24384" w:rsidP="00B24384">
      <w:pPr>
        <w:pStyle w:val="ListParagraph"/>
        <w:numPr>
          <w:ilvl w:val="0"/>
          <w:numId w:val="37"/>
        </w:numPr>
        <w:rPr>
          <w:lang w:val="en-US"/>
        </w:rPr>
      </w:pPr>
      <w:r w:rsidRPr="00B24384">
        <w:rPr>
          <w:lang w:val="en-US"/>
        </w:rPr>
        <w:t>Ở #6, người dùng nhập thông tin khớp với người dùng khác như email, điện thoại</w:t>
      </w:r>
      <w:r>
        <w:rPr>
          <w:lang w:val="en-US"/>
        </w:rPr>
        <w:t xml:space="preserve"> </w:t>
      </w:r>
      <w:r w:rsidRPr="00B24384">
        <w:rPr>
          <w:lang w:val="en-US"/>
        </w:rPr>
        <w:t>số… Nên hệ thống không sửa được thông tin và thông báo người dùng như “Email</w:t>
      </w:r>
      <w:r>
        <w:rPr>
          <w:lang w:val="en-US"/>
        </w:rPr>
        <w:t xml:space="preserve"> </w:t>
      </w:r>
      <w:r w:rsidRPr="00B24384">
        <w:rPr>
          <w:lang w:val="en-US"/>
        </w:rPr>
        <w:t>đã</w:t>
      </w:r>
      <w:r>
        <w:rPr>
          <w:lang w:val="en-US"/>
        </w:rPr>
        <w:t xml:space="preserve"> được</w:t>
      </w:r>
      <w:r w:rsidRPr="00B24384">
        <w:rPr>
          <w:lang w:val="en-US"/>
        </w:rPr>
        <w:t xml:space="preserve"> sử dụng. Vui lòng nhập một email quá trình thông tin</w:t>
      </w:r>
    </w:p>
    <w:p w14:paraId="4C38E1E5" w14:textId="76ABD743" w:rsidR="00B24384" w:rsidRPr="00B24384" w:rsidRDefault="00B24384" w:rsidP="00B24384">
      <w:pPr>
        <w:ind w:firstLine="720"/>
        <w:rPr>
          <w:lang w:val="en-US"/>
        </w:rPr>
      </w:pPr>
      <w:r>
        <w:rPr>
          <w:lang w:val="en-US"/>
        </w:rPr>
        <w:t xml:space="preserve">c. </w:t>
      </w:r>
      <w:r w:rsidRPr="00B24384">
        <w:rPr>
          <w:lang w:val="en-US"/>
        </w:rPr>
        <w:t xml:space="preserve">Luồng thay thế </w:t>
      </w:r>
      <w:r w:rsidR="00D11845">
        <w:rPr>
          <w:lang w:val="en-US"/>
        </w:rPr>
        <w:t>2</w:t>
      </w:r>
      <w:r w:rsidRPr="00B24384">
        <w:rPr>
          <w:lang w:val="en-US"/>
        </w:rPr>
        <w:t>:</w:t>
      </w:r>
    </w:p>
    <w:p w14:paraId="5C8D7D5F" w14:textId="067BE72E" w:rsidR="00487A6C" w:rsidRPr="00B24384" w:rsidRDefault="00B24384" w:rsidP="00B24384">
      <w:pPr>
        <w:pStyle w:val="ListParagraph"/>
        <w:numPr>
          <w:ilvl w:val="0"/>
          <w:numId w:val="37"/>
        </w:numPr>
        <w:rPr>
          <w:lang w:val="en-US"/>
        </w:rPr>
      </w:pPr>
      <w:r w:rsidRPr="00B24384">
        <w:rPr>
          <w:lang w:val="en-US"/>
        </w:rPr>
        <w:t>Ở #7, nếu người dùng đột ngột ngắt kết nối Internet, phiên bản cũ của thông tin sẽ được lưu giữ</w:t>
      </w:r>
    </w:p>
    <w:p w14:paraId="58671704" w14:textId="77777777" w:rsidR="00B24384" w:rsidRPr="004656D8" w:rsidRDefault="00B24384" w:rsidP="00B24384">
      <w:pPr>
        <w:ind w:firstLine="720"/>
        <w:rPr>
          <w:lang w:val="en-US"/>
        </w:rPr>
      </w:pPr>
    </w:p>
    <w:p w14:paraId="24A5FFF6" w14:textId="77777777" w:rsidR="00487A6C" w:rsidRPr="004656D8" w:rsidRDefault="00487A6C" w:rsidP="00487A6C">
      <w:pPr>
        <w:pStyle w:val="Heading3"/>
        <w:spacing w:line="360" w:lineRule="auto"/>
        <w:jc w:val="both"/>
        <w:rPr>
          <w:i w:val="0"/>
        </w:rPr>
      </w:pPr>
      <w:r w:rsidRPr="004656D8">
        <w:rPr>
          <w:i w:val="0"/>
        </w:rPr>
        <w:t>Các yêu cầu đặc biệt</w:t>
      </w:r>
    </w:p>
    <w:p w14:paraId="5C75D2CA" w14:textId="6F86B553" w:rsidR="00487A6C" w:rsidRPr="00B24384" w:rsidRDefault="00B24384" w:rsidP="00B24384">
      <w:pPr>
        <w:pStyle w:val="BodyText"/>
        <w:jc w:val="both"/>
        <w:rPr>
          <w:lang w:val="en-US"/>
        </w:rPr>
      </w:pPr>
      <w:r>
        <w:rPr>
          <w:lang w:val="en-US"/>
        </w:rPr>
        <w:t>Người dùng phải đăng nhập</w:t>
      </w:r>
    </w:p>
    <w:p w14:paraId="6DB3654B" w14:textId="77777777" w:rsidR="00487A6C" w:rsidRPr="004656D8" w:rsidRDefault="00487A6C" w:rsidP="00487A6C">
      <w:pPr>
        <w:pStyle w:val="Heading3"/>
        <w:spacing w:line="360" w:lineRule="auto"/>
        <w:jc w:val="both"/>
        <w:rPr>
          <w:i w:val="0"/>
        </w:rPr>
      </w:pPr>
      <w:r w:rsidRPr="004656D8">
        <w:rPr>
          <w:i w:val="0"/>
        </w:rPr>
        <w:lastRenderedPageBreak/>
        <w:t>Trạng thái hệ thống khi bắt đầu thực hiện Use-case</w:t>
      </w:r>
    </w:p>
    <w:p w14:paraId="23DF9621" w14:textId="4B375CBF" w:rsidR="00487A6C" w:rsidRPr="00B24384" w:rsidRDefault="00B24384" w:rsidP="00487A6C">
      <w:pPr>
        <w:pStyle w:val="BodyText"/>
        <w:jc w:val="both"/>
        <w:rPr>
          <w:lang w:val="en-US"/>
        </w:rPr>
      </w:pPr>
      <w:r>
        <w:rPr>
          <w:lang w:val="en-US"/>
        </w:rPr>
        <w:t>Người dùng đã đăng nhập vào trang web</w:t>
      </w:r>
    </w:p>
    <w:p w14:paraId="75973ADF" w14:textId="77777777" w:rsidR="00487A6C" w:rsidRPr="004656D8" w:rsidRDefault="00487A6C" w:rsidP="00487A6C">
      <w:pPr>
        <w:pStyle w:val="Heading3"/>
        <w:spacing w:line="360" w:lineRule="auto"/>
        <w:jc w:val="both"/>
        <w:rPr>
          <w:i w:val="0"/>
        </w:rPr>
      </w:pPr>
      <w:r w:rsidRPr="004656D8">
        <w:rPr>
          <w:i w:val="0"/>
          <w:lang w:val="en-US"/>
        </w:rPr>
        <w:t>Trạng thái hệ thống sau khi thực hiện Use-case</w:t>
      </w:r>
    </w:p>
    <w:p w14:paraId="3902135B" w14:textId="197B80A4" w:rsidR="00487A6C" w:rsidRPr="00B24384" w:rsidRDefault="00B24384" w:rsidP="00487A6C">
      <w:pPr>
        <w:pStyle w:val="BodyText"/>
        <w:jc w:val="both"/>
        <w:rPr>
          <w:lang w:val="en-US"/>
        </w:rPr>
      </w:pPr>
      <w:r>
        <w:rPr>
          <w:lang w:val="en-US"/>
        </w:rPr>
        <w:t>Thông tin được thay đổi theo những gì mà người dùng đã nhập</w:t>
      </w:r>
    </w:p>
    <w:p w14:paraId="1F3A0F1B" w14:textId="77777777" w:rsidR="00487A6C" w:rsidRPr="004656D8" w:rsidRDefault="00487A6C" w:rsidP="00487A6C">
      <w:pPr>
        <w:pStyle w:val="Heading3"/>
        <w:spacing w:line="360" w:lineRule="auto"/>
        <w:jc w:val="both"/>
        <w:rPr>
          <w:i w:val="0"/>
          <w:lang w:val="en-US"/>
        </w:rPr>
      </w:pPr>
      <w:r w:rsidRPr="004656D8">
        <w:rPr>
          <w:i w:val="0"/>
          <w:lang w:val="en-US"/>
        </w:rPr>
        <w:t>Điểm mở rộng</w:t>
      </w:r>
    </w:p>
    <w:p w14:paraId="11623D9A" w14:textId="1BA00266" w:rsidR="00487A6C" w:rsidRDefault="00B24384" w:rsidP="00487A6C">
      <w:pPr>
        <w:pStyle w:val="BodyText"/>
        <w:jc w:val="both"/>
        <w:rPr>
          <w:lang w:val="en-US"/>
        </w:rPr>
      </w:pPr>
      <w:r>
        <w:rPr>
          <w:lang w:val="en-US"/>
        </w:rPr>
        <w:t>Không có.</w:t>
      </w:r>
    </w:p>
    <w:p w14:paraId="6D6D3E74" w14:textId="71A0EAD0" w:rsidR="00B24384" w:rsidRDefault="00B24384" w:rsidP="00B24384">
      <w:pPr>
        <w:pStyle w:val="Heading2"/>
        <w:rPr>
          <w:lang w:val="en-US"/>
        </w:rPr>
      </w:pPr>
      <w:bookmarkStart w:id="12" w:name="_Toc134303465"/>
      <w:r>
        <w:rPr>
          <w:lang w:val="en-US"/>
        </w:rPr>
        <w:t>Đặc tả Use-case Đăng công thức nấu ăn</w:t>
      </w:r>
      <w:bookmarkEnd w:id="12"/>
    </w:p>
    <w:p w14:paraId="79118639" w14:textId="77777777" w:rsidR="00B24384" w:rsidRPr="004656D8" w:rsidRDefault="00B24384" w:rsidP="00B24384">
      <w:pPr>
        <w:pStyle w:val="Heading3"/>
        <w:spacing w:line="360" w:lineRule="auto"/>
        <w:jc w:val="both"/>
        <w:rPr>
          <w:i w:val="0"/>
        </w:rPr>
      </w:pPr>
      <w:bookmarkStart w:id="13" w:name="_Hlk134259163"/>
      <w:r w:rsidRPr="004656D8">
        <w:rPr>
          <w:i w:val="0"/>
        </w:rPr>
        <w:t>Tóm tắt</w:t>
      </w:r>
    </w:p>
    <w:p w14:paraId="7530936C" w14:textId="594C03E4" w:rsidR="00B24384" w:rsidRDefault="00B24384" w:rsidP="00B24384">
      <w:pPr>
        <w:pStyle w:val="BodyText"/>
        <w:jc w:val="both"/>
      </w:pPr>
      <w:r>
        <w:rPr>
          <w:lang w:val="en-US"/>
        </w:rPr>
        <w:t>Use-case này m</w:t>
      </w:r>
      <w:r>
        <w:t>ô tả cách đăng công thức nấu ăn lên hệ thống và hiển thị cho mọi người</w:t>
      </w:r>
    </w:p>
    <w:p w14:paraId="1D46135C" w14:textId="77777777" w:rsidR="00B24384" w:rsidRPr="004656D8" w:rsidRDefault="00B24384" w:rsidP="00B24384">
      <w:pPr>
        <w:pStyle w:val="Heading3"/>
        <w:spacing w:line="360" w:lineRule="auto"/>
        <w:jc w:val="both"/>
        <w:rPr>
          <w:i w:val="0"/>
        </w:rPr>
      </w:pPr>
      <w:r w:rsidRPr="004656D8">
        <w:rPr>
          <w:i w:val="0"/>
        </w:rPr>
        <w:t>Dòng sự kiện</w:t>
      </w:r>
    </w:p>
    <w:p w14:paraId="24616FD0" w14:textId="77777777" w:rsidR="00B24384" w:rsidRPr="004656D8" w:rsidRDefault="00B24384" w:rsidP="00B24384">
      <w:pPr>
        <w:pStyle w:val="Heading4"/>
        <w:spacing w:line="360" w:lineRule="auto"/>
        <w:jc w:val="both"/>
      </w:pPr>
      <w:r w:rsidRPr="004656D8">
        <w:t>Dòng sự kiện chính</w:t>
      </w:r>
    </w:p>
    <w:p w14:paraId="41819F80" w14:textId="68368DA6" w:rsidR="00B24384" w:rsidRDefault="00B24384" w:rsidP="00B24384">
      <w:pPr>
        <w:pStyle w:val="BodyText"/>
        <w:numPr>
          <w:ilvl w:val="0"/>
          <w:numId w:val="44"/>
        </w:numPr>
        <w:jc w:val="both"/>
      </w:pPr>
      <w:r>
        <w:t xml:space="preserve">Đăng nhập thành công vào hệ thống (chi tiết use case của "Đăng nhập" được mô tả ở phần </w:t>
      </w:r>
      <w:r>
        <w:rPr>
          <w:lang w:val="en-US"/>
        </w:rPr>
        <w:t>4</w:t>
      </w:r>
      <w:r>
        <w:t>.1)</w:t>
      </w:r>
    </w:p>
    <w:p w14:paraId="24D0C5F2" w14:textId="77777777" w:rsidR="00B24384" w:rsidRDefault="00B24384" w:rsidP="00B24384">
      <w:pPr>
        <w:pStyle w:val="BodyText"/>
        <w:numPr>
          <w:ilvl w:val="0"/>
          <w:numId w:val="44"/>
        </w:numPr>
        <w:jc w:val="both"/>
      </w:pPr>
      <w:r>
        <w:t>Click vào ô hiển thị "Đăng tải món ăn" ở giữa trang chủ</w:t>
      </w:r>
    </w:p>
    <w:p w14:paraId="7846A396" w14:textId="77777777" w:rsidR="00B24384" w:rsidRDefault="00B24384" w:rsidP="00B24384">
      <w:pPr>
        <w:pStyle w:val="BodyText"/>
        <w:numPr>
          <w:ilvl w:val="0"/>
          <w:numId w:val="44"/>
        </w:numPr>
        <w:jc w:val="both"/>
      </w:pPr>
      <w:r>
        <w:t>Nhập nội dung công thức món ăn mà bạn muốn đăng tải vào ô này</w:t>
      </w:r>
    </w:p>
    <w:p w14:paraId="48FEA70E" w14:textId="77777777" w:rsidR="00B24384" w:rsidRDefault="00B24384" w:rsidP="00B24384">
      <w:pPr>
        <w:pStyle w:val="BodyText"/>
        <w:numPr>
          <w:ilvl w:val="0"/>
          <w:numId w:val="44"/>
        </w:numPr>
        <w:jc w:val="both"/>
      </w:pPr>
      <w:r>
        <w:t>Sau khi hoàn tất nội dung, click nút "Đăng" để tải lên công thức của bạn lên hệ thống</w:t>
      </w:r>
    </w:p>
    <w:p w14:paraId="6C5B9DC6" w14:textId="77777777" w:rsidR="00B24384" w:rsidRDefault="00B24384" w:rsidP="00B24384">
      <w:pPr>
        <w:pStyle w:val="BodyText"/>
        <w:numPr>
          <w:ilvl w:val="0"/>
          <w:numId w:val="44"/>
        </w:numPr>
        <w:jc w:val="both"/>
      </w:pPr>
      <w:r>
        <w:t>Hệ thống sẽ xử lý công thức của bạn và cần một thời gian ngắn để hiển thị lên trang web</w:t>
      </w:r>
    </w:p>
    <w:p w14:paraId="11C09F08" w14:textId="77777777" w:rsidR="00B24384" w:rsidRDefault="00B24384" w:rsidP="00B24384">
      <w:pPr>
        <w:pStyle w:val="BodyText"/>
        <w:numPr>
          <w:ilvl w:val="0"/>
          <w:numId w:val="44"/>
        </w:numPr>
        <w:jc w:val="both"/>
      </w:pPr>
      <w:r>
        <w:t>Khi hệ thống hoàn thành, nó sẽ hiển thị thông báo cho bạn biết đã đăng tải công thức của mình thành công và hệ thống sẽ trở lại trang chủ</w:t>
      </w:r>
    </w:p>
    <w:p w14:paraId="6F842C19" w14:textId="25A1B12D" w:rsidR="00B24384" w:rsidRDefault="00B24384" w:rsidP="00B24384">
      <w:pPr>
        <w:pStyle w:val="BodyText"/>
        <w:numPr>
          <w:ilvl w:val="0"/>
          <w:numId w:val="44"/>
        </w:numPr>
        <w:jc w:val="both"/>
      </w:pPr>
      <w:r>
        <w:t>Bạn có thể xem bài đăng của mình trong "Danh sách bài đăng của tôi" (sẽ được đề cập sau đây)</w:t>
      </w:r>
    </w:p>
    <w:p w14:paraId="4D17AF55" w14:textId="77777777" w:rsidR="00B24384" w:rsidRPr="004656D8" w:rsidRDefault="00B24384" w:rsidP="00B24384">
      <w:pPr>
        <w:pStyle w:val="Heading4"/>
        <w:spacing w:line="360" w:lineRule="auto"/>
        <w:jc w:val="both"/>
        <w:rPr>
          <w:lang w:val="en-US"/>
        </w:rPr>
      </w:pPr>
      <w:r w:rsidRPr="004656D8">
        <w:t>Các dòng sự kiện khác</w:t>
      </w:r>
    </w:p>
    <w:p w14:paraId="20AE2B25" w14:textId="46C4B321" w:rsidR="00B24384" w:rsidRDefault="00B24384" w:rsidP="00B24384">
      <w:pPr>
        <w:ind w:firstLine="720"/>
        <w:rPr>
          <w:lang w:val="en-US"/>
        </w:rPr>
      </w:pPr>
      <w:r>
        <w:rPr>
          <w:lang w:val="en-US"/>
        </w:rPr>
        <w:t>Luồng thay thế 1:</w:t>
      </w:r>
    </w:p>
    <w:p w14:paraId="68CA72CA" w14:textId="5D97C768" w:rsidR="00B24384" w:rsidRPr="00B24384" w:rsidRDefault="00B24384" w:rsidP="00B24384">
      <w:pPr>
        <w:pStyle w:val="ListParagraph"/>
        <w:numPr>
          <w:ilvl w:val="0"/>
          <w:numId w:val="37"/>
        </w:numPr>
        <w:rPr>
          <w:lang w:val="en-US"/>
        </w:rPr>
      </w:pPr>
      <w:r w:rsidRPr="00B24384">
        <w:rPr>
          <w:lang w:val="en-US"/>
        </w:rPr>
        <w:t xml:space="preserve">Ở bước 5 Nếu tài khoản của bạn bị admin khóa thì bạn không thể đăng các công thức nấu </w:t>
      </w:r>
      <w:proofErr w:type="gramStart"/>
      <w:r w:rsidRPr="00B24384">
        <w:rPr>
          <w:lang w:val="en-US"/>
        </w:rPr>
        <w:t>ăn .</w:t>
      </w:r>
      <w:proofErr w:type="gramEnd"/>
    </w:p>
    <w:p w14:paraId="54B9E70F" w14:textId="77777777" w:rsidR="00B24384" w:rsidRPr="004656D8" w:rsidRDefault="00B24384" w:rsidP="00B24384">
      <w:pPr>
        <w:pStyle w:val="Heading3"/>
        <w:spacing w:line="360" w:lineRule="auto"/>
        <w:jc w:val="both"/>
        <w:rPr>
          <w:i w:val="0"/>
        </w:rPr>
      </w:pPr>
      <w:r w:rsidRPr="004656D8">
        <w:rPr>
          <w:i w:val="0"/>
        </w:rPr>
        <w:t>Các yêu cầu đặc biệt</w:t>
      </w:r>
    </w:p>
    <w:p w14:paraId="7AE20243" w14:textId="2356FD78" w:rsidR="00B24384" w:rsidRPr="00B24384" w:rsidRDefault="00B24384" w:rsidP="00B24384">
      <w:pPr>
        <w:pStyle w:val="BodyText"/>
        <w:jc w:val="both"/>
        <w:rPr>
          <w:lang w:val="en-US"/>
        </w:rPr>
      </w:pPr>
      <w:r>
        <w:rPr>
          <w:lang w:val="en-US"/>
        </w:rPr>
        <w:t>Người dùng phải đăng nhập</w:t>
      </w:r>
    </w:p>
    <w:p w14:paraId="4B7DC00C" w14:textId="77777777" w:rsidR="00B24384" w:rsidRDefault="00B24384" w:rsidP="00B24384">
      <w:pPr>
        <w:pStyle w:val="Heading3"/>
        <w:spacing w:line="360" w:lineRule="auto"/>
        <w:jc w:val="both"/>
        <w:rPr>
          <w:i w:val="0"/>
        </w:rPr>
      </w:pPr>
      <w:r w:rsidRPr="004656D8">
        <w:rPr>
          <w:i w:val="0"/>
        </w:rPr>
        <w:t>Trạng thái hệ thống khi bắt đầu thực hiện Use-case</w:t>
      </w:r>
    </w:p>
    <w:p w14:paraId="01384C1B" w14:textId="15080CA9" w:rsidR="00B24384" w:rsidRPr="00B24384" w:rsidRDefault="00B24384" w:rsidP="00B24384">
      <w:pPr>
        <w:ind w:firstLine="720"/>
        <w:rPr>
          <w:lang w:val="en-US"/>
        </w:rPr>
      </w:pPr>
      <w:r>
        <w:rPr>
          <w:lang w:val="en-US"/>
        </w:rPr>
        <w:t>Người dùng đã đăng nhập</w:t>
      </w:r>
    </w:p>
    <w:p w14:paraId="77E58B70" w14:textId="77777777" w:rsidR="00B24384" w:rsidRPr="004656D8" w:rsidRDefault="00B24384" w:rsidP="00B24384">
      <w:pPr>
        <w:pStyle w:val="Heading3"/>
        <w:spacing w:line="360" w:lineRule="auto"/>
        <w:jc w:val="both"/>
        <w:rPr>
          <w:i w:val="0"/>
        </w:rPr>
      </w:pPr>
      <w:r w:rsidRPr="004656D8">
        <w:rPr>
          <w:i w:val="0"/>
          <w:lang w:val="en-US"/>
        </w:rPr>
        <w:t>Trạng thái hệ thống sau khi thực hiện Use-case</w:t>
      </w:r>
    </w:p>
    <w:p w14:paraId="3C23480A" w14:textId="6BE956CE" w:rsidR="00B24384" w:rsidRPr="00B24384" w:rsidRDefault="00B24384" w:rsidP="00B24384">
      <w:pPr>
        <w:pStyle w:val="BodyText"/>
        <w:jc w:val="both"/>
        <w:rPr>
          <w:lang w:val="en-US"/>
        </w:rPr>
      </w:pPr>
      <w:r>
        <w:rPr>
          <w:lang w:val="en-US"/>
        </w:rPr>
        <w:t>Sau khi đăng thành công, công thức nấu ăn sẽ được lưu trên database và hiển thị cho người khác xem ở trang chủ.</w:t>
      </w:r>
    </w:p>
    <w:p w14:paraId="308F8751" w14:textId="77777777" w:rsidR="00B24384" w:rsidRPr="004656D8" w:rsidRDefault="00B24384" w:rsidP="00B24384">
      <w:pPr>
        <w:pStyle w:val="Heading3"/>
        <w:spacing w:line="360" w:lineRule="auto"/>
        <w:jc w:val="both"/>
        <w:rPr>
          <w:i w:val="0"/>
          <w:lang w:val="en-US"/>
        </w:rPr>
      </w:pPr>
      <w:r w:rsidRPr="004656D8">
        <w:rPr>
          <w:i w:val="0"/>
          <w:lang w:val="en-US"/>
        </w:rPr>
        <w:lastRenderedPageBreak/>
        <w:t>Điểm mở rộng</w:t>
      </w:r>
    </w:p>
    <w:p w14:paraId="0D47068B" w14:textId="35ABF1A0" w:rsidR="00B24384" w:rsidRDefault="00C65D86" w:rsidP="00B24384">
      <w:pPr>
        <w:pStyle w:val="BodyText"/>
        <w:jc w:val="both"/>
        <w:rPr>
          <w:lang w:val="en-US"/>
        </w:rPr>
      </w:pPr>
      <w:r>
        <w:rPr>
          <w:lang w:val="en-US"/>
        </w:rPr>
        <w:t>Không có.</w:t>
      </w:r>
    </w:p>
    <w:p w14:paraId="51B24256" w14:textId="72E3E277" w:rsidR="00C65D86" w:rsidRDefault="00C65D86" w:rsidP="00C65D86">
      <w:pPr>
        <w:pStyle w:val="Heading2"/>
        <w:rPr>
          <w:lang w:val="en-US"/>
        </w:rPr>
      </w:pPr>
      <w:bookmarkStart w:id="14" w:name="_Toc134303466"/>
      <w:r>
        <w:rPr>
          <w:lang w:val="en-US"/>
        </w:rPr>
        <w:t xml:space="preserve">Đặc tả </w:t>
      </w:r>
      <w:r w:rsidR="00D40985">
        <w:rPr>
          <w:lang w:val="en-US"/>
        </w:rPr>
        <w:t>Use-case</w:t>
      </w:r>
      <w:r>
        <w:rPr>
          <w:lang w:val="en-US"/>
        </w:rPr>
        <w:t xml:space="preserve"> xem danh sách các món ăn:</w:t>
      </w:r>
      <w:bookmarkEnd w:id="14"/>
    </w:p>
    <w:p w14:paraId="4DB2D0A2" w14:textId="77777777" w:rsidR="00C65D86" w:rsidRPr="004656D8" w:rsidRDefault="00C65D86" w:rsidP="00C65D86">
      <w:pPr>
        <w:pStyle w:val="Heading3"/>
        <w:spacing w:line="360" w:lineRule="auto"/>
        <w:jc w:val="both"/>
        <w:rPr>
          <w:i w:val="0"/>
        </w:rPr>
      </w:pPr>
      <w:r w:rsidRPr="004656D8">
        <w:rPr>
          <w:i w:val="0"/>
        </w:rPr>
        <w:t>Tóm tắt</w:t>
      </w:r>
    </w:p>
    <w:p w14:paraId="5FFAB3E9" w14:textId="54423DA1" w:rsidR="00C65D86" w:rsidRPr="00C65D86" w:rsidRDefault="00C65D86" w:rsidP="00C65D86">
      <w:pPr>
        <w:pStyle w:val="BodyText"/>
        <w:jc w:val="both"/>
        <w:rPr>
          <w:lang w:val="en-US"/>
        </w:rPr>
      </w:pPr>
      <w:r>
        <w:rPr>
          <w:snapToGrid w:val="0"/>
          <w:lang w:val="en-US"/>
        </w:rPr>
        <w:t>Xem danh sách các món ăn được nhiều người like nhất, được nhiều người theo dõi nhất, và các món ăn được mọi người đăng trên website.</w:t>
      </w:r>
    </w:p>
    <w:p w14:paraId="2FD4E26A" w14:textId="77777777" w:rsidR="00C65D86" w:rsidRPr="004656D8" w:rsidRDefault="00C65D86" w:rsidP="00C65D86">
      <w:pPr>
        <w:pStyle w:val="Heading3"/>
        <w:spacing w:line="360" w:lineRule="auto"/>
        <w:jc w:val="both"/>
        <w:rPr>
          <w:i w:val="0"/>
        </w:rPr>
      </w:pPr>
      <w:r w:rsidRPr="004656D8">
        <w:rPr>
          <w:i w:val="0"/>
        </w:rPr>
        <w:t>Dòng sự kiện</w:t>
      </w:r>
    </w:p>
    <w:p w14:paraId="14FEBE26" w14:textId="77777777" w:rsidR="00C65D86" w:rsidRPr="004656D8" w:rsidRDefault="00C65D86" w:rsidP="00C65D86">
      <w:pPr>
        <w:pStyle w:val="Heading4"/>
        <w:spacing w:line="360" w:lineRule="auto"/>
        <w:jc w:val="both"/>
      </w:pPr>
      <w:r w:rsidRPr="004656D8">
        <w:t>Dòng sự kiện chính</w:t>
      </w:r>
    </w:p>
    <w:p w14:paraId="7CB9F311" w14:textId="3B1B2613" w:rsidR="00C65D86" w:rsidRDefault="00C65D86" w:rsidP="00C65D86">
      <w:pPr>
        <w:pStyle w:val="BodyText"/>
        <w:numPr>
          <w:ilvl w:val="0"/>
          <w:numId w:val="45"/>
        </w:numPr>
        <w:jc w:val="both"/>
        <w:rPr>
          <w:lang w:val="en-US"/>
        </w:rPr>
      </w:pPr>
      <w:r>
        <w:rPr>
          <w:lang w:val="en-US"/>
        </w:rPr>
        <w:t>Truy cập thành công vào trang web</w:t>
      </w:r>
    </w:p>
    <w:p w14:paraId="12BBBE48" w14:textId="15FDD9AF" w:rsidR="00C65D86" w:rsidRPr="00C65D86" w:rsidRDefault="00C65D86" w:rsidP="00C65D86">
      <w:pPr>
        <w:pStyle w:val="BodyText"/>
        <w:numPr>
          <w:ilvl w:val="0"/>
          <w:numId w:val="45"/>
        </w:numPr>
        <w:jc w:val="both"/>
        <w:rPr>
          <w:lang w:val="en-US"/>
        </w:rPr>
      </w:pPr>
      <w:r>
        <w:rPr>
          <w:lang w:val="en-US"/>
        </w:rPr>
        <w:t>Hệ thống sẽ hiển thị danh sách các món ăn ở giữa trang web</w:t>
      </w:r>
      <w:r w:rsidR="0053583D">
        <w:rPr>
          <w:lang w:val="en-US"/>
        </w:rPr>
        <w:t xml:space="preserve"> ở trang chủ</w:t>
      </w:r>
      <w:r>
        <w:rPr>
          <w:lang w:val="en-US"/>
        </w:rPr>
        <w:t>.</w:t>
      </w:r>
    </w:p>
    <w:p w14:paraId="04AEC1D9" w14:textId="77777777" w:rsidR="00C65D86" w:rsidRDefault="00C65D86" w:rsidP="00C65D86">
      <w:pPr>
        <w:pStyle w:val="Heading4"/>
        <w:spacing w:line="360" w:lineRule="auto"/>
        <w:jc w:val="both"/>
      </w:pPr>
      <w:r w:rsidRPr="004656D8">
        <w:t>Các dòng sự kiện khác</w:t>
      </w:r>
    </w:p>
    <w:p w14:paraId="77DEEA0F" w14:textId="53DA5F08" w:rsidR="00C65D86" w:rsidRPr="00C65D86" w:rsidRDefault="00C65D86" w:rsidP="00C65D86">
      <w:pPr>
        <w:pStyle w:val="ListParagraph"/>
        <w:numPr>
          <w:ilvl w:val="0"/>
          <w:numId w:val="46"/>
        </w:numPr>
        <w:rPr>
          <w:lang w:val="en-US"/>
        </w:rPr>
      </w:pPr>
      <w:r w:rsidRPr="00C65D86">
        <w:rPr>
          <w:lang w:val="en-US"/>
        </w:rPr>
        <w:t>Luồng thay thế 1:</w:t>
      </w:r>
    </w:p>
    <w:p w14:paraId="6EB5D52D" w14:textId="2E498583" w:rsidR="00C65D86" w:rsidRDefault="00C65D86" w:rsidP="00C65D86">
      <w:pPr>
        <w:pStyle w:val="ListParagraph"/>
        <w:numPr>
          <w:ilvl w:val="0"/>
          <w:numId w:val="37"/>
        </w:numPr>
        <w:rPr>
          <w:lang w:val="en-US"/>
        </w:rPr>
      </w:pPr>
      <w:r w:rsidRPr="00C65D86">
        <w:rPr>
          <w:lang w:val="en-US"/>
        </w:rPr>
        <w:t>Nếu chưa có món ăn nào được ăn hoặc bị lỗi database thì hệ thống sẽ hiện thông báo “Chưa có món ăn nào được đăng”</w:t>
      </w:r>
    </w:p>
    <w:p w14:paraId="1BD05C11" w14:textId="268C4647" w:rsidR="00C65D86" w:rsidRDefault="00C65D86" w:rsidP="00C65D86">
      <w:pPr>
        <w:pStyle w:val="ListParagraph"/>
        <w:numPr>
          <w:ilvl w:val="0"/>
          <w:numId w:val="46"/>
        </w:numPr>
        <w:rPr>
          <w:lang w:val="en-US"/>
        </w:rPr>
      </w:pPr>
      <w:r>
        <w:rPr>
          <w:lang w:val="en-US"/>
        </w:rPr>
        <w:t>Luồng thay thế 2:</w:t>
      </w:r>
    </w:p>
    <w:p w14:paraId="786F0CAC" w14:textId="6DF2ECFE" w:rsidR="00C65D86" w:rsidRPr="00C65D86" w:rsidRDefault="00C65D86" w:rsidP="00C65D86">
      <w:pPr>
        <w:pStyle w:val="ListParagraph"/>
        <w:numPr>
          <w:ilvl w:val="1"/>
          <w:numId w:val="46"/>
        </w:numPr>
        <w:rPr>
          <w:lang w:val="en-US"/>
        </w:rPr>
      </w:pPr>
      <w:r>
        <w:rPr>
          <w:lang w:val="en-US"/>
        </w:rPr>
        <w:t>Ở bước 2 người dùng có thể bấm vào món ăn để xem thông tin chi tiết và cách nấu món ăn</w:t>
      </w:r>
    </w:p>
    <w:p w14:paraId="632C367D" w14:textId="77777777" w:rsidR="00C65D86" w:rsidRPr="004656D8" w:rsidRDefault="00C65D86" w:rsidP="00C65D86">
      <w:pPr>
        <w:pStyle w:val="Heading3"/>
        <w:spacing w:line="360" w:lineRule="auto"/>
        <w:jc w:val="both"/>
        <w:rPr>
          <w:i w:val="0"/>
        </w:rPr>
      </w:pPr>
      <w:r w:rsidRPr="004656D8">
        <w:rPr>
          <w:i w:val="0"/>
        </w:rPr>
        <w:t>Các yêu cầu đặc biệt</w:t>
      </w:r>
    </w:p>
    <w:p w14:paraId="32333EF0" w14:textId="4F68287C" w:rsidR="00C65D86" w:rsidRPr="004656D8" w:rsidRDefault="00C65D86" w:rsidP="00C65D86">
      <w:pPr>
        <w:pStyle w:val="BodyText"/>
        <w:jc w:val="both"/>
      </w:pPr>
      <w:r w:rsidRPr="004656D8">
        <w:t>Không có</w:t>
      </w:r>
    </w:p>
    <w:p w14:paraId="73025BBF" w14:textId="77777777" w:rsidR="00C65D86" w:rsidRPr="004656D8" w:rsidRDefault="00C65D86" w:rsidP="00C65D86">
      <w:pPr>
        <w:pStyle w:val="Heading3"/>
        <w:spacing w:line="360" w:lineRule="auto"/>
        <w:jc w:val="both"/>
        <w:rPr>
          <w:i w:val="0"/>
        </w:rPr>
      </w:pPr>
      <w:r w:rsidRPr="004656D8">
        <w:rPr>
          <w:i w:val="0"/>
        </w:rPr>
        <w:t>Trạng thái hệ thống khi bắt đầu thực hiện Use-case</w:t>
      </w:r>
    </w:p>
    <w:p w14:paraId="3C869111" w14:textId="425DD10B" w:rsidR="00C65D86" w:rsidRPr="00C65D86" w:rsidRDefault="00C65D86" w:rsidP="00C65D86">
      <w:pPr>
        <w:pStyle w:val="BodyText"/>
        <w:jc w:val="both"/>
        <w:rPr>
          <w:lang w:val="en-US"/>
        </w:rPr>
      </w:pPr>
      <w:r>
        <w:rPr>
          <w:lang w:val="en-US"/>
        </w:rPr>
        <w:t>Truy cập trang web thành công</w:t>
      </w:r>
    </w:p>
    <w:p w14:paraId="11781B8F" w14:textId="77777777" w:rsidR="00C65D86" w:rsidRPr="004656D8" w:rsidRDefault="00C65D86" w:rsidP="00C65D86">
      <w:pPr>
        <w:pStyle w:val="Heading3"/>
        <w:spacing w:line="360" w:lineRule="auto"/>
        <w:jc w:val="both"/>
        <w:rPr>
          <w:i w:val="0"/>
        </w:rPr>
      </w:pPr>
      <w:r w:rsidRPr="004656D8">
        <w:rPr>
          <w:i w:val="0"/>
          <w:lang w:val="en-US"/>
        </w:rPr>
        <w:t>Trạng thái hệ thống sau khi thực hiện Use-case</w:t>
      </w:r>
    </w:p>
    <w:p w14:paraId="47C60362" w14:textId="09840108" w:rsidR="00C65D86" w:rsidRPr="00C65D86" w:rsidRDefault="00C65D86" w:rsidP="00C65D86">
      <w:pPr>
        <w:pStyle w:val="BodyText"/>
        <w:jc w:val="both"/>
        <w:rPr>
          <w:lang w:val="en-US"/>
        </w:rPr>
      </w:pPr>
      <w:r>
        <w:rPr>
          <w:lang w:val="en-US"/>
        </w:rPr>
        <w:t>Xem được danh sách các món ăn</w:t>
      </w:r>
    </w:p>
    <w:p w14:paraId="127C968E" w14:textId="77777777" w:rsidR="00C65D86" w:rsidRPr="004656D8" w:rsidRDefault="00C65D86" w:rsidP="00C65D86">
      <w:pPr>
        <w:pStyle w:val="Heading3"/>
        <w:spacing w:line="360" w:lineRule="auto"/>
        <w:jc w:val="both"/>
        <w:rPr>
          <w:i w:val="0"/>
          <w:lang w:val="en-US"/>
        </w:rPr>
      </w:pPr>
      <w:r w:rsidRPr="004656D8">
        <w:rPr>
          <w:i w:val="0"/>
          <w:lang w:val="en-US"/>
        </w:rPr>
        <w:t>Điểm mở rộng</w:t>
      </w:r>
    </w:p>
    <w:p w14:paraId="50A871CB" w14:textId="7918025C" w:rsidR="00C65D86" w:rsidRDefault="0053583D" w:rsidP="00C65D86">
      <w:pPr>
        <w:pStyle w:val="BodyText"/>
        <w:jc w:val="both"/>
        <w:rPr>
          <w:lang w:val="en-US"/>
        </w:rPr>
      </w:pPr>
      <w:r>
        <w:rPr>
          <w:lang w:val="en-US"/>
        </w:rPr>
        <w:t>Người dùng có thể bấm vào món ăn để chuyển sang Use case xem chi tiết món ăn.</w:t>
      </w:r>
    </w:p>
    <w:p w14:paraId="357FEB89" w14:textId="0E8C56A1" w:rsidR="0053583D" w:rsidRDefault="0053583D" w:rsidP="0053583D">
      <w:pPr>
        <w:pStyle w:val="Heading2"/>
        <w:rPr>
          <w:lang w:val="en-US"/>
        </w:rPr>
      </w:pPr>
      <w:bookmarkStart w:id="15" w:name="_Toc134303467"/>
      <w:r>
        <w:rPr>
          <w:lang w:val="en-US"/>
        </w:rPr>
        <w:t>Đặc tả Use case xem chi tiết món ăn:</w:t>
      </w:r>
      <w:bookmarkEnd w:id="15"/>
    </w:p>
    <w:p w14:paraId="551095BD" w14:textId="77777777" w:rsidR="0053583D" w:rsidRPr="004656D8" w:rsidRDefault="0053583D" w:rsidP="0053583D">
      <w:pPr>
        <w:pStyle w:val="Heading3"/>
        <w:spacing w:line="360" w:lineRule="auto"/>
        <w:jc w:val="both"/>
        <w:rPr>
          <w:i w:val="0"/>
        </w:rPr>
      </w:pPr>
      <w:r w:rsidRPr="004656D8">
        <w:rPr>
          <w:i w:val="0"/>
        </w:rPr>
        <w:t>Tóm tắt</w:t>
      </w:r>
    </w:p>
    <w:p w14:paraId="784D66F9" w14:textId="3052D8CC" w:rsidR="0053583D" w:rsidRPr="0053583D" w:rsidRDefault="0053583D" w:rsidP="0053583D">
      <w:pPr>
        <w:pStyle w:val="BodyText"/>
        <w:jc w:val="both"/>
        <w:rPr>
          <w:lang w:val="en-US"/>
        </w:rPr>
      </w:pPr>
      <w:r>
        <w:rPr>
          <w:snapToGrid w:val="0"/>
          <w:lang w:val="en-US"/>
        </w:rPr>
        <w:t>Xem thông tin chi tiết cũng như cách nấu món ăn.</w:t>
      </w:r>
    </w:p>
    <w:p w14:paraId="4C744D33" w14:textId="77777777" w:rsidR="0053583D" w:rsidRPr="004656D8" w:rsidRDefault="0053583D" w:rsidP="0053583D">
      <w:pPr>
        <w:pStyle w:val="Heading3"/>
        <w:spacing w:line="360" w:lineRule="auto"/>
        <w:jc w:val="both"/>
        <w:rPr>
          <w:i w:val="0"/>
        </w:rPr>
      </w:pPr>
      <w:r w:rsidRPr="004656D8">
        <w:rPr>
          <w:i w:val="0"/>
        </w:rPr>
        <w:t>Dòng sự kiện</w:t>
      </w:r>
    </w:p>
    <w:p w14:paraId="24C2895A" w14:textId="77777777" w:rsidR="0053583D" w:rsidRPr="004656D8" w:rsidRDefault="0053583D" w:rsidP="0053583D">
      <w:pPr>
        <w:pStyle w:val="Heading4"/>
        <w:spacing w:line="360" w:lineRule="auto"/>
        <w:jc w:val="both"/>
      </w:pPr>
      <w:r w:rsidRPr="004656D8">
        <w:t>Dòng sự kiện chính</w:t>
      </w:r>
    </w:p>
    <w:p w14:paraId="4BAA067B" w14:textId="77777777" w:rsidR="0053583D" w:rsidRPr="0053583D" w:rsidRDefault="0053583D" w:rsidP="0053583D">
      <w:pPr>
        <w:pStyle w:val="BodyText"/>
        <w:numPr>
          <w:ilvl w:val="0"/>
          <w:numId w:val="47"/>
        </w:numPr>
        <w:jc w:val="both"/>
        <w:rPr>
          <w:lang w:val="en-US"/>
        </w:rPr>
      </w:pPr>
      <w:r w:rsidRPr="0053583D">
        <w:rPr>
          <w:lang w:val="en-US"/>
        </w:rPr>
        <w:t>Truy cập vào trang web của chúng tôi (Tên miền của trang web sẽ được thông báo sau)</w:t>
      </w:r>
    </w:p>
    <w:p w14:paraId="54C78AD4" w14:textId="77777777" w:rsidR="0053583D" w:rsidRPr="0053583D" w:rsidRDefault="0053583D" w:rsidP="0053583D">
      <w:pPr>
        <w:pStyle w:val="BodyText"/>
        <w:numPr>
          <w:ilvl w:val="0"/>
          <w:numId w:val="47"/>
        </w:numPr>
        <w:jc w:val="both"/>
        <w:rPr>
          <w:lang w:val="en-US"/>
        </w:rPr>
      </w:pPr>
      <w:r w:rsidRPr="0053583D">
        <w:rPr>
          <w:lang w:val="en-US"/>
        </w:rPr>
        <w:t>Hệ thống sẽ hiển thị trang chủ</w:t>
      </w:r>
    </w:p>
    <w:p w14:paraId="0625C14F" w14:textId="77777777" w:rsidR="0053583D" w:rsidRPr="0053583D" w:rsidRDefault="0053583D" w:rsidP="0053583D">
      <w:pPr>
        <w:pStyle w:val="BodyText"/>
        <w:numPr>
          <w:ilvl w:val="0"/>
          <w:numId w:val="47"/>
        </w:numPr>
        <w:jc w:val="both"/>
        <w:rPr>
          <w:lang w:val="en-US"/>
        </w:rPr>
      </w:pPr>
      <w:r w:rsidRPr="0053583D">
        <w:rPr>
          <w:lang w:val="en-US"/>
        </w:rPr>
        <w:t>Nhấp vào bất kỳ công thức nấu ăn nào mà bạn thấy trên trang chủ</w:t>
      </w:r>
    </w:p>
    <w:p w14:paraId="7175A274" w14:textId="77777777" w:rsidR="0053583D" w:rsidRPr="0053583D" w:rsidRDefault="0053583D" w:rsidP="0053583D">
      <w:pPr>
        <w:pStyle w:val="BodyText"/>
        <w:numPr>
          <w:ilvl w:val="0"/>
          <w:numId w:val="47"/>
        </w:numPr>
        <w:jc w:val="both"/>
        <w:rPr>
          <w:lang w:val="en-US"/>
        </w:rPr>
      </w:pPr>
      <w:r w:rsidRPr="0053583D">
        <w:rPr>
          <w:lang w:val="en-US"/>
        </w:rPr>
        <w:t>Hệ thống sẽ chuyển bạn đến trang công thức này</w:t>
      </w:r>
    </w:p>
    <w:p w14:paraId="0BC9F171" w14:textId="48E6232B" w:rsidR="0053583D" w:rsidRPr="004656D8" w:rsidRDefault="0053583D" w:rsidP="0053583D">
      <w:pPr>
        <w:pStyle w:val="BodyText"/>
        <w:numPr>
          <w:ilvl w:val="0"/>
          <w:numId w:val="47"/>
        </w:numPr>
        <w:jc w:val="both"/>
        <w:rPr>
          <w:lang w:val="en-US"/>
        </w:rPr>
      </w:pPr>
      <w:r w:rsidRPr="0053583D">
        <w:rPr>
          <w:lang w:val="en-US"/>
        </w:rPr>
        <w:t>Cuộn trang xuống cho đến khi bạn thấy mô tả chi tiết các bước nấu ăn.</w:t>
      </w:r>
      <w:r w:rsidRPr="004656D8">
        <w:rPr>
          <w:lang w:val="en-US"/>
        </w:rPr>
        <w:t xml:space="preserve"> </w:t>
      </w:r>
    </w:p>
    <w:p w14:paraId="5D403119" w14:textId="77777777" w:rsidR="0053583D" w:rsidRDefault="0053583D" w:rsidP="0053583D">
      <w:pPr>
        <w:pStyle w:val="Heading4"/>
        <w:spacing w:line="360" w:lineRule="auto"/>
        <w:jc w:val="both"/>
      </w:pPr>
      <w:r w:rsidRPr="004656D8">
        <w:lastRenderedPageBreak/>
        <w:t>Các dòng sự kiện khác</w:t>
      </w:r>
    </w:p>
    <w:p w14:paraId="5A4B614C" w14:textId="1119A95B" w:rsidR="0053583D" w:rsidRDefault="0053583D" w:rsidP="0053583D">
      <w:pPr>
        <w:pStyle w:val="ListParagraph"/>
        <w:numPr>
          <w:ilvl w:val="0"/>
          <w:numId w:val="48"/>
        </w:numPr>
      </w:pPr>
      <w:r>
        <w:t>Alternative flow 1:</w:t>
      </w:r>
    </w:p>
    <w:p w14:paraId="77281B0D" w14:textId="77777777" w:rsidR="0053583D" w:rsidRDefault="0053583D" w:rsidP="0053583D">
      <w:pPr>
        <w:pStyle w:val="ListParagraph"/>
        <w:numPr>
          <w:ilvl w:val="0"/>
          <w:numId w:val="49"/>
        </w:numPr>
      </w:pPr>
      <w:r>
        <w:t>Tại bước #1, người dùng/khách truy cập không thể truy cập vào trang web của chúng tôi (Trang web đang được bảo trì, tên miền này không khả dụng...) nếu xảy ra vấn đề.</w:t>
      </w:r>
    </w:p>
    <w:p w14:paraId="58A2A873" w14:textId="7F355620" w:rsidR="0053583D" w:rsidRDefault="0053583D" w:rsidP="0053583D">
      <w:pPr>
        <w:pStyle w:val="ListParagraph"/>
        <w:numPr>
          <w:ilvl w:val="0"/>
          <w:numId w:val="48"/>
        </w:numPr>
      </w:pPr>
      <w:r>
        <w:t>Alternative flow 2:</w:t>
      </w:r>
    </w:p>
    <w:p w14:paraId="73251ED0" w14:textId="77777777" w:rsidR="0053583D" w:rsidRDefault="0053583D" w:rsidP="0053583D">
      <w:pPr>
        <w:pStyle w:val="ListParagraph"/>
        <w:numPr>
          <w:ilvl w:val="0"/>
          <w:numId w:val="49"/>
        </w:numPr>
      </w:pPr>
      <w:r>
        <w:t>Tại bước #3, nếu bạn không thấy bất kỳ công thức nấu ăn nào, điều đó có nghĩa là không có công thức nào trong hệ thống. Bạn có thể chờ đợi công thức đầu tiên trong hệ thống được tải lên bởi một người dùng đã đăng ký.</w:t>
      </w:r>
    </w:p>
    <w:p w14:paraId="721C0600" w14:textId="290B491A" w:rsidR="0053583D" w:rsidRDefault="0053583D" w:rsidP="0053583D">
      <w:pPr>
        <w:pStyle w:val="ListParagraph"/>
        <w:numPr>
          <w:ilvl w:val="0"/>
          <w:numId w:val="48"/>
        </w:numPr>
      </w:pPr>
      <w:r>
        <w:t>Alternative flow 3:</w:t>
      </w:r>
    </w:p>
    <w:p w14:paraId="1D58C24E" w14:textId="381F1254" w:rsidR="0053583D" w:rsidRPr="0053583D" w:rsidRDefault="0053583D" w:rsidP="0053583D">
      <w:pPr>
        <w:pStyle w:val="ListParagraph"/>
        <w:numPr>
          <w:ilvl w:val="0"/>
          <w:numId w:val="49"/>
        </w:numPr>
      </w:pPr>
      <w:r>
        <w:t>Nếu bạn muốn yêu cầu thêm thông tin chi tiết hoặc muốn đóng góp ý kiến ​​về bất kỳ công thức nấu ăn nào, bạn phải là một người dùng đã đăng ký (có tài khoản và đăng nhập vào hệ thống).</w:t>
      </w:r>
    </w:p>
    <w:p w14:paraId="14D03894" w14:textId="77777777" w:rsidR="0053583D" w:rsidRPr="004656D8" w:rsidRDefault="0053583D" w:rsidP="0053583D">
      <w:pPr>
        <w:pStyle w:val="Heading3"/>
        <w:spacing w:line="360" w:lineRule="auto"/>
        <w:jc w:val="both"/>
        <w:rPr>
          <w:i w:val="0"/>
        </w:rPr>
      </w:pPr>
      <w:r w:rsidRPr="004656D8">
        <w:rPr>
          <w:i w:val="0"/>
        </w:rPr>
        <w:t>Các yêu cầu đặc biệt</w:t>
      </w:r>
    </w:p>
    <w:p w14:paraId="13173580" w14:textId="255BEC1B" w:rsidR="0053583D" w:rsidRPr="0053583D" w:rsidRDefault="0053583D" w:rsidP="0053583D">
      <w:pPr>
        <w:pStyle w:val="BodyText"/>
        <w:jc w:val="both"/>
        <w:rPr>
          <w:lang w:val="en-US"/>
        </w:rPr>
      </w:pPr>
      <w:r>
        <w:rPr>
          <w:lang w:val="en-US"/>
        </w:rPr>
        <w:t>Không có</w:t>
      </w:r>
    </w:p>
    <w:p w14:paraId="7C6C2EA9" w14:textId="77777777" w:rsidR="0053583D" w:rsidRPr="004656D8" w:rsidRDefault="0053583D" w:rsidP="0053583D">
      <w:pPr>
        <w:pStyle w:val="Heading3"/>
        <w:spacing w:line="360" w:lineRule="auto"/>
        <w:jc w:val="both"/>
        <w:rPr>
          <w:i w:val="0"/>
        </w:rPr>
      </w:pPr>
      <w:r w:rsidRPr="004656D8">
        <w:rPr>
          <w:i w:val="0"/>
        </w:rPr>
        <w:t>Trạng thái hệ thống khi bắt đầu thực hiện Use-case</w:t>
      </w:r>
    </w:p>
    <w:p w14:paraId="622CF546" w14:textId="4DB0DC1D" w:rsidR="0053583D" w:rsidRDefault="0053583D" w:rsidP="0053583D">
      <w:pPr>
        <w:pStyle w:val="BodyText"/>
        <w:jc w:val="both"/>
      </w:pPr>
      <w:r w:rsidRPr="0053583D">
        <w:t>Người dùng phải truy cập vào trang web và nhấp vào bất kỳ công thức nấu ăn nào được đăng bởi người dùng đã đăng ký.</w:t>
      </w:r>
    </w:p>
    <w:p w14:paraId="09FD1C43" w14:textId="77777777" w:rsidR="0053583D" w:rsidRPr="004656D8" w:rsidRDefault="0053583D" w:rsidP="0053583D">
      <w:pPr>
        <w:pStyle w:val="Heading3"/>
        <w:spacing w:line="360" w:lineRule="auto"/>
        <w:jc w:val="both"/>
        <w:rPr>
          <w:i w:val="0"/>
        </w:rPr>
      </w:pPr>
      <w:r w:rsidRPr="004656D8">
        <w:rPr>
          <w:i w:val="0"/>
          <w:lang w:val="en-US"/>
        </w:rPr>
        <w:t>Trạng thái hệ thống sau khi thực hiện Use-case</w:t>
      </w:r>
    </w:p>
    <w:p w14:paraId="4112909E" w14:textId="7221C0C1" w:rsidR="0053583D" w:rsidRDefault="0053583D" w:rsidP="0053583D">
      <w:pPr>
        <w:pStyle w:val="BodyText"/>
        <w:jc w:val="both"/>
      </w:pPr>
      <w:r w:rsidRPr="0053583D">
        <w:t>Bạn có thể xem chi tiết các bước nấu ăn và sau đó, nếu bạn làm theo (từng bước) hoàn hảo, bạn có thể làm</w:t>
      </w:r>
      <w:r>
        <w:rPr>
          <w:lang w:val="en-US"/>
        </w:rPr>
        <w:t xml:space="preserve"> ra được những</w:t>
      </w:r>
      <w:r w:rsidRPr="0053583D">
        <w:t xml:space="preserve"> món ăn ngon</w:t>
      </w:r>
      <w:r>
        <w:rPr>
          <w:lang w:val="en-US"/>
        </w:rPr>
        <w:t xml:space="preserve"> và tốt cho sức khỏe</w:t>
      </w:r>
      <w:r w:rsidRPr="0053583D">
        <w:t>.</w:t>
      </w:r>
    </w:p>
    <w:p w14:paraId="697F8424" w14:textId="77777777" w:rsidR="0053583D" w:rsidRPr="004656D8" w:rsidRDefault="0053583D" w:rsidP="0053583D">
      <w:pPr>
        <w:pStyle w:val="Heading3"/>
        <w:spacing w:line="360" w:lineRule="auto"/>
        <w:jc w:val="both"/>
        <w:rPr>
          <w:i w:val="0"/>
          <w:lang w:val="en-US"/>
        </w:rPr>
      </w:pPr>
      <w:r w:rsidRPr="004656D8">
        <w:rPr>
          <w:i w:val="0"/>
          <w:lang w:val="en-US"/>
        </w:rPr>
        <w:t>Điểm mở rộng</w:t>
      </w:r>
    </w:p>
    <w:p w14:paraId="5BFD5442" w14:textId="57E86803" w:rsidR="0053583D" w:rsidRDefault="00DA7767" w:rsidP="0053583D">
      <w:pPr>
        <w:pStyle w:val="BodyText"/>
        <w:jc w:val="both"/>
        <w:rPr>
          <w:lang w:val="en-US"/>
        </w:rPr>
      </w:pPr>
      <w:r>
        <w:rPr>
          <w:lang w:val="en-US"/>
        </w:rPr>
        <w:t>Người dùng có thể like, comment ở cuối bài đăng</w:t>
      </w:r>
    </w:p>
    <w:p w14:paraId="589B6238" w14:textId="191FCDCC" w:rsidR="0053583D" w:rsidRDefault="0053583D" w:rsidP="00DA7767">
      <w:pPr>
        <w:pStyle w:val="Heading2"/>
        <w:rPr>
          <w:lang w:val="en-US"/>
        </w:rPr>
      </w:pPr>
      <w:bookmarkStart w:id="16" w:name="_Toc134303468"/>
      <w:r>
        <w:rPr>
          <w:lang w:val="en-US"/>
        </w:rPr>
        <w:t xml:space="preserve">Đặc tả </w:t>
      </w:r>
      <w:r w:rsidR="00D40985">
        <w:rPr>
          <w:lang w:val="en-US"/>
        </w:rPr>
        <w:t>Use-case</w:t>
      </w:r>
      <w:r>
        <w:rPr>
          <w:lang w:val="en-US"/>
        </w:rPr>
        <w:t xml:space="preserve"> </w:t>
      </w:r>
      <w:r w:rsidR="00DA7767">
        <w:t xml:space="preserve">Like </w:t>
      </w:r>
      <w:r w:rsidR="00DA7767">
        <w:rPr>
          <w:lang w:val="en-US"/>
        </w:rPr>
        <w:t>món ăn:</w:t>
      </w:r>
      <w:bookmarkEnd w:id="16"/>
    </w:p>
    <w:p w14:paraId="063B8EB5" w14:textId="77777777" w:rsidR="00DA7767" w:rsidRPr="004656D8" w:rsidRDefault="00DA7767" w:rsidP="00DA7767">
      <w:pPr>
        <w:pStyle w:val="Heading3"/>
        <w:spacing w:line="360" w:lineRule="auto"/>
        <w:jc w:val="both"/>
        <w:rPr>
          <w:i w:val="0"/>
        </w:rPr>
      </w:pPr>
      <w:r w:rsidRPr="004656D8">
        <w:rPr>
          <w:i w:val="0"/>
        </w:rPr>
        <w:t>Tóm tắt</w:t>
      </w:r>
    </w:p>
    <w:p w14:paraId="35DE5D04" w14:textId="11C2C01E" w:rsidR="00DA7767" w:rsidRPr="00DA7767" w:rsidRDefault="00D40985" w:rsidP="00DA7767">
      <w:pPr>
        <w:pStyle w:val="BodyText"/>
        <w:jc w:val="both"/>
        <w:rPr>
          <w:lang w:val="en-US"/>
        </w:rPr>
      </w:pPr>
      <w:r>
        <w:rPr>
          <w:snapToGrid w:val="0"/>
          <w:lang w:val="en-US"/>
        </w:rPr>
        <w:t>Use-case</w:t>
      </w:r>
      <w:r w:rsidR="00DA7767">
        <w:rPr>
          <w:snapToGrid w:val="0"/>
          <w:lang w:val="en-US"/>
        </w:rPr>
        <w:t xml:space="preserve"> này </w:t>
      </w:r>
      <w:r w:rsidR="00DA7767" w:rsidRPr="00DA7767">
        <w:rPr>
          <w:snapToGrid w:val="0"/>
          <w:lang w:val="en-US"/>
        </w:rPr>
        <w:t>mô tả cách mà một người dùng thích các công thức đăng của người dùng khác hoặc của chính họ, điều này sẽ ảnh hưởng đến xu hướng của trang web.</w:t>
      </w:r>
    </w:p>
    <w:p w14:paraId="2EA34330" w14:textId="77777777" w:rsidR="00DA7767" w:rsidRPr="004656D8" w:rsidRDefault="00DA7767" w:rsidP="00DA7767">
      <w:pPr>
        <w:pStyle w:val="Heading3"/>
        <w:spacing w:line="360" w:lineRule="auto"/>
        <w:jc w:val="both"/>
        <w:rPr>
          <w:i w:val="0"/>
        </w:rPr>
      </w:pPr>
      <w:r w:rsidRPr="004656D8">
        <w:rPr>
          <w:i w:val="0"/>
        </w:rPr>
        <w:t>Dòng sự kiện</w:t>
      </w:r>
    </w:p>
    <w:p w14:paraId="19A92623" w14:textId="2A6FED12" w:rsidR="00DA7767" w:rsidRDefault="00DA7767" w:rsidP="00DA7767">
      <w:pPr>
        <w:pStyle w:val="Heading4"/>
        <w:spacing w:line="360" w:lineRule="auto"/>
        <w:jc w:val="both"/>
      </w:pPr>
      <w:r w:rsidRPr="004656D8">
        <w:t>Dòng sự kiện chính</w:t>
      </w:r>
    </w:p>
    <w:p w14:paraId="6C410BE0" w14:textId="77777777" w:rsidR="00DA7767" w:rsidRDefault="00DA7767" w:rsidP="00DA7767">
      <w:pPr>
        <w:pStyle w:val="ListParagraph"/>
        <w:numPr>
          <w:ilvl w:val="0"/>
          <w:numId w:val="50"/>
        </w:numPr>
      </w:pPr>
      <w:r>
        <w:t>Đăng nhập thành công vào hệ thống (thông tin chi tiết về "Đăng nhập" được mô tả trong phần 2.1)</w:t>
      </w:r>
    </w:p>
    <w:p w14:paraId="16717408" w14:textId="517D4AF3" w:rsidR="00DA7767" w:rsidRDefault="00DA7767" w:rsidP="00DA7767">
      <w:pPr>
        <w:pStyle w:val="ListParagraph"/>
        <w:numPr>
          <w:ilvl w:val="0"/>
          <w:numId w:val="50"/>
        </w:numPr>
      </w:pPr>
      <w:r>
        <w:t xml:space="preserve">Ở góc dưới bên trái của bài đăng, sẽ hiển thị biểu tượng </w:t>
      </w:r>
      <w:r>
        <w:rPr>
          <w:lang w:val="en-US"/>
        </w:rPr>
        <w:t>Like</w:t>
      </w:r>
    </w:p>
    <w:p w14:paraId="197D20DD" w14:textId="4568C119" w:rsidR="00DA7767" w:rsidRDefault="00DA7767" w:rsidP="00DA7767">
      <w:pPr>
        <w:pStyle w:val="ListParagraph"/>
        <w:numPr>
          <w:ilvl w:val="0"/>
          <w:numId w:val="50"/>
        </w:numPr>
      </w:pPr>
      <w:r>
        <w:t xml:space="preserve">Người dùng nhấp vào biểu tượng </w:t>
      </w:r>
      <w:r>
        <w:rPr>
          <w:lang w:val="en-US"/>
        </w:rPr>
        <w:t>like</w:t>
      </w:r>
      <w:r>
        <w:t xml:space="preserve"> đó để thể hiện cảm xúc của mình đối với bài đăng</w:t>
      </w:r>
    </w:p>
    <w:p w14:paraId="70627C79" w14:textId="77777777" w:rsidR="00DA7767" w:rsidRDefault="00DA7767" w:rsidP="00DA7767">
      <w:pPr>
        <w:pStyle w:val="ListParagraph"/>
        <w:numPr>
          <w:ilvl w:val="0"/>
          <w:numId w:val="50"/>
        </w:numPr>
      </w:pPr>
      <w:r>
        <w:t>Hệ thống sẽ thông báo cho người dùng đã đăng bài rằng có người dùng đã thích bài đăng của họ</w:t>
      </w:r>
    </w:p>
    <w:p w14:paraId="01587A79" w14:textId="5EC4BB77" w:rsidR="00DA7767" w:rsidRPr="00DA7767" w:rsidRDefault="00DA7767" w:rsidP="00DA7767">
      <w:pPr>
        <w:pStyle w:val="ListParagraph"/>
        <w:numPr>
          <w:ilvl w:val="0"/>
          <w:numId w:val="50"/>
        </w:numPr>
      </w:pPr>
      <w:r>
        <w:t xml:space="preserve">Người dùng có thể xem bài đăng này trong "Danh sách những bài đăng tôi thích" </w:t>
      </w:r>
    </w:p>
    <w:p w14:paraId="79881ADF" w14:textId="77777777" w:rsidR="00DA7767" w:rsidRDefault="00DA7767" w:rsidP="00DA7767">
      <w:pPr>
        <w:pStyle w:val="Heading4"/>
        <w:spacing w:line="360" w:lineRule="auto"/>
        <w:jc w:val="both"/>
      </w:pPr>
      <w:r w:rsidRPr="004656D8">
        <w:t>Các dòng sự kiện khác</w:t>
      </w:r>
    </w:p>
    <w:p w14:paraId="09188D72" w14:textId="0C050C80" w:rsidR="00046CFC" w:rsidRPr="00046CFC" w:rsidRDefault="00046CFC" w:rsidP="00046CFC">
      <w:pPr>
        <w:ind w:firstLine="720"/>
        <w:rPr>
          <w:lang w:val="en-US"/>
        </w:rPr>
      </w:pPr>
      <w:r>
        <w:rPr>
          <w:lang w:val="en-US"/>
        </w:rPr>
        <w:t xml:space="preserve">a. </w:t>
      </w:r>
      <w:r>
        <w:t>Alternative flow 1: “Double like” or “Unlike”</w:t>
      </w:r>
      <w:r>
        <w:rPr>
          <w:lang w:val="en-US"/>
        </w:rPr>
        <w:t>:</w:t>
      </w:r>
    </w:p>
    <w:p w14:paraId="6D156EA7" w14:textId="6A048E78" w:rsidR="00046CFC" w:rsidRPr="00046CFC" w:rsidRDefault="00046CFC" w:rsidP="00046CFC">
      <w:pPr>
        <w:pStyle w:val="ListParagraph"/>
        <w:numPr>
          <w:ilvl w:val="1"/>
          <w:numId w:val="49"/>
        </w:numPr>
      </w:pPr>
      <w:r>
        <w:t xml:space="preserve">Nếu người dùng thích bài đăng và chọn biểu tượng cảm xúc đó một lần </w:t>
      </w:r>
      <w:r>
        <w:lastRenderedPageBreak/>
        <w:t>nữa, người dùng sẽ hủy bỏ biểu tượng cảm xúc đó cho bài đăng đó</w:t>
      </w:r>
    </w:p>
    <w:p w14:paraId="2D2CE9EE" w14:textId="77777777" w:rsidR="00DA7767" w:rsidRPr="004656D8" w:rsidRDefault="00DA7767" w:rsidP="00DA7767">
      <w:pPr>
        <w:pStyle w:val="Heading3"/>
        <w:spacing w:line="360" w:lineRule="auto"/>
        <w:jc w:val="both"/>
        <w:rPr>
          <w:i w:val="0"/>
        </w:rPr>
      </w:pPr>
      <w:r w:rsidRPr="004656D8">
        <w:rPr>
          <w:i w:val="0"/>
        </w:rPr>
        <w:t>Các yêu cầu đặc biệt</w:t>
      </w:r>
    </w:p>
    <w:p w14:paraId="2F17294D" w14:textId="77777777" w:rsidR="00DA7767" w:rsidRPr="004656D8" w:rsidRDefault="00DA7767" w:rsidP="00DA7767">
      <w:pPr>
        <w:pStyle w:val="BodyText"/>
        <w:jc w:val="both"/>
      </w:pPr>
      <w:r w:rsidRPr="004656D8">
        <w:t>Ghi nhận các yêu cầu đặc biệt khi thực hiện Use-case. Nếu không có yêu cầu đặc biệt nào, ghi “Không có”</w:t>
      </w:r>
    </w:p>
    <w:p w14:paraId="269840A5" w14:textId="77777777" w:rsidR="00DA7767" w:rsidRDefault="00DA7767" w:rsidP="00DA7767">
      <w:pPr>
        <w:pStyle w:val="Heading3"/>
        <w:spacing w:line="360" w:lineRule="auto"/>
        <w:jc w:val="both"/>
        <w:rPr>
          <w:i w:val="0"/>
        </w:rPr>
      </w:pPr>
      <w:r w:rsidRPr="004656D8">
        <w:rPr>
          <w:i w:val="0"/>
        </w:rPr>
        <w:t>Trạng thái hệ thống khi bắt đầu thực hiện Use-case</w:t>
      </w:r>
    </w:p>
    <w:p w14:paraId="4C710F0B" w14:textId="6375BBFE" w:rsidR="00046CFC" w:rsidRDefault="00046CFC" w:rsidP="00046CFC">
      <w:pPr>
        <w:pStyle w:val="ListParagraph"/>
        <w:numPr>
          <w:ilvl w:val="0"/>
          <w:numId w:val="49"/>
        </w:numPr>
      </w:pPr>
      <w:r>
        <w:t>Người dùng phải truy cập thành công vào hệ thống (Không có lỗi 404)</w:t>
      </w:r>
    </w:p>
    <w:p w14:paraId="285AF2B0" w14:textId="4B458740" w:rsidR="00046CFC" w:rsidRDefault="00046CFC" w:rsidP="00046CFC">
      <w:pPr>
        <w:pStyle w:val="ListParagraph"/>
        <w:numPr>
          <w:ilvl w:val="0"/>
          <w:numId w:val="49"/>
        </w:numPr>
      </w:pPr>
      <w:r>
        <w:t>Người dùng phải đăng nhập thành công vào trang web</w:t>
      </w:r>
    </w:p>
    <w:p w14:paraId="6002D6AB" w14:textId="7CEDD65C" w:rsidR="00046CFC" w:rsidRPr="00046CFC" w:rsidRDefault="00046CFC" w:rsidP="00046CFC">
      <w:pPr>
        <w:pStyle w:val="ListParagraph"/>
        <w:numPr>
          <w:ilvl w:val="0"/>
          <w:numId w:val="49"/>
        </w:numPr>
      </w:pPr>
      <w:r>
        <w:t>Cần phải có các bài đăng trên trang web.</w:t>
      </w:r>
    </w:p>
    <w:p w14:paraId="005C321C" w14:textId="77777777" w:rsidR="00DA7767" w:rsidRPr="004656D8" w:rsidRDefault="00DA7767" w:rsidP="00DA7767">
      <w:pPr>
        <w:pStyle w:val="Heading3"/>
        <w:spacing w:line="360" w:lineRule="auto"/>
        <w:jc w:val="both"/>
        <w:rPr>
          <w:i w:val="0"/>
        </w:rPr>
      </w:pPr>
      <w:r w:rsidRPr="004656D8">
        <w:rPr>
          <w:i w:val="0"/>
          <w:lang w:val="en-US"/>
        </w:rPr>
        <w:t>Trạng thái hệ thống sau khi thực hiện Use-case</w:t>
      </w:r>
    </w:p>
    <w:p w14:paraId="6BFB018F" w14:textId="6FE54B8A" w:rsidR="00DA7767" w:rsidRPr="004656D8" w:rsidRDefault="00046CFC" w:rsidP="00DA7767">
      <w:pPr>
        <w:pStyle w:val="BodyText"/>
        <w:jc w:val="both"/>
        <w:rPr>
          <w:lang w:val="en-US"/>
        </w:rPr>
      </w:pPr>
      <w:r w:rsidRPr="00046CFC">
        <w:t>Dưới bài đăng sẽ hiển thị danh sách những người đã thích bài đăng. Nếu số lượng lượt thích nằm trong nhóm bài đăng có nhiều lượt thích nhất, bài đăng đó sẽ được đưa vào phần xu hướng trên trang chủ.</w:t>
      </w:r>
    </w:p>
    <w:p w14:paraId="1777BD4B" w14:textId="77777777" w:rsidR="00DA7767" w:rsidRPr="004656D8" w:rsidRDefault="00DA7767" w:rsidP="00DA7767">
      <w:pPr>
        <w:pStyle w:val="Heading3"/>
        <w:spacing w:line="360" w:lineRule="auto"/>
        <w:jc w:val="both"/>
        <w:rPr>
          <w:i w:val="0"/>
          <w:lang w:val="en-US"/>
        </w:rPr>
      </w:pPr>
      <w:r w:rsidRPr="004656D8">
        <w:rPr>
          <w:i w:val="0"/>
          <w:lang w:val="en-US"/>
        </w:rPr>
        <w:t>Điểm mở rộng</w:t>
      </w:r>
    </w:p>
    <w:p w14:paraId="67A5AF26" w14:textId="42E23009" w:rsidR="00DA7767" w:rsidRPr="00046CFC" w:rsidRDefault="00046CFC" w:rsidP="00DA7767">
      <w:pPr>
        <w:pStyle w:val="BodyText"/>
        <w:jc w:val="both"/>
        <w:rPr>
          <w:lang w:val="en-US"/>
        </w:rPr>
      </w:pPr>
      <w:r>
        <w:rPr>
          <w:lang w:val="en-US"/>
        </w:rPr>
        <w:t>Không có.</w:t>
      </w:r>
    </w:p>
    <w:p w14:paraId="1BB9B2AF" w14:textId="79D642DE" w:rsidR="00DA7767" w:rsidRDefault="00DA7767" w:rsidP="00DA7767">
      <w:pPr>
        <w:pStyle w:val="Heading2"/>
        <w:rPr>
          <w:lang w:val="en-US"/>
        </w:rPr>
      </w:pPr>
      <w:bookmarkStart w:id="17" w:name="_Toc134303469"/>
      <w:r>
        <w:rPr>
          <w:lang w:val="en-US"/>
        </w:rPr>
        <w:t xml:space="preserve">Đặc tả </w:t>
      </w:r>
      <w:r w:rsidR="00D40985">
        <w:rPr>
          <w:lang w:val="en-US"/>
        </w:rPr>
        <w:t>Use-case</w:t>
      </w:r>
      <w:r>
        <w:rPr>
          <w:lang w:val="en-US"/>
        </w:rPr>
        <w:t xml:space="preserve"> xem danh các các món ăn đã Like:</w:t>
      </w:r>
      <w:bookmarkEnd w:id="17"/>
    </w:p>
    <w:p w14:paraId="5AC8F472" w14:textId="77777777" w:rsidR="00046CFC" w:rsidRDefault="00046CFC" w:rsidP="00046CFC">
      <w:pPr>
        <w:pStyle w:val="Heading3"/>
        <w:spacing w:line="360" w:lineRule="auto"/>
        <w:jc w:val="both"/>
        <w:rPr>
          <w:i w:val="0"/>
        </w:rPr>
      </w:pPr>
      <w:r w:rsidRPr="004656D8">
        <w:rPr>
          <w:i w:val="0"/>
        </w:rPr>
        <w:t>Tóm tắt</w:t>
      </w:r>
    </w:p>
    <w:p w14:paraId="226BEED0" w14:textId="6F0802F1" w:rsidR="00046CFC" w:rsidRPr="00046CFC" w:rsidRDefault="00D40985" w:rsidP="00046CFC">
      <w:pPr>
        <w:ind w:left="720"/>
        <w:rPr>
          <w:lang w:val="en-US"/>
        </w:rPr>
      </w:pPr>
      <w:r>
        <w:rPr>
          <w:lang w:val="en-US"/>
        </w:rPr>
        <w:t>Use-case</w:t>
      </w:r>
      <w:r w:rsidR="00046CFC">
        <w:rPr>
          <w:lang w:val="en-US"/>
        </w:rPr>
        <w:t xml:space="preserve"> này mô tả cách xem danh sách các món ăn mình đã like.</w:t>
      </w:r>
    </w:p>
    <w:p w14:paraId="191676DD" w14:textId="77777777" w:rsidR="00046CFC" w:rsidRPr="004656D8" w:rsidRDefault="00046CFC" w:rsidP="00046CFC">
      <w:pPr>
        <w:pStyle w:val="Heading3"/>
        <w:spacing w:line="360" w:lineRule="auto"/>
        <w:jc w:val="both"/>
        <w:rPr>
          <w:i w:val="0"/>
        </w:rPr>
      </w:pPr>
      <w:r w:rsidRPr="004656D8">
        <w:rPr>
          <w:i w:val="0"/>
        </w:rPr>
        <w:t>Dòng sự kiện</w:t>
      </w:r>
    </w:p>
    <w:p w14:paraId="0DDAAB58" w14:textId="77777777" w:rsidR="00046CFC" w:rsidRDefault="00046CFC" w:rsidP="00046CFC">
      <w:pPr>
        <w:pStyle w:val="Heading4"/>
        <w:spacing w:line="360" w:lineRule="auto"/>
        <w:jc w:val="both"/>
      </w:pPr>
      <w:r w:rsidRPr="004656D8">
        <w:t>Dòng sự kiện chính</w:t>
      </w:r>
    </w:p>
    <w:p w14:paraId="7A4ED1B4" w14:textId="77777777" w:rsidR="00046CFC" w:rsidRDefault="00046CFC" w:rsidP="00046CFC">
      <w:pPr>
        <w:pStyle w:val="ListParagraph"/>
        <w:numPr>
          <w:ilvl w:val="0"/>
          <w:numId w:val="51"/>
        </w:numPr>
      </w:pPr>
      <w:r>
        <w:t>Đăng nhập thành công vào hệ thống (Thông tin chi tiết Use-case về ‘Đăng nhập’ được mô tả trong phần 2.1)</w:t>
      </w:r>
    </w:p>
    <w:p w14:paraId="3CCFE2EC" w14:textId="77777777" w:rsidR="00046CFC" w:rsidRDefault="00046CFC" w:rsidP="00046CFC">
      <w:pPr>
        <w:pStyle w:val="ListParagraph"/>
        <w:numPr>
          <w:ilvl w:val="0"/>
          <w:numId w:val="51"/>
        </w:numPr>
      </w:pPr>
      <w:r>
        <w:t>Trong trang chủ, nhấn vào hình đại diện của tài khoản đó ở góc phải trên cùng</w:t>
      </w:r>
    </w:p>
    <w:p w14:paraId="0E414D61" w14:textId="77777777" w:rsidR="00046CFC" w:rsidRDefault="00046CFC" w:rsidP="00046CFC">
      <w:pPr>
        <w:pStyle w:val="ListParagraph"/>
        <w:numPr>
          <w:ilvl w:val="0"/>
          <w:numId w:val="51"/>
        </w:numPr>
      </w:pPr>
      <w:r>
        <w:t>Hệ thống sẽ hiển thị danh sách các tính năng của tài khoản như đăng xuất, thay đổi thông tin, danh sách các bài đăng của tôi...</w:t>
      </w:r>
    </w:p>
    <w:p w14:paraId="7A424D50" w14:textId="77777777" w:rsidR="00046CFC" w:rsidRDefault="00046CFC" w:rsidP="00046CFC">
      <w:pPr>
        <w:pStyle w:val="ListParagraph"/>
        <w:numPr>
          <w:ilvl w:val="0"/>
          <w:numId w:val="51"/>
        </w:numPr>
      </w:pPr>
      <w:r>
        <w:t>Người dùng nhấp vào ‘Danh sách những bài viết tôi đã thích’</w:t>
      </w:r>
    </w:p>
    <w:p w14:paraId="2AD17114" w14:textId="5C9CF66A" w:rsidR="00046CFC" w:rsidRPr="00046CFC" w:rsidRDefault="00046CFC" w:rsidP="00046CFC">
      <w:pPr>
        <w:pStyle w:val="ListParagraph"/>
        <w:numPr>
          <w:ilvl w:val="0"/>
          <w:numId w:val="51"/>
        </w:numPr>
      </w:pPr>
      <w:r>
        <w:t>Người dùng sẽ được chuyển hướng đến trang "Danh sách những bài viết tôi đã thích" chứa các bài đăng mà họ đã thích.</w:t>
      </w:r>
    </w:p>
    <w:p w14:paraId="33E58672" w14:textId="77777777" w:rsidR="00046CFC" w:rsidRPr="004656D8" w:rsidRDefault="00046CFC" w:rsidP="00046CFC">
      <w:pPr>
        <w:pStyle w:val="Heading4"/>
        <w:spacing w:line="360" w:lineRule="auto"/>
        <w:jc w:val="both"/>
        <w:rPr>
          <w:lang w:val="en-US"/>
        </w:rPr>
      </w:pPr>
      <w:r w:rsidRPr="004656D8">
        <w:t>Các dòng sự kiện khác</w:t>
      </w:r>
    </w:p>
    <w:p w14:paraId="447ABE92" w14:textId="3B46AACF" w:rsidR="003427B3" w:rsidRPr="003427B3" w:rsidRDefault="003427B3" w:rsidP="003427B3">
      <w:pPr>
        <w:pStyle w:val="ListParagraph"/>
        <w:numPr>
          <w:ilvl w:val="0"/>
          <w:numId w:val="52"/>
        </w:numPr>
        <w:rPr>
          <w:lang w:val="en-US"/>
        </w:rPr>
      </w:pPr>
      <w:r w:rsidRPr="003427B3">
        <w:rPr>
          <w:lang w:val="en-US"/>
        </w:rPr>
        <w:t>Alternative flow 1: “Unlike trên trang List of my like”</w:t>
      </w:r>
    </w:p>
    <w:p w14:paraId="33EDC42D" w14:textId="77777777" w:rsidR="003427B3" w:rsidRPr="003427B3" w:rsidRDefault="003427B3" w:rsidP="003427B3">
      <w:pPr>
        <w:ind w:firstLine="720"/>
        <w:rPr>
          <w:lang w:val="en-US"/>
        </w:rPr>
      </w:pPr>
    </w:p>
    <w:p w14:paraId="438BC3B8" w14:textId="77777777" w:rsidR="003427B3" w:rsidRPr="003427B3" w:rsidRDefault="003427B3" w:rsidP="003427B3">
      <w:pPr>
        <w:pStyle w:val="ListParagraph"/>
        <w:numPr>
          <w:ilvl w:val="0"/>
          <w:numId w:val="53"/>
        </w:numPr>
        <w:rPr>
          <w:lang w:val="en-US"/>
        </w:rPr>
      </w:pPr>
      <w:r w:rsidRPr="003427B3">
        <w:rPr>
          <w:lang w:val="en-US"/>
        </w:rPr>
        <w:t>Nếu người dùng hủy emoticon cho bài đăng đó, bài đăng đó sẽ biến mất sau khi người dùng làm mới trang hoặc quay trở lại trang vào lần sau.</w:t>
      </w:r>
    </w:p>
    <w:p w14:paraId="63E04DB9" w14:textId="584445B7" w:rsidR="003427B3" w:rsidRPr="003427B3" w:rsidRDefault="003427B3" w:rsidP="003427B3">
      <w:pPr>
        <w:pStyle w:val="ListParagraph"/>
        <w:numPr>
          <w:ilvl w:val="0"/>
          <w:numId w:val="52"/>
        </w:numPr>
        <w:rPr>
          <w:lang w:val="en-US"/>
        </w:rPr>
      </w:pPr>
      <w:r w:rsidRPr="003427B3">
        <w:rPr>
          <w:lang w:val="en-US"/>
        </w:rPr>
        <w:t>Alternative flow 2: “Người dùng chưa thích bất cứ điều gì”</w:t>
      </w:r>
    </w:p>
    <w:p w14:paraId="2F1290EB" w14:textId="77777777" w:rsidR="003427B3" w:rsidRPr="003427B3" w:rsidRDefault="003427B3" w:rsidP="003427B3">
      <w:pPr>
        <w:ind w:firstLine="720"/>
        <w:rPr>
          <w:lang w:val="en-US"/>
        </w:rPr>
      </w:pPr>
    </w:p>
    <w:p w14:paraId="07639F21" w14:textId="764E519F" w:rsidR="00046CFC" w:rsidRPr="003427B3" w:rsidRDefault="003427B3" w:rsidP="003427B3">
      <w:pPr>
        <w:pStyle w:val="ListParagraph"/>
        <w:numPr>
          <w:ilvl w:val="0"/>
          <w:numId w:val="53"/>
        </w:numPr>
        <w:rPr>
          <w:lang w:val="en-US"/>
        </w:rPr>
      </w:pPr>
      <w:r w:rsidRPr="003427B3">
        <w:rPr>
          <w:lang w:val="en-US"/>
        </w:rPr>
        <w:t>Hệ thống sẽ thông báo "Bạn chưa thích bài đăng nào chưa? Hãy chọn một số món ăn yêu thích của bạn và bấm nút "Thích"; chúng sẽ hiển thị ở đây."</w:t>
      </w:r>
    </w:p>
    <w:p w14:paraId="13DC750E" w14:textId="77777777" w:rsidR="00046CFC" w:rsidRPr="004656D8" w:rsidRDefault="00046CFC" w:rsidP="00046CFC">
      <w:pPr>
        <w:pStyle w:val="Heading3"/>
        <w:spacing w:line="360" w:lineRule="auto"/>
        <w:jc w:val="both"/>
        <w:rPr>
          <w:i w:val="0"/>
        </w:rPr>
      </w:pPr>
      <w:r w:rsidRPr="004656D8">
        <w:rPr>
          <w:i w:val="0"/>
        </w:rPr>
        <w:t>Các yêu cầu đặc biệt</w:t>
      </w:r>
    </w:p>
    <w:p w14:paraId="0B83592E" w14:textId="00C609C5" w:rsidR="00046CFC" w:rsidRPr="003427B3" w:rsidRDefault="003427B3" w:rsidP="00046CFC">
      <w:pPr>
        <w:pStyle w:val="BodyText"/>
        <w:jc w:val="both"/>
        <w:rPr>
          <w:lang w:val="en-US"/>
        </w:rPr>
      </w:pPr>
      <w:r>
        <w:rPr>
          <w:lang w:val="en-US"/>
        </w:rPr>
        <w:t>Người dùng phải đăng nhập vào trang web</w:t>
      </w:r>
    </w:p>
    <w:p w14:paraId="4900EAF0" w14:textId="77777777" w:rsidR="00046CFC" w:rsidRPr="004656D8" w:rsidRDefault="00046CFC" w:rsidP="00046CFC">
      <w:pPr>
        <w:pStyle w:val="Heading3"/>
        <w:spacing w:line="360" w:lineRule="auto"/>
        <w:jc w:val="both"/>
        <w:rPr>
          <w:i w:val="0"/>
        </w:rPr>
      </w:pPr>
      <w:r w:rsidRPr="004656D8">
        <w:rPr>
          <w:i w:val="0"/>
        </w:rPr>
        <w:lastRenderedPageBreak/>
        <w:t>Trạng thái hệ thống khi bắt đầu thực hiện Use-case</w:t>
      </w:r>
    </w:p>
    <w:p w14:paraId="0B95345C" w14:textId="77777777" w:rsidR="003427B3" w:rsidRDefault="003427B3" w:rsidP="003427B3">
      <w:pPr>
        <w:pStyle w:val="BodyText"/>
        <w:numPr>
          <w:ilvl w:val="0"/>
          <w:numId w:val="53"/>
        </w:numPr>
        <w:jc w:val="both"/>
      </w:pPr>
      <w:r>
        <w:t>Người dùng phải truy cập thành công vào hệ thống (không gặp lỗi 404)</w:t>
      </w:r>
    </w:p>
    <w:p w14:paraId="4341DFFD" w14:textId="7AC74388" w:rsidR="00046CFC" w:rsidRPr="004656D8" w:rsidRDefault="003427B3" w:rsidP="003427B3">
      <w:pPr>
        <w:pStyle w:val="BodyText"/>
        <w:numPr>
          <w:ilvl w:val="0"/>
          <w:numId w:val="53"/>
        </w:numPr>
        <w:jc w:val="both"/>
      </w:pPr>
      <w:r>
        <w:t>Người dùng phải đăng nhập thành công vào trang web</w:t>
      </w:r>
    </w:p>
    <w:p w14:paraId="513ACED7" w14:textId="77777777" w:rsidR="00046CFC" w:rsidRDefault="00046CFC" w:rsidP="00046CFC">
      <w:pPr>
        <w:pStyle w:val="Heading3"/>
        <w:spacing w:line="360" w:lineRule="auto"/>
        <w:jc w:val="both"/>
        <w:rPr>
          <w:i w:val="0"/>
          <w:lang w:val="en-US"/>
        </w:rPr>
      </w:pPr>
      <w:r w:rsidRPr="004656D8">
        <w:rPr>
          <w:i w:val="0"/>
          <w:lang w:val="en-US"/>
        </w:rPr>
        <w:t>Trạng thái hệ thống sau khi thực hiện Use-case</w:t>
      </w:r>
    </w:p>
    <w:p w14:paraId="286984FD" w14:textId="50FEDD2E" w:rsidR="008127AC" w:rsidRPr="008127AC" w:rsidRDefault="008127AC" w:rsidP="008127AC">
      <w:pPr>
        <w:ind w:left="720"/>
        <w:rPr>
          <w:lang w:val="en-US"/>
        </w:rPr>
      </w:pPr>
      <w:r>
        <w:rPr>
          <w:lang w:val="en-US"/>
        </w:rPr>
        <w:t>Hệ thống hiển thị danh sách các món ăn mà người dùng đã thích và người dùng có thể bấm vào món ăn để xem chi tiết món ăn.</w:t>
      </w:r>
    </w:p>
    <w:p w14:paraId="171EB531" w14:textId="564D2FE6" w:rsidR="004A18C7" w:rsidRDefault="004A18C7" w:rsidP="004A18C7">
      <w:pPr>
        <w:pStyle w:val="Heading2"/>
        <w:rPr>
          <w:lang w:val="en-US"/>
        </w:rPr>
      </w:pPr>
      <w:bookmarkStart w:id="18" w:name="_Toc134303470"/>
      <w:r>
        <w:rPr>
          <w:lang w:val="en-US"/>
        </w:rPr>
        <w:t xml:space="preserve">Đặc tả </w:t>
      </w:r>
      <w:r w:rsidR="00D40985">
        <w:rPr>
          <w:lang w:val="en-US"/>
        </w:rPr>
        <w:t>Use-case</w:t>
      </w:r>
      <w:r>
        <w:rPr>
          <w:lang w:val="en-US"/>
        </w:rPr>
        <w:t xml:space="preserve"> comment về món ăn:</w:t>
      </w:r>
      <w:bookmarkEnd w:id="18"/>
    </w:p>
    <w:p w14:paraId="5FC0E001" w14:textId="77777777" w:rsidR="004A18C7" w:rsidRPr="004656D8" w:rsidRDefault="004A18C7" w:rsidP="004A18C7">
      <w:pPr>
        <w:pStyle w:val="Heading3"/>
        <w:spacing w:line="360" w:lineRule="auto"/>
        <w:jc w:val="both"/>
        <w:rPr>
          <w:i w:val="0"/>
        </w:rPr>
      </w:pPr>
      <w:r w:rsidRPr="004656D8">
        <w:rPr>
          <w:i w:val="0"/>
        </w:rPr>
        <w:t>Tóm tắt</w:t>
      </w:r>
    </w:p>
    <w:p w14:paraId="055E7B41" w14:textId="50A7E7F9" w:rsidR="004A18C7" w:rsidRPr="004656D8" w:rsidRDefault="00D40985" w:rsidP="004A18C7">
      <w:pPr>
        <w:pStyle w:val="BodyText"/>
        <w:jc w:val="both"/>
      </w:pPr>
      <w:r>
        <w:rPr>
          <w:snapToGrid w:val="0"/>
          <w:lang w:val="en-US"/>
        </w:rPr>
        <w:t>Use-case</w:t>
      </w:r>
      <w:r w:rsidR="004A18C7">
        <w:rPr>
          <w:snapToGrid w:val="0"/>
          <w:lang w:val="en-US"/>
        </w:rPr>
        <w:t xml:space="preserve"> này </w:t>
      </w:r>
      <w:r w:rsidR="004A18C7" w:rsidRPr="004A18C7">
        <w:rPr>
          <w:snapToGrid w:val="0"/>
        </w:rPr>
        <w:t>mô tả cách mà một người dùng bình luận về bài đăng công thức</w:t>
      </w:r>
      <w:r w:rsidR="004A18C7">
        <w:rPr>
          <w:snapToGrid w:val="0"/>
          <w:lang w:val="en-US"/>
        </w:rPr>
        <w:t xml:space="preserve"> nấu ăn</w:t>
      </w:r>
      <w:r w:rsidR="004A18C7" w:rsidRPr="004A18C7">
        <w:rPr>
          <w:snapToGrid w:val="0"/>
        </w:rPr>
        <w:t xml:space="preserve"> của một người dùng khác hoặc của chính mình</w:t>
      </w:r>
    </w:p>
    <w:p w14:paraId="14AB2DE1" w14:textId="77777777" w:rsidR="004A18C7" w:rsidRPr="004656D8" w:rsidRDefault="004A18C7" w:rsidP="004A18C7">
      <w:pPr>
        <w:pStyle w:val="Heading3"/>
        <w:spacing w:line="360" w:lineRule="auto"/>
        <w:jc w:val="both"/>
        <w:rPr>
          <w:i w:val="0"/>
        </w:rPr>
      </w:pPr>
      <w:r w:rsidRPr="004656D8">
        <w:rPr>
          <w:i w:val="0"/>
        </w:rPr>
        <w:t>Dòng sự kiện</w:t>
      </w:r>
    </w:p>
    <w:p w14:paraId="060BCC3C" w14:textId="77777777" w:rsidR="004A18C7" w:rsidRPr="004656D8" w:rsidRDefault="004A18C7" w:rsidP="004A18C7">
      <w:pPr>
        <w:pStyle w:val="Heading4"/>
        <w:spacing w:line="360" w:lineRule="auto"/>
        <w:jc w:val="both"/>
      </w:pPr>
      <w:r w:rsidRPr="004656D8">
        <w:t>Dòng sự kiện chính</w:t>
      </w:r>
    </w:p>
    <w:p w14:paraId="0A4566FC" w14:textId="77777777" w:rsidR="004A18C7" w:rsidRDefault="004A18C7" w:rsidP="004A18C7">
      <w:pPr>
        <w:pStyle w:val="BodyText"/>
        <w:numPr>
          <w:ilvl w:val="0"/>
          <w:numId w:val="54"/>
        </w:numPr>
        <w:jc w:val="both"/>
      </w:pPr>
      <w:r>
        <w:t>Đăng nhập thành công vào hệ thống (Chi tiết về Use-case "Đăng nhập" được mô tả trong phần 2.1)</w:t>
      </w:r>
    </w:p>
    <w:p w14:paraId="238C791C" w14:textId="77777777" w:rsidR="004A18C7" w:rsidRDefault="004A18C7" w:rsidP="004A18C7">
      <w:pPr>
        <w:pStyle w:val="BodyText"/>
        <w:numPr>
          <w:ilvl w:val="0"/>
          <w:numId w:val="54"/>
        </w:numPr>
        <w:jc w:val="both"/>
      </w:pPr>
      <w:r>
        <w:t>Dưới bài đăng sẽ có một hộp văn bản với thông điệp "Thêm bình luận của bạn ở đây"</w:t>
      </w:r>
    </w:p>
    <w:p w14:paraId="5F0EFD6A" w14:textId="77777777" w:rsidR="004A18C7" w:rsidRDefault="004A18C7" w:rsidP="004A18C7">
      <w:pPr>
        <w:pStyle w:val="BodyText"/>
        <w:numPr>
          <w:ilvl w:val="0"/>
          <w:numId w:val="54"/>
        </w:numPr>
        <w:jc w:val="both"/>
      </w:pPr>
      <w:r>
        <w:t>Người dùng thêm bình luận của họ vào hộp đó và nhấp vào nút "Gửi"</w:t>
      </w:r>
    </w:p>
    <w:p w14:paraId="5D1CA7F8" w14:textId="566C2E37" w:rsidR="004A18C7" w:rsidRDefault="004A18C7" w:rsidP="004A18C7">
      <w:pPr>
        <w:pStyle w:val="BodyText"/>
        <w:numPr>
          <w:ilvl w:val="0"/>
          <w:numId w:val="54"/>
        </w:numPr>
        <w:jc w:val="both"/>
      </w:pPr>
      <w:r>
        <w:t xml:space="preserve">Hệ thống sẽ thông báo cho người dùng đăng bài rằng bạn đã </w:t>
      </w:r>
      <w:r w:rsidR="00401AD6">
        <w:rPr>
          <w:lang w:val="en-US"/>
        </w:rPr>
        <w:t>bình luận</w:t>
      </w:r>
      <w:r>
        <w:t xml:space="preserve"> bài đăng của họ</w:t>
      </w:r>
    </w:p>
    <w:p w14:paraId="2F64B47B" w14:textId="77777777" w:rsidR="004A18C7" w:rsidRDefault="004A18C7" w:rsidP="004A18C7">
      <w:pPr>
        <w:pStyle w:val="BodyText"/>
        <w:numPr>
          <w:ilvl w:val="0"/>
          <w:numId w:val="54"/>
        </w:numPr>
        <w:jc w:val="both"/>
      </w:pPr>
      <w:r>
        <w:t>Người dùng có thể thấy bình luận này ngay trên hộp bình luận</w:t>
      </w:r>
    </w:p>
    <w:p w14:paraId="5465795C" w14:textId="456C8EED" w:rsidR="004A18C7" w:rsidRPr="004656D8" w:rsidRDefault="004A18C7" w:rsidP="004A18C7">
      <w:pPr>
        <w:pStyle w:val="BodyText"/>
        <w:numPr>
          <w:ilvl w:val="0"/>
          <w:numId w:val="54"/>
        </w:numPr>
        <w:jc w:val="both"/>
        <w:rPr>
          <w:lang w:val="en-US"/>
        </w:rPr>
      </w:pPr>
      <w:r>
        <w:t>Người dùng có thể xem bài đăng này trong "Danh sách bình luận của tôi" (sẽ được đề cập sau đó)</w:t>
      </w:r>
      <w:r w:rsidRPr="004656D8">
        <w:rPr>
          <w:lang w:val="en-US"/>
        </w:rPr>
        <w:t xml:space="preserve"> </w:t>
      </w:r>
    </w:p>
    <w:p w14:paraId="53ED8E5F" w14:textId="77777777" w:rsidR="004A18C7" w:rsidRPr="004656D8" w:rsidRDefault="004A18C7" w:rsidP="004A18C7">
      <w:pPr>
        <w:pStyle w:val="Heading4"/>
        <w:spacing w:line="360" w:lineRule="auto"/>
        <w:jc w:val="both"/>
        <w:rPr>
          <w:lang w:val="en-US"/>
        </w:rPr>
      </w:pPr>
      <w:r w:rsidRPr="004656D8">
        <w:t>Các dòng sự kiện khác</w:t>
      </w:r>
    </w:p>
    <w:p w14:paraId="0DB928A4" w14:textId="632050F3" w:rsidR="004A18C7" w:rsidRPr="004A18C7" w:rsidRDefault="004A18C7" w:rsidP="004A18C7">
      <w:pPr>
        <w:pStyle w:val="ListParagraph"/>
        <w:numPr>
          <w:ilvl w:val="0"/>
          <w:numId w:val="55"/>
        </w:numPr>
        <w:rPr>
          <w:lang w:val="en-US"/>
        </w:rPr>
      </w:pPr>
      <w:r w:rsidRPr="004A18C7">
        <w:rPr>
          <w:lang w:val="en-US"/>
        </w:rPr>
        <w:t>Alternative flow 1: “Giới hạn số ký tự”</w:t>
      </w:r>
    </w:p>
    <w:p w14:paraId="1358CE15" w14:textId="77777777" w:rsidR="004A18C7" w:rsidRPr="004A18C7" w:rsidRDefault="004A18C7" w:rsidP="004A18C7">
      <w:pPr>
        <w:pStyle w:val="ListParagraph"/>
        <w:numPr>
          <w:ilvl w:val="1"/>
          <w:numId w:val="55"/>
        </w:numPr>
        <w:rPr>
          <w:lang w:val="en-US"/>
        </w:rPr>
      </w:pPr>
      <w:r w:rsidRPr="004A18C7">
        <w:rPr>
          <w:lang w:val="en-US"/>
        </w:rPr>
        <w:t>Số ký tự sẽ được giới hạn tối đa là 200 ký tự để tránh spam.</w:t>
      </w:r>
    </w:p>
    <w:p w14:paraId="50E6BF70" w14:textId="77777777" w:rsidR="004A18C7" w:rsidRPr="004A18C7" w:rsidRDefault="004A18C7" w:rsidP="004A18C7">
      <w:pPr>
        <w:pStyle w:val="ListParagraph"/>
        <w:numPr>
          <w:ilvl w:val="1"/>
          <w:numId w:val="55"/>
        </w:numPr>
        <w:rPr>
          <w:lang w:val="en-US"/>
        </w:rPr>
      </w:pPr>
      <w:r w:rsidRPr="004A18C7">
        <w:rPr>
          <w:lang w:val="en-US"/>
        </w:rPr>
        <w:t>Nếu số ký tự đã đạt tới giới hạn, hệ thống sẽ không cho phép người dùng nhập thêm.</w:t>
      </w:r>
    </w:p>
    <w:p w14:paraId="3178F6EA" w14:textId="77777777" w:rsidR="004A18C7" w:rsidRPr="004656D8" w:rsidRDefault="004A18C7" w:rsidP="004A18C7">
      <w:pPr>
        <w:pStyle w:val="Heading3"/>
        <w:spacing w:line="360" w:lineRule="auto"/>
        <w:jc w:val="both"/>
        <w:rPr>
          <w:i w:val="0"/>
        </w:rPr>
      </w:pPr>
      <w:r w:rsidRPr="004656D8">
        <w:rPr>
          <w:i w:val="0"/>
        </w:rPr>
        <w:t>Các yêu cầu đặc biệt</w:t>
      </w:r>
    </w:p>
    <w:p w14:paraId="08A53226" w14:textId="7B79D336" w:rsidR="004A18C7" w:rsidRPr="00401AD6" w:rsidRDefault="00401AD6" w:rsidP="004A18C7">
      <w:pPr>
        <w:pStyle w:val="BodyText"/>
        <w:jc w:val="both"/>
        <w:rPr>
          <w:lang w:val="en-US"/>
        </w:rPr>
      </w:pPr>
      <w:r>
        <w:rPr>
          <w:lang w:val="en-US"/>
        </w:rPr>
        <w:t>Người dùng phải đăng nhập và tài khoản không bị khóa</w:t>
      </w:r>
    </w:p>
    <w:p w14:paraId="448185B1" w14:textId="77777777" w:rsidR="004A18C7" w:rsidRPr="004656D8" w:rsidRDefault="004A18C7" w:rsidP="004A18C7">
      <w:pPr>
        <w:pStyle w:val="Heading3"/>
        <w:spacing w:line="360" w:lineRule="auto"/>
        <w:jc w:val="both"/>
        <w:rPr>
          <w:i w:val="0"/>
        </w:rPr>
      </w:pPr>
      <w:r w:rsidRPr="004656D8">
        <w:rPr>
          <w:i w:val="0"/>
        </w:rPr>
        <w:t>Trạng thái hệ thống khi bắt đầu thực hiện Use-case</w:t>
      </w:r>
    </w:p>
    <w:p w14:paraId="09BD68BB" w14:textId="77777777" w:rsidR="004A18C7" w:rsidRDefault="004A18C7" w:rsidP="004A18C7">
      <w:pPr>
        <w:pStyle w:val="BodyText"/>
        <w:numPr>
          <w:ilvl w:val="0"/>
          <w:numId w:val="53"/>
        </w:numPr>
        <w:jc w:val="both"/>
      </w:pPr>
      <w:r>
        <w:t>Người dùng phải truy cập thành công vào hệ thống (không gặp lỗi 404)</w:t>
      </w:r>
    </w:p>
    <w:p w14:paraId="4267932B" w14:textId="77777777" w:rsidR="004A18C7" w:rsidRPr="004656D8" w:rsidRDefault="004A18C7" w:rsidP="004A18C7">
      <w:pPr>
        <w:pStyle w:val="BodyText"/>
        <w:numPr>
          <w:ilvl w:val="0"/>
          <w:numId w:val="53"/>
        </w:numPr>
        <w:jc w:val="both"/>
      </w:pPr>
      <w:r>
        <w:t>Người dùng phải đăng nhập thành công vào trang web</w:t>
      </w:r>
    </w:p>
    <w:p w14:paraId="37F29F62" w14:textId="0F85593E" w:rsidR="004A18C7" w:rsidRPr="004656D8" w:rsidRDefault="004A18C7" w:rsidP="00401AD6">
      <w:pPr>
        <w:pStyle w:val="BodyText"/>
        <w:ind w:left="1440"/>
        <w:jc w:val="both"/>
      </w:pPr>
    </w:p>
    <w:p w14:paraId="71D94266" w14:textId="77777777" w:rsidR="004A18C7" w:rsidRPr="004656D8" w:rsidRDefault="004A18C7" w:rsidP="004A18C7">
      <w:pPr>
        <w:pStyle w:val="Heading3"/>
        <w:spacing w:line="360" w:lineRule="auto"/>
        <w:jc w:val="both"/>
        <w:rPr>
          <w:i w:val="0"/>
        </w:rPr>
      </w:pPr>
      <w:r w:rsidRPr="004656D8">
        <w:rPr>
          <w:i w:val="0"/>
          <w:lang w:val="en-US"/>
        </w:rPr>
        <w:t>Trạng thái hệ thống sau khi thực hiện Use-case</w:t>
      </w:r>
    </w:p>
    <w:p w14:paraId="36D52E0E" w14:textId="55D521DD" w:rsidR="004A18C7" w:rsidRPr="00401AD6" w:rsidRDefault="00401AD6" w:rsidP="00401AD6">
      <w:pPr>
        <w:pStyle w:val="BodyText"/>
        <w:numPr>
          <w:ilvl w:val="0"/>
          <w:numId w:val="56"/>
        </w:numPr>
        <w:jc w:val="both"/>
        <w:rPr>
          <w:lang w:val="en-US"/>
        </w:rPr>
      </w:pPr>
      <w:r>
        <w:rPr>
          <w:lang w:val="en-US"/>
        </w:rPr>
        <w:t>Ở dưới bài đăng công thức nấu ăn sẽ hiển thị các comment của các người dùng về công thức nấu ăn</w:t>
      </w:r>
      <w:r w:rsidR="004A18C7" w:rsidRPr="004656D8">
        <w:t>.</w:t>
      </w:r>
    </w:p>
    <w:p w14:paraId="0C0FA092" w14:textId="14C10A2F" w:rsidR="00401AD6" w:rsidRDefault="00401AD6" w:rsidP="00401AD6">
      <w:pPr>
        <w:pStyle w:val="Heading2"/>
        <w:rPr>
          <w:lang w:val="en-US"/>
        </w:rPr>
      </w:pPr>
      <w:bookmarkStart w:id="19" w:name="_Toc134303471"/>
      <w:r>
        <w:rPr>
          <w:lang w:val="en-US"/>
        </w:rPr>
        <w:lastRenderedPageBreak/>
        <w:t xml:space="preserve">Đặc tả </w:t>
      </w:r>
      <w:r w:rsidR="00D40985">
        <w:rPr>
          <w:lang w:val="en-US"/>
        </w:rPr>
        <w:t>Use-case</w:t>
      </w:r>
      <w:r>
        <w:rPr>
          <w:lang w:val="en-US"/>
        </w:rPr>
        <w:t xml:space="preserve"> xóa comment:</w:t>
      </w:r>
      <w:bookmarkEnd w:id="19"/>
    </w:p>
    <w:p w14:paraId="40959F01" w14:textId="77777777" w:rsidR="00401AD6" w:rsidRPr="004656D8" w:rsidRDefault="00401AD6" w:rsidP="00401AD6">
      <w:pPr>
        <w:pStyle w:val="Heading3"/>
        <w:spacing w:line="360" w:lineRule="auto"/>
        <w:jc w:val="both"/>
        <w:rPr>
          <w:i w:val="0"/>
        </w:rPr>
      </w:pPr>
      <w:r w:rsidRPr="004656D8">
        <w:rPr>
          <w:i w:val="0"/>
        </w:rPr>
        <w:t>Tóm tắt</w:t>
      </w:r>
    </w:p>
    <w:p w14:paraId="4701B09F" w14:textId="2782DB3B" w:rsidR="00401AD6" w:rsidRPr="00401AD6" w:rsidRDefault="00D40985" w:rsidP="00401AD6">
      <w:pPr>
        <w:pStyle w:val="BodyText"/>
        <w:jc w:val="both"/>
        <w:rPr>
          <w:lang w:val="en-US"/>
        </w:rPr>
      </w:pPr>
      <w:r>
        <w:rPr>
          <w:snapToGrid w:val="0"/>
          <w:lang w:val="en-US"/>
        </w:rPr>
        <w:t>Use-case</w:t>
      </w:r>
      <w:r w:rsidR="00401AD6">
        <w:rPr>
          <w:snapToGrid w:val="0"/>
          <w:lang w:val="en-US"/>
        </w:rPr>
        <w:t xml:space="preserve"> này </w:t>
      </w:r>
      <w:r w:rsidR="00401AD6" w:rsidRPr="004A18C7">
        <w:rPr>
          <w:snapToGrid w:val="0"/>
        </w:rPr>
        <w:t>mô tả cách mà một người dùng</w:t>
      </w:r>
      <w:r w:rsidR="00401AD6">
        <w:rPr>
          <w:snapToGrid w:val="0"/>
          <w:lang w:val="en-US"/>
        </w:rPr>
        <w:t xml:space="preserve"> xóa</w:t>
      </w:r>
      <w:r w:rsidR="00401AD6" w:rsidRPr="004A18C7">
        <w:rPr>
          <w:snapToGrid w:val="0"/>
        </w:rPr>
        <w:t xml:space="preserve"> bình luận về bài đăng công thức</w:t>
      </w:r>
      <w:r w:rsidR="00401AD6">
        <w:rPr>
          <w:snapToGrid w:val="0"/>
          <w:lang w:val="en-US"/>
        </w:rPr>
        <w:t xml:space="preserve"> nấu ăn</w:t>
      </w:r>
      <w:r w:rsidR="00401AD6" w:rsidRPr="004A18C7">
        <w:rPr>
          <w:snapToGrid w:val="0"/>
        </w:rPr>
        <w:t xml:space="preserve"> </w:t>
      </w:r>
      <w:r w:rsidR="00401AD6">
        <w:rPr>
          <w:snapToGrid w:val="0"/>
          <w:lang w:val="en-US"/>
        </w:rPr>
        <w:t>mà họ đã bình luận trước đó.</w:t>
      </w:r>
    </w:p>
    <w:p w14:paraId="26E193A3" w14:textId="77777777" w:rsidR="00401AD6" w:rsidRPr="004656D8" w:rsidRDefault="00401AD6" w:rsidP="00401AD6">
      <w:pPr>
        <w:pStyle w:val="Heading3"/>
        <w:spacing w:line="360" w:lineRule="auto"/>
        <w:jc w:val="both"/>
        <w:rPr>
          <w:i w:val="0"/>
        </w:rPr>
      </w:pPr>
      <w:r w:rsidRPr="004656D8">
        <w:rPr>
          <w:i w:val="0"/>
        </w:rPr>
        <w:t>Dòng sự kiện</w:t>
      </w:r>
    </w:p>
    <w:p w14:paraId="36E99FD2" w14:textId="77777777" w:rsidR="00401AD6" w:rsidRPr="004656D8" w:rsidRDefault="00401AD6" w:rsidP="00401AD6">
      <w:pPr>
        <w:pStyle w:val="Heading4"/>
        <w:spacing w:line="360" w:lineRule="auto"/>
        <w:jc w:val="both"/>
      </w:pPr>
      <w:r w:rsidRPr="004656D8">
        <w:t>Dòng sự kiện chính</w:t>
      </w:r>
    </w:p>
    <w:p w14:paraId="3BA4F955" w14:textId="77777777" w:rsidR="00401AD6" w:rsidRDefault="00401AD6" w:rsidP="00D40985">
      <w:pPr>
        <w:pStyle w:val="BodyText"/>
        <w:numPr>
          <w:ilvl w:val="0"/>
          <w:numId w:val="57"/>
        </w:numPr>
        <w:jc w:val="right"/>
      </w:pPr>
      <w:r>
        <w:t>Đăng nhập thành công vào hệ thống (Chi tiết về Use-case "Đăng nhập" được mô tả trong phần 2.1)</w:t>
      </w:r>
    </w:p>
    <w:p w14:paraId="42FDF4A4" w14:textId="19F621B2" w:rsidR="00401AD6" w:rsidRDefault="00401AD6" w:rsidP="00401AD6">
      <w:pPr>
        <w:pStyle w:val="BodyText"/>
        <w:numPr>
          <w:ilvl w:val="0"/>
          <w:numId w:val="57"/>
        </w:numPr>
        <w:jc w:val="both"/>
      </w:pPr>
      <w:r>
        <w:t xml:space="preserve">Dưới bài đăng sẽ có </w:t>
      </w:r>
      <w:r>
        <w:rPr>
          <w:lang w:val="en-US"/>
        </w:rPr>
        <w:t>danh sách các bình luận về bài đăng của những người dùng đã  bình luận.</w:t>
      </w:r>
    </w:p>
    <w:p w14:paraId="239F0B5A" w14:textId="21B6E58B" w:rsidR="00401AD6" w:rsidRDefault="00401AD6" w:rsidP="00401AD6">
      <w:pPr>
        <w:pStyle w:val="BodyText"/>
        <w:numPr>
          <w:ilvl w:val="0"/>
          <w:numId w:val="57"/>
        </w:numPr>
        <w:jc w:val="both"/>
      </w:pPr>
      <w:r>
        <w:rPr>
          <w:lang w:val="en-US"/>
        </w:rPr>
        <w:t>Ở dưới bình luận mà người dùng đã bình luận sẽ có nút “xóa bình luận”. Nhấn vào nút đó để xóa bình luận.</w:t>
      </w:r>
    </w:p>
    <w:p w14:paraId="27833205" w14:textId="2D9C24B4" w:rsidR="00401AD6" w:rsidRDefault="00401AD6" w:rsidP="00401AD6">
      <w:pPr>
        <w:pStyle w:val="BodyText"/>
        <w:numPr>
          <w:ilvl w:val="0"/>
          <w:numId w:val="57"/>
        </w:numPr>
        <w:jc w:val="both"/>
      </w:pPr>
      <w:r>
        <w:t xml:space="preserve">Hệ thống sẽ </w:t>
      </w:r>
      <w:r>
        <w:rPr>
          <w:lang w:val="en-US"/>
        </w:rPr>
        <w:t>hỏi bạn có thực sự muốn xóa comment này không hãy chọn ok để tiếp tục xóa.</w:t>
      </w:r>
    </w:p>
    <w:p w14:paraId="6F22B7BD" w14:textId="3F35F6A3" w:rsidR="00401AD6" w:rsidRDefault="00401AD6" w:rsidP="00401AD6">
      <w:pPr>
        <w:pStyle w:val="BodyText"/>
        <w:numPr>
          <w:ilvl w:val="0"/>
          <w:numId w:val="57"/>
        </w:numPr>
        <w:jc w:val="both"/>
      </w:pPr>
      <w:r>
        <w:rPr>
          <w:lang w:val="en-US"/>
        </w:rPr>
        <w:t>Sau khi nhấn OK thì hệ thống sẽ xóa comment này đi.</w:t>
      </w:r>
    </w:p>
    <w:p w14:paraId="072F6F3E" w14:textId="77777777" w:rsidR="00401AD6" w:rsidRPr="004656D8" w:rsidRDefault="00401AD6" w:rsidP="00401AD6">
      <w:pPr>
        <w:pStyle w:val="Heading4"/>
        <w:spacing w:line="360" w:lineRule="auto"/>
        <w:jc w:val="both"/>
        <w:rPr>
          <w:lang w:val="en-US"/>
        </w:rPr>
      </w:pPr>
      <w:r w:rsidRPr="004656D8">
        <w:t>Các dòng sự kiện khác</w:t>
      </w:r>
    </w:p>
    <w:p w14:paraId="41CB5D83" w14:textId="48D72AEF" w:rsidR="00401AD6" w:rsidRPr="00401AD6" w:rsidRDefault="00401AD6" w:rsidP="00401AD6">
      <w:pPr>
        <w:ind w:left="1080"/>
        <w:rPr>
          <w:lang w:val="en-US"/>
        </w:rPr>
      </w:pPr>
      <w:r w:rsidRPr="00401AD6">
        <w:rPr>
          <w:lang w:val="en-US"/>
        </w:rPr>
        <w:t>Alternative flow 1: “</w:t>
      </w:r>
      <w:proofErr w:type="gramStart"/>
      <w:r>
        <w:rPr>
          <w:lang w:val="en-US"/>
        </w:rPr>
        <w:t xml:space="preserve">Cancel </w:t>
      </w:r>
      <w:r w:rsidRPr="00401AD6">
        <w:rPr>
          <w:lang w:val="en-US"/>
        </w:rPr>
        <w:t>”</w:t>
      </w:r>
      <w:proofErr w:type="gramEnd"/>
      <w:r>
        <w:rPr>
          <w:lang w:val="en-US"/>
        </w:rPr>
        <w:t xml:space="preserve"> ở bước 4</w:t>
      </w:r>
    </w:p>
    <w:p w14:paraId="7833399D" w14:textId="5F81B985" w:rsidR="00401AD6" w:rsidRDefault="00B936A5" w:rsidP="00401AD6">
      <w:pPr>
        <w:pStyle w:val="ListParagraph"/>
        <w:numPr>
          <w:ilvl w:val="1"/>
          <w:numId w:val="55"/>
        </w:numPr>
        <w:rPr>
          <w:lang w:val="en-US"/>
        </w:rPr>
      </w:pPr>
      <w:r>
        <w:rPr>
          <w:lang w:val="en-US"/>
        </w:rPr>
        <w:t>Nếu bạn nhấn cancel thay vi Ok thì bình luận sẽ không bị xóa</w:t>
      </w:r>
      <w:r w:rsidR="00401AD6" w:rsidRPr="004A18C7">
        <w:rPr>
          <w:lang w:val="en-US"/>
        </w:rPr>
        <w:t>.</w:t>
      </w:r>
    </w:p>
    <w:p w14:paraId="2DDE1F43" w14:textId="77777777" w:rsidR="00401AD6" w:rsidRPr="00401AD6" w:rsidRDefault="00401AD6" w:rsidP="00401AD6">
      <w:pPr>
        <w:rPr>
          <w:lang w:val="en-US"/>
        </w:rPr>
      </w:pPr>
    </w:p>
    <w:p w14:paraId="60362276" w14:textId="77777777" w:rsidR="00401AD6" w:rsidRPr="004656D8" w:rsidRDefault="00401AD6" w:rsidP="00401AD6">
      <w:pPr>
        <w:pStyle w:val="Heading3"/>
        <w:spacing w:line="360" w:lineRule="auto"/>
        <w:jc w:val="both"/>
        <w:rPr>
          <w:i w:val="0"/>
        </w:rPr>
      </w:pPr>
      <w:r w:rsidRPr="004656D8">
        <w:rPr>
          <w:i w:val="0"/>
        </w:rPr>
        <w:t>Các yêu cầu đặc biệt</w:t>
      </w:r>
    </w:p>
    <w:p w14:paraId="17D4EE66" w14:textId="77777777" w:rsidR="00401AD6" w:rsidRPr="00401AD6" w:rsidRDefault="00401AD6" w:rsidP="00401AD6">
      <w:pPr>
        <w:pStyle w:val="BodyText"/>
        <w:jc w:val="both"/>
        <w:rPr>
          <w:lang w:val="en-US"/>
        </w:rPr>
      </w:pPr>
      <w:r>
        <w:rPr>
          <w:lang w:val="en-US"/>
        </w:rPr>
        <w:t>Người dùng phải đăng nhập và tài khoản không bị khóa</w:t>
      </w:r>
    </w:p>
    <w:p w14:paraId="5ECA7740" w14:textId="77777777" w:rsidR="00401AD6" w:rsidRPr="004656D8" w:rsidRDefault="00401AD6" w:rsidP="00401AD6">
      <w:pPr>
        <w:pStyle w:val="Heading3"/>
        <w:spacing w:line="360" w:lineRule="auto"/>
        <w:jc w:val="both"/>
        <w:rPr>
          <w:i w:val="0"/>
        </w:rPr>
      </w:pPr>
      <w:r w:rsidRPr="004656D8">
        <w:rPr>
          <w:i w:val="0"/>
        </w:rPr>
        <w:t>Trạng thái hệ thống khi bắt đầu thực hiện Use-case</w:t>
      </w:r>
    </w:p>
    <w:p w14:paraId="184DB4EF" w14:textId="77777777" w:rsidR="00401AD6" w:rsidRDefault="00401AD6" w:rsidP="00401AD6">
      <w:pPr>
        <w:pStyle w:val="BodyText"/>
        <w:numPr>
          <w:ilvl w:val="0"/>
          <w:numId w:val="53"/>
        </w:numPr>
        <w:jc w:val="both"/>
      </w:pPr>
      <w:r>
        <w:t>Người dùng phải truy cập thành công vào hệ thống (không gặp lỗi 404)</w:t>
      </w:r>
    </w:p>
    <w:p w14:paraId="7822F0C4" w14:textId="77777777" w:rsidR="00401AD6" w:rsidRPr="004656D8" w:rsidRDefault="00401AD6" w:rsidP="00401AD6">
      <w:pPr>
        <w:pStyle w:val="BodyText"/>
        <w:numPr>
          <w:ilvl w:val="0"/>
          <w:numId w:val="53"/>
        </w:numPr>
        <w:jc w:val="both"/>
      </w:pPr>
      <w:r>
        <w:t>Người dùng phải đăng nhập thành công vào trang web</w:t>
      </w:r>
    </w:p>
    <w:p w14:paraId="6F7B7507" w14:textId="77777777" w:rsidR="00401AD6" w:rsidRPr="004656D8" w:rsidRDefault="00401AD6" w:rsidP="00401AD6">
      <w:pPr>
        <w:pStyle w:val="BodyText"/>
        <w:ind w:left="1440"/>
        <w:jc w:val="both"/>
      </w:pPr>
    </w:p>
    <w:p w14:paraId="6E45880C" w14:textId="77777777" w:rsidR="00401AD6" w:rsidRPr="004656D8" w:rsidRDefault="00401AD6" w:rsidP="00401AD6">
      <w:pPr>
        <w:pStyle w:val="Heading3"/>
        <w:spacing w:line="360" w:lineRule="auto"/>
        <w:jc w:val="both"/>
        <w:rPr>
          <w:i w:val="0"/>
        </w:rPr>
      </w:pPr>
      <w:r w:rsidRPr="004656D8">
        <w:rPr>
          <w:i w:val="0"/>
          <w:lang w:val="en-US"/>
        </w:rPr>
        <w:t>Trạng thái hệ thống sau khi thực hiện Use-case</w:t>
      </w:r>
    </w:p>
    <w:p w14:paraId="7C8133F5" w14:textId="7C10D05B" w:rsidR="00401AD6" w:rsidRPr="002143F8" w:rsidRDefault="00B936A5" w:rsidP="00401AD6">
      <w:pPr>
        <w:pStyle w:val="BodyText"/>
        <w:numPr>
          <w:ilvl w:val="0"/>
          <w:numId w:val="56"/>
        </w:numPr>
        <w:jc w:val="both"/>
        <w:rPr>
          <w:lang w:val="en-US"/>
        </w:rPr>
      </w:pPr>
      <w:r>
        <w:rPr>
          <w:lang w:val="en-US"/>
        </w:rPr>
        <w:t>Comment sẽ biến mất sau khi thực Use-case</w:t>
      </w:r>
      <w:r w:rsidR="00401AD6" w:rsidRPr="004656D8">
        <w:t>.</w:t>
      </w:r>
    </w:p>
    <w:p w14:paraId="278FFF0E" w14:textId="31DB0086" w:rsidR="002143F8" w:rsidRDefault="002143F8" w:rsidP="002143F8">
      <w:pPr>
        <w:pStyle w:val="Heading2"/>
        <w:rPr>
          <w:lang w:val="en-US"/>
        </w:rPr>
      </w:pPr>
      <w:bookmarkStart w:id="20" w:name="_Toc134303472"/>
      <w:r>
        <w:rPr>
          <w:lang w:val="en-US"/>
        </w:rPr>
        <w:t>Đặc tả Use-case báo cáo một công thức nấu ăn:</w:t>
      </w:r>
      <w:bookmarkEnd w:id="20"/>
    </w:p>
    <w:p w14:paraId="19C03FC6" w14:textId="77777777" w:rsidR="002143F8" w:rsidRPr="004656D8" w:rsidRDefault="002143F8" w:rsidP="002143F8">
      <w:pPr>
        <w:pStyle w:val="Heading3"/>
        <w:spacing w:line="360" w:lineRule="auto"/>
        <w:jc w:val="both"/>
        <w:rPr>
          <w:i w:val="0"/>
        </w:rPr>
      </w:pPr>
      <w:r w:rsidRPr="004656D8">
        <w:rPr>
          <w:i w:val="0"/>
        </w:rPr>
        <w:t>Tóm tắt</w:t>
      </w:r>
    </w:p>
    <w:p w14:paraId="7F5B3E81" w14:textId="040FD9F5" w:rsidR="002143F8" w:rsidRPr="004656D8" w:rsidRDefault="002143F8" w:rsidP="002143F8">
      <w:pPr>
        <w:pStyle w:val="BodyText"/>
        <w:jc w:val="both"/>
      </w:pPr>
      <w:r w:rsidRPr="002143F8">
        <w:rPr>
          <w:snapToGrid w:val="0"/>
        </w:rPr>
        <w:t>Use case này cho phép người dùng (hoặc cụ thể hơn là người dùng đã đăng ký) báo cáo một bài đăng không phù hợp xuất hiện trên trang web này</w:t>
      </w:r>
    </w:p>
    <w:p w14:paraId="6A79E82D" w14:textId="77777777" w:rsidR="002143F8" w:rsidRPr="004656D8" w:rsidRDefault="002143F8" w:rsidP="002143F8">
      <w:pPr>
        <w:pStyle w:val="Heading3"/>
        <w:spacing w:line="360" w:lineRule="auto"/>
        <w:jc w:val="both"/>
        <w:rPr>
          <w:i w:val="0"/>
        </w:rPr>
      </w:pPr>
      <w:r w:rsidRPr="004656D8">
        <w:rPr>
          <w:i w:val="0"/>
        </w:rPr>
        <w:t>Dòng sự kiện</w:t>
      </w:r>
    </w:p>
    <w:p w14:paraId="61CCF65D" w14:textId="77777777" w:rsidR="002143F8" w:rsidRPr="004656D8" w:rsidRDefault="002143F8" w:rsidP="002143F8">
      <w:pPr>
        <w:pStyle w:val="Heading4"/>
        <w:spacing w:line="360" w:lineRule="auto"/>
        <w:jc w:val="both"/>
      </w:pPr>
      <w:r w:rsidRPr="004656D8">
        <w:t>Dòng sự kiện chính</w:t>
      </w:r>
    </w:p>
    <w:p w14:paraId="0C22DB1F" w14:textId="77777777" w:rsidR="002143F8" w:rsidRDefault="002143F8" w:rsidP="002143F8">
      <w:pPr>
        <w:pStyle w:val="BodyText"/>
        <w:numPr>
          <w:ilvl w:val="0"/>
          <w:numId w:val="58"/>
        </w:numPr>
        <w:jc w:val="both"/>
      </w:pPr>
      <w:r>
        <w:t>Sau khi đăng nhập thành công, người dùng sẽ được chuyển đến trang chủ.</w:t>
      </w:r>
    </w:p>
    <w:p w14:paraId="303CEEB5" w14:textId="77777777" w:rsidR="002143F8" w:rsidRDefault="002143F8" w:rsidP="002143F8">
      <w:pPr>
        <w:pStyle w:val="BodyText"/>
        <w:numPr>
          <w:ilvl w:val="0"/>
          <w:numId w:val="58"/>
        </w:numPr>
        <w:jc w:val="both"/>
      </w:pPr>
      <w:r>
        <w:t>Người dùng đã đăng ký nhấn vào '...' ở góc trên bên phải của bài đăng mà bạn muốn báo cáo.</w:t>
      </w:r>
    </w:p>
    <w:p w14:paraId="2C9E634E" w14:textId="77777777" w:rsidR="002143F8" w:rsidRDefault="002143F8" w:rsidP="002143F8">
      <w:pPr>
        <w:pStyle w:val="BodyText"/>
        <w:numPr>
          <w:ilvl w:val="0"/>
          <w:numId w:val="58"/>
        </w:numPr>
        <w:jc w:val="both"/>
      </w:pPr>
      <w:r>
        <w:lastRenderedPageBreak/>
        <w:t>Hệ thống sẽ hiển thị một số tính năng liên quan đến bài đăng này.</w:t>
      </w:r>
    </w:p>
    <w:p w14:paraId="53548119" w14:textId="77777777" w:rsidR="002143F8" w:rsidRDefault="002143F8" w:rsidP="002143F8">
      <w:pPr>
        <w:pStyle w:val="BodyText"/>
        <w:numPr>
          <w:ilvl w:val="0"/>
          <w:numId w:val="58"/>
        </w:numPr>
        <w:jc w:val="both"/>
      </w:pPr>
      <w:r>
        <w:t>Nhấp vào 'Báo cáo bài đăng này cho quản trị viên'.</w:t>
      </w:r>
    </w:p>
    <w:p w14:paraId="6BE98D25" w14:textId="77777777" w:rsidR="002143F8" w:rsidRDefault="002143F8" w:rsidP="002143F8">
      <w:pPr>
        <w:pStyle w:val="BodyText"/>
        <w:numPr>
          <w:ilvl w:val="0"/>
          <w:numId w:val="58"/>
        </w:numPr>
        <w:jc w:val="both"/>
      </w:pPr>
      <w:r>
        <w:t>Hệ thống sẽ hiển thị danh sách các hoạt động được coi là không phù hợp để chọn và một ô bên dưới để mô tả chi tiết về vi phạm của bài đăng.</w:t>
      </w:r>
    </w:p>
    <w:p w14:paraId="79D8C850" w14:textId="77777777" w:rsidR="002143F8" w:rsidRDefault="002143F8" w:rsidP="002143F8">
      <w:pPr>
        <w:pStyle w:val="BodyText"/>
        <w:numPr>
          <w:ilvl w:val="0"/>
          <w:numId w:val="58"/>
        </w:numPr>
        <w:jc w:val="both"/>
      </w:pPr>
      <w:r>
        <w:t>Người dùng nhập nội dung cần báo cáo.</w:t>
      </w:r>
    </w:p>
    <w:p w14:paraId="166E7233" w14:textId="6901808F" w:rsidR="002143F8" w:rsidRDefault="002143F8" w:rsidP="002143F8">
      <w:pPr>
        <w:pStyle w:val="BodyText"/>
        <w:numPr>
          <w:ilvl w:val="0"/>
          <w:numId w:val="58"/>
        </w:numPr>
        <w:jc w:val="both"/>
        <w:rPr>
          <w:lang w:val="en-US"/>
        </w:rPr>
      </w:pPr>
      <w:r>
        <w:t>Sau khi hoàn thành, nhấp vào 'Gửi'.</w:t>
      </w:r>
      <w:r w:rsidRPr="004656D8">
        <w:rPr>
          <w:lang w:val="en-US"/>
        </w:rPr>
        <w:t xml:space="preserve"> </w:t>
      </w:r>
    </w:p>
    <w:p w14:paraId="1CF8897C" w14:textId="5D7A5438" w:rsidR="002143F8" w:rsidRPr="004656D8" w:rsidRDefault="002143F8" w:rsidP="002143F8">
      <w:pPr>
        <w:pStyle w:val="BodyText"/>
        <w:numPr>
          <w:ilvl w:val="0"/>
          <w:numId w:val="58"/>
        </w:numPr>
        <w:jc w:val="both"/>
        <w:rPr>
          <w:lang w:val="en-US"/>
        </w:rPr>
      </w:pPr>
      <w:r>
        <w:rPr>
          <w:lang w:val="en-US"/>
        </w:rPr>
        <w:t>Hệ thống sẽ gửi báo cáo cho admin và thông báo cho admin để xử lý người dùng vi phạm</w:t>
      </w:r>
    </w:p>
    <w:p w14:paraId="261FD88F" w14:textId="77777777" w:rsidR="002143F8" w:rsidRPr="004656D8" w:rsidRDefault="002143F8" w:rsidP="002143F8">
      <w:pPr>
        <w:pStyle w:val="Heading4"/>
        <w:spacing w:line="360" w:lineRule="auto"/>
        <w:jc w:val="both"/>
        <w:rPr>
          <w:lang w:val="en-US"/>
        </w:rPr>
      </w:pPr>
      <w:r w:rsidRPr="004656D8">
        <w:t>Các dòng sự kiện khác</w:t>
      </w:r>
    </w:p>
    <w:p w14:paraId="7D134EFA" w14:textId="3A06EE91" w:rsidR="002143F8" w:rsidRPr="002143F8" w:rsidRDefault="002143F8" w:rsidP="002143F8">
      <w:pPr>
        <w:pStyle w:val="ListParagraph"/>
        <w:numPr>
          <w:ilvl w:val="0"/>
          <w:numId w:val="59"/>
        </w:numPr>
        <w:rPr>
          <w:lang w:val="en-US"/>
        </w:rPr>
      </w:pPr>
      <w:r w:rsidRPr="002143F8">
        <w:rPr>
          <w:lang w:val="en-US"/>
        </w:rPr>
        <w:t>Alternative flow 1:</w:t>
      </w:r>
    </w:p>
    <w:p w14:paraId="68C9B86A" w14:textId="77777777" w:rsidR="002143F8" w:rsidRPr="002143F8" w:rsidRDefault="002143F8" w:rsidP="002143F8">
      <w:pPr>
        <w:ind w:firstLine="720"/>
        <w:rPr>
          <w:lang w:val="en-US"/>
        </w:rPr>
      </w:pPr>
    </w:p>
    <w:p w14:paraId="1DB4B46B" w14:textId="77777777" w:rsidR="002143F8" w:rsidRPr="002143F8" w:rsidRDefault="002143F8" w:rsidP="002143F8">
      <w:pPr>
        <w:pStyle w:val="ListParagraph"/>
        <w:numPr>
          <w:ilvl w:val="0"/>
          <w:numId w:val="56"/>
        </w:numPr>
        <w:rPr>
          <w:lang w:val="en-US"/>
        </w:rPr>
      </w:pPr>
      <w:r w:rsidRPr="002143F8">
        <w:rPr>
          <w:lang w:val="en-US"/>
        </w:rPr>
        <w:t>Ở bước #7, bạn phải chọn ít nhất 1 hoạt động hoặc điền thông tin vào ô bên dưới. Nếu không có nội dung như vậy, hệ thống sẽ thông báo để bạn điền vào và gửi lại.</w:t>
      </w:r>
    </w:p>
    <w:p w14:paraId="387A34A7" w14:textId="42623EF3" w:rsidR="002143F8" w:rsidRPr="002143F8" w:rsidRDefault="002143F8" w:rsidP="002143F8">
      <w:pPr>
        <w:pStyle w:val="ListParagraph"/>
        <w:numPr>
          <w:ilvl w:val="0"/>
          <w:numId w:val="59"/>
        </w:numPr>
        <w:rPr>
          <w:lang w:val="en-US"/>
        </w:rPr>
      </w:pPr>
      <w:r w:rsidRPr="002143F8">
        <w:rPr>
          <w:lang w:val="en-US"/>
        </w:rPr>
        <w:t>Alternative flow 2:</w:t>
      </w:r>
    </w:p>
    <w:p w14:paraId="2EC3AB1C" w14:textId="4342C4F5" w:rsidR="002143F8" w:rsidRPr="002143F8" w:rsidRDefault="002143F8" w:rsidP="002143F8">
      <w:pPr>
        <w:pStyle w:val="ListParagraph"/>
        <w:numPr>
          <w:ilvl w:val="0"/>
          <w:numId w:val="56"/>
        </w:numPr>
        <w:rPr>
          <w:lang w:val="en-US"/>
        </w:rPr>
      </w:pPr>
      <w:r w:rsidRPr="002143F8">
        <w:rPr>
          <w:lang w:val="en-US"/>
        </w:rPr>
        <w:t>Ở bước #7, nếu bài đăng mà bạn đã báo cáo đã bị chủ sở hữu hoặc quản trị viên xóa, bạn sẽ không thể báo cáo nó nữa vì bài đăng đã bị xóa khỏi hệ thống này.”</w:t>
      </w:r>
    </w:p>
    <w:p w14:paraId="23881DC0" w14:textId="77777777" w:rsidR="002143F8" w:rsidRPr="004656D8" w:rsidRDefault="002143F8" w:rsidP="002143F8">
      <w:pPr>
        <w:pStyle w:val="Heading3"/>
        <w:spacing w:line="360" w:lineRule="auto"/>
        <w:jc w:val="both"/>
        <w:rPr>
          <w:i w:val="0"/>
        </w:rPr>
      </w:pPr>
      <w:r w:rsidRPr="004656D8">
        <w:rPr>
          <w:i w:val="0"/>
        </w:rPr>
        <w:t>Các yêu cầu đặc biệt</w:t>
      </w:r>
    </w:p>
    <w:p w14:paraId="37EA1AA7" w14:textId="15905290" w:rsidR="002143F8" w:rsidRPr="002143F8" w:rsidRDefault="002143F8" w:rsidP="002143F8">
      <w:pPr>
        <w:pStyle w:val="BodyText"/>
        <w:numPr>
          <w:ilvl w:val="0"/>
          <w:numId w:val="56"/>
        </w:numPr>
        <w:jc w:val="both"/>
        <w:rPr>
          <w:lang w:val="en-US"/>
        </w:rPr>
      </w:pPr>
      <w:r>
        <w:rPr>
          <w:lang w:val="en-US"/>
        </w:rPr>
        <w:t>Người dùng phải đăng nhập</w:t>
      </w:r>
    </w:p>
    <w:p w14:paraId="2B0D5295" w14:textId="77777777" w:rsidR="002143F8" w:rsidRPr="004656D8" w:rsidRDefault="002143F8" w:rsidP="002143F8">
      <w:pPr>
        <w:pStyle w:val="Heading3"/>
        <w:spacing w:line="360" w:lineRule="auto"/>
        <w:jc w:val="both"/>
        <w:rPr>
          <w:i w:val="0"/>
        </w:rPr>
      </w:pPr>
      <w:r w:rsidRPr="004656D8">
        <w:rPr>
          <w:i w:val="0"/>
        </w:rPr>
        <w:t>Trạng thái hệ thống khi bắt đầu thực hiện Use-case</w:t>
      </w:r>
    </w:p>
    <w:p w14:paraId="3925F6C5" w14:textId="085CEE9D" w:rsidR="002143F8" w:rsidRPr="002143F8" w:rsidRDefault="002143F8" w:rsidP="002143F8">
      <w:pPr>
        <w:pStyle w:val="BodyText"/>
        <w:numPr>
          <w:ilvl w:val="0"/>
          <w:numId w:val="56"/>
        </w:numPr>
        <w:jc w:val="both"/>
        <w:rPr>
          <w:lang w:val="en-US"/>
        </w:rPr>
      </w:pPr>
      <w:r>
        <w:rPr>
          <w:lang w:val="en-US"/>
        </w:rPr>
        <w:t>Người dùng đã đăng nhập vào trang web</w:t>
      </w:r>
    </w:p>
    <w:p w14:paraId="0078B8D7" w14:textId="77777777" w:rsidR="002143F8" w:rsidRPr="004656D8" w:rsidRDefault="002143F8" w:rsidP="002143F8">
      <w:pPr>
        <w:pStyle w:val="Heading3"/>
        <w:spacing w:line="360" w:lineRule="auto"/>
        <w:jc w:val="both"/>
        <w:rPr>
          <w:i w:val="0"/>
        </w:rPr>
      </w:pPr>
      <w:r w:rsidRPr="004656D8">
        <w:rPr>
          <w:i w:val="0"/>
          <w:lang w:val="en-US"/>
        </w:rPr>
        <w:t>Trạng thái hệ thống sau khi thực hiện Use-case</w:t>
      </w:r>
    </w:p>
    <w:p w14:paraId="3257B858" w14:textId="65C65992" w:rsidR="002143F8" w:rsidRPr="004656D8" w:rsidRDefault="002143F8" w:rsidP="002143F8">
      <w:pPr>
        <w:pStyle w:val="BodyText"/>
        <w:numPr>
          <w:ilvl w:val="0"/>
          <w:numId w:val="56"/>
        </w:numPr>
        <w:jc w:val="both"/>
        <w:rPr>
          <w:lang w:val="en-US"/>
        </w:rPr>
      </w:pPr>
      <w:r w:rsidRPr="002143F8">
        <w:t>Báo cáo sẽ được gửi đến quản trị viên và họ sẽ có thời gian để kiểm tra xem có vi phạm nào trong bài đăng bị báo cáo hay không</w:t>
      </w:r>
      <w:r w:rsidRPr="004656D8">
        <w:t>.</w:t>
      </w:r>
    </w:p>
    <w:p w14:paraId="7AA89EA4" w14:textId="0DE42BE0" w:rsidR="002143F8" w:rsidRDefault="00B807F2" w:rsidP="00B807F2">
      <w:pPr>
        <w:pStyle w:val="Heading2"/>
        <w:rPr>
          <w:lang w:val="en-US"/>
        </w:rPr>
      </w:pPr>
      <w:bookmarkStart w:id="21" w:name="_Toc134303473"/>
      <w:r>
        <w:rPr>
          <w:lang w:val="en-US"/>
        </w:rPr>
        <w:t>Đặc tả Use-case tìm kiếm</w:t>
      </w:r>
      <w:r w:rsidR="00C658F1">
        <w:rPr>
          <w:lang w:val="en-US"/>
        </w:rPr>
        <w:t xml:space="preserve"> </w:t>
      </w:r>
      <w:r>
        <w:rPr>
          <w:lang w:val="en-US"/>
        </w:rPr>
        <w:t>(full text search):</w:t>
      </w:r>
      <w:bookmarkEnd w:id="21"/>
    </w:p>
    <w:p w14:paraId="2D441CA5" w14:textId="77777777" w:rsidR="00B807F2" w:rsidRPr="004656D8" w:rsidRDefault="00B807F2" w:rsidP="00B807F2">
      <w:pPr>
        <w:pStyle w:val="Heading3"/>
        <w:spacing w:line="360" w:lineRule="auto"/>
        <w:jc w:val="both"/>
        <w:rPr>
          <w:i w:val="0"/>
        </w:rPr>
      </w:pPr>
      <w:r w:rsidRPr="004656D8">
        <w:rPr>
          <w:i w:val="0"/>
        </w:rPr>
        <w:t>Tóm tắt</w:t>
      </w:r>
    </w:p>
    <w:p w14:paraId="290BB3F2" w14:textId="053E8D0B" w:rsidR="00B807F2" w:rsidRPr="004656D8" w:rsidRDefault="00B807F2" w:rsidP="00B807F2">
      <w:pPr>
        <w:pStyle w:val="BodyText"/>
        <w:jc w:val="both"/>
      </w:pPr>
      <w:r w:rsidRPr="00B807F2">
        <w:rPr>
          <w:snapToGrid w:val="0"/>
        </w:rPr>
        <w:t>Use case này mô tả cách người dùng tìm kiếm các bài đăng về món ăn bằng cách tìm kiếm theo tên món ăn hoặc thành phần của thực phẩm.</w:t>
      </w:r>
    </w:p>
    <w:p w14:paraId="410301C3" w14:textId="77777777" w:rsidR="00B807F2" w:rsidRPr="004656D8" w:rsidRDefault="00B807F2" w:rsidP="00B807F2">
      <w:pPr>
        <w:pStyle w:val="Heading3"/>
        <w:spacing w:line="360" w:lineRule="auto"/>
        <w:jc w:val="both"/>
        <w:rPr>
          <w:i w:val="0"/>
        </w:rPr>
      </w:pPr>
      <w:r w:rsidRPr="004656D8">
        <w:rPr>
          <w:i w:val="0"/>
        </w:rPr>
        <w:t>Dòng sự kiện</w:t>
      </w:r>
    </w:p>
    <w:p w14:paraId="2B676E2F" w14:textId="77777777" w:rsidR="00B807F2" w:rsidRPr="004656D8" w:rsidRDefault="00B807F2" w:rsidP="00B807F2">
      <w:pPr>
        <w:pStyle w:val="Heading4"/>
        <w:spacing w:line="360" w:lineRule="auto"/>
        <w:jc w:val="both"/>
      </w:pPr>
      <w:r w:rsidRPr="004656D8">
        <w:t>Dòng sự kiện chính</w:t>
      </w:r>
    </w:p>
    <w:p w14:paraId="73FB37BA" w14:textId="77777777" w:rsidR="00B807F2" w:rsidRDefault="00B807F2" w:rsidP="00B807F2">
      <w:pPr>
        <w:pStyle w:val="BodyText"/>
        <w:numPr>
          <w:ilvl w:val="0"/>
          <w:numId w:val="60"/>
        </w:numPr>
        <w:jc w:val="both"/>
      </w:pPr>
      <w:r>
        <w:t>Đăng nhập thành công vào hệ thống (các đặc tả use-case về "Đăng nhập" được mô tả trong phần 2.1)</w:t>
      </w:r>
    </w:p>
    <w:p w14:paraId="0795C68C" w14:textId="77777777" w:rsidR="00B807F2" w:rsidRDefault="00B807F2" w:rsidP="00B807F2">
      <w:pPr>
        <w:pStyle w:val="BodyText"/>
        <w:numPr>
          <w:ilvl w:val="0"/>
          <w:numId w:val="60"/>
        </w:numPr>
        <w:jc w:val="both"/>
      </w:pPr>
      <w:r>
        <w:t>Trong trang chủ, có một ô tìm kiếm với tiêu đề "Tìm kiếm theo tên món ăn hoặc nguyên liệu"</w:t>
      </w:r>
    </w:p>
    <w:p w14:paraId="17EE9299" w14:textId="77777777" w:rsidR="00B807F2" w:rsidRDefault="00B807F2" w:rsidP="00B807F2">
      <w:pPr>
        <w:pStyle w:val="BodyText"/>
        <w:numPr>
          <w:ilvl w:val="0"/>
          <w:numId w:val="60"/>
        </w:numPr>
        <w:jc w:val="both"/>
      </w:pPr>
      <w:r>
        <w:t>Trong ô tìm kiếm, người dùng nhập từ khóa tìm kiếm.</w:t>
      </w:r>
    </w:p>
    <w:p w14:paraId="367AB1BA" w14:textId="77777777" w:rsidR="00B807F2" w:rsidRDefault="00B807F2" w:rsidP="00B807F2">
      <w:pPr>
        <w:pStyle w:val="BodyText"/>
        <w:numPr>
          <w:ilvl w:val="0"/>
          <w:numId w:val="60"/>
        </w:numPr>
        <w:jc w:val="both"/>
      </w:pPr>
      <w:r>
        <w:t>Sau đó, người dùng nhấn nút "Tìm kiếm"</w:t>
      </w:r>
    </w:p>
    <w:p w14:paraId="62D06CAD" w14:textId="5E7D75AF" w:rsidR="00B807F2" w:rsidRPr="004656D8" w:rsidRDefault="00B807F2" w:rsidP="00B807F2">
      <w:pPr>
        <w:pStyle w:val="BodyText"/>
        <w:numPr>
          <w:ilvl w:val="0"/>
          <w:numId w:val="60"/>
        </w:numPr>
        <w:jc w:val="both"/>
        <w:rPr>
          <w:lang w:val="en-US"/>
        </w:rPr>
      </w:pPr>
      <w:r>
        <w:lastRenderedPageBreak/>
        <w:t>Hệ thống sẽ tìm kiếm các bài đăng chứa các từ khóa được cung cấp bởi người dùng và trả về kết quả.</w:t>
      </w:r>
      <w:r w:rsidRPr="004656D8">
        <w:rPr>
          <w:lang w:val="en-US"/>
        </w:rPr>
        <w:t xml:space="preserve"> </w:t>
      </w:r>
    </w:p>
    <w:p w14:paraId="70E615F1" w14:textId="77777777" w:rsidR="00B807F2" w:rsidRPr="004656D8" w:rsidRDefault="00B807F2" w:rsidP="00B807F2">
      <w:pPr>
        <w:pStyle w:val="Heading4"/>
        <w:spacing w:line="360" w:lineRule="auto"/>
        <w:jc w:val="both"/>
        <w:rPr>
          <w:lang w:val="en-US"/>
        </w:rPr>
      </w:pPr>
      <w:r w:rsidRPr="004656D8">
        <w:t>Các dòng sự kiện khác</w:t>
      </w:r>
    </w:p>
    <w:p w14:paraId="54B5DDFA" w14:textId="0B9929C0" w:rsidR="00B807F2" w:rsidRPr="00B807F2" w:rsidRDefault="00B807F2" w:rsidP="00B807F2">
      <w:pPr>
        <w:pStyle w:val="ListParagraph"/>
        <w:numPr>
          <w:ilvl w:val="0"/>
          <w:numId w:val="61"/>
        </w:numPr>
        <w:rPr>
          <w:lang w:val="en-US"/>
        </w:rPr>
      </w:pPr>
      <w:r w:rsidRPr="00B807F2">
        <w:rPr>
          <w:lang w:val="en-US"/>
        </w:rPr>
        <w:t>Luồng thay thế 1: "Không tìm thấy bài đăng nào"</w:t>
      </w:r>
    </w:p>
    <w:p w14:paraId="60119A8F" w14:textId="77777777" w:rsidR="00B807F2" w:rsidRPr="00B807F2" w:rsidRDefault="00B807F2" w:rsidP="00B807F2">
      <w:pPr>
        <w:pStyle w:val="ListParagraph"/>
        <w:numPr>
          <w:ilvl w:val="0"/>
          <w:numId w:val="56"/>
        </w:numPr>
        <w:rPr>
          <w:lang w:val="en-US"/>
        </w:rPr>
      </w:pPr>
      <w:r w:rsidRPr="00B807F2">
        <w:rPr>
          <w:lang w:val="en-US"/>
        </w:rPr>
        <w:t>Hệ thống sẽ hiển thị thông báo "Không tìm thấy những gì bạn đang tìm kiếm? Để giúp đỡ người khác, hãy là người đầu tiên chia sẻ cách tạo ra nó!"</w:t>
      </w:r>
    </w:p>
    <w:p w14:paraId="1E633884" w14:textId="7E998E14" w:rsidR="00B807F2" w:rsidRPr="00B807F2" w:rsidRDefault="00B807F2" w:rsidP="00B807F2">
      <w:pPr>
        <w:pStyle w:val="ListParagraph"/>
        <w:numPr>
          <w:ilvl w:val="0"/>
          <w:numId w:val="61"/>
        </w:numPr>
        <w:rPr>
          <w:lang w:val="en-US"/>
        </w:rPr>
      </w:pPr>
      <w:r w:rsidRPr="00B807F2">
        <w:rPr>
          <w:lang w:val="en-US"/>
        </w:rPr>
        <w:t>Luồng thay thế 2: "Đầu vào của người dùng quá dài"</w:t>
      </w:r>
    </w:p>
    <w:p w14:paraId="5F7BEE40" w14:textId="77777777" w:rsidR="00B807F2" w:rsidRPr="00B807F2" w:rsidRDefault="00B807F2" w:rsidP="00B807F2">
      <w:pPr>
        <w:pStyle w:val="ListParagraph"/>
        <w:numPr>
          <w:ilvl w:val="0"/>
          <w:numId w:val="56"/>
        </w:numPr>
        <w:rPr>
          <w:lang w:val="en-US"/>
        </w:rPr>
      </w:pPr>
      <w:r w:rsidRPr="00B807F2">
        <w:rPr>
          <w:lang w:val="en-US"/>
        </w:rPr>
        <w:t>Số ký tự tối đa cho phép tìm kiếm là 128. Nếu đầu vào của người dùng dài hơn số ký tự này, hệ thống sẽ tự động cắt bớt và tìm kiếm với số ký tự tối đa là 128.</w:t>
      </w:r>
    </w:p>
    <w:p w14:paraId="30700656" w14:textId="11E89108" w:rsidR="00B807F2" w:rsidRPr="00B807F2" w:rsidRDefault="00B807F2" w:rsidP="00B807F2">
      <w:pPr>
        <w:pStyle w:val="ListParagraph"/>
        <w:numPr>
          <w:ilvl w:val="0"/>
          <w:numId w:val="61"/>
        </w:numPr>
        <w:rPr>
          <w:lang w:val="en-US"/>
        </w:rPr>
      </w:pPr>
      <w:r w:rsidRPr="00B807F2">
        <w:rPr>
          <w:lang w:val="en-US"/>
        </w:rPr>
        <w:t>Luồng thay thế 3:</w:t>
      </w:r>
    </w:p>
    <w:p w14:paraId="45E4AA5F" w14:textId="48705A10" w:rsidR="00B807F2" w:rsidRPr="00B807F2" w:rsidRDefault="00B807F2" w:rsidP="00B807F2">
      <w:pPr>
        <w:pStyle w:val="ListParagraph"/>
        <w:numPr>
          <w:ilvl w:val="0"/>
          <w:numId w:val="56"/>
        </w:numPr>
        <w:rPr>
          <w:lang w:val="en-US"/>
        </w:rPr>
      </w:pPr>
      <w:r w:rsidRPr="00B807F2">
        <w:rPr>
          <w:lang w:val="en-US"/>
        </w:rPr>
        <w:t>Ở bước #4, người dùng có thể nhấn phím Enter trên bàn phím thay vì nhấn nút "Tìm kiếm".</w:t>
      </w:r>
    </w:p>
    <w:p w14:paraId="7068E709" w14:textId="77777777" w:rsidR="00B807F2" w:rsidRPr="004656D8" w:rsidRDefault="00B807F2" w:rsidP="00B807F2">
      <w:pPr>
        <w:pStyle w:val="Heading3"/>
        <w:spacing w:line="360" w:lineRule="auto"/>
        <w:jc w:val="both"/>
        <w:rPr>
          <w:i w:val="0"/>
        </w:rPr>
      </w:pPr>
      <w:r w:rsidRPr="004656D8">
        <w:rPr>
          <w:i w:val="0"/>
        </w:rPr>
        <w:t>Các yêu cầu đặc biệt</w:t>
      </w:r>
    </w:p>
    <w:p w14:paraId="03742D06" w14:textId="14682267" w:rsidR="00B807F2" w:rsidRPr="00B807F2" w:rsidRDefault="00B807F2" w:rsidP="00B807F2">
      <w:pPr>
        <w:pStyle w:val="BodyText"/>
        <w:jc w:val="both"/>
        <w:rPr>
          <w:lang w:val="en-US"/>
        </w:rPr>
      </w:pPr>
      <w:r>
        <w:rPr>
          <w:lang w:val="en-US"/>
        </w:rPr>
        <w:t>Không có</w:t>
      </w:r>
    </w:p>
    <w:p w14:paraId="1AEFF043" w14:textId="77777777" w:rsidR="00B807F2" w:rsidRPr="004656D8" w:rsidRDefault="00B807F2" w:rsidP="00B807F2">
      <w:pPr>
        <w:pStyle w:val="Heading3"/>
        <w:spacing w:line="360" w:lineRule="auto"/>
        <w:jc w:val="both"/>
        <w:rPr>
          <w:i w:val="0"/>
        </w:rPr>
      </w:pPr>
      <w:r w:rsidRPr="004656D8">
        <w:rPr>
          <w:i w:val="0"/>
        </w:rPr>
        <w:t>Trạng thái hệ thống khi bắt đầu thực hiện Use-case</w:t>
      </w:r>
    </w:p>
    <w:p w14:paraId="01E0ECD8" w14:textId="27F0DDEB" w:rsidR="00B807F2" w:rsidRPr="004656D8" w:rsidRDefault="00B807F2" w:rsidP="00B807F2">
      <w:pPr>
        <w:pStyle w:val="BodyText"/>
        <w:numPr>
          <w:ilvl w:val="0"/>
          <w:numId w:val="56"/>
        </w:numPr>
        <w:jc w:val="both"/>
      </w:pPr>
      <w:r>
        <w:rPr>
          <w:lang w:val="en-US"/>
        </w:rPr>
        <w:t>Người dùng truy cập thành công vào trang web</w:t>
      </w:r>
    </w:p>
    <w:p w14:paraId="2CEADE48" w14:textId="77777777" w:rsidR="00B807F2" w:rsidRPr="004656D8" w:rsidRDefault="00B807F2" w:rsidP="00B807F2">
      <w:pPr>
        <w:pStyle w:val="Heading3"/>
        <w:spacing w:line="360" w:lineRule="auto"/>
        <w:jc w:val="both"/>
        <w:rPr>
          <w:i w:val="0"/>
        </w:rPr>
      </w:pPr>
      <w:r w:rsidRPr="004656D8">
        <w:rPr>
          <w:i w:val="0"/>
          <w:lang w:val="en-US"/>
        </w:rPr>
        <w:t>Trạng thái hệ thống sau khi thực hiện Use-case</w:t>
      </w:r>
    </w:p>
    <w:p w14:paraId="495E3265" w14:textId="67AF157B" w:rsidR="00B807F2" w:rsidRPr="00B807F2" w:rsidRDefault="00B807F2" w:rsidP="00B807F2">
      <w:pPr>
        <w:pStyle w:val="BodyText"/>
        <w:numPr>
          <w:ilvl w:val="0"/>
          <w:numId w:val="56"/>
        </w:numPr>
        <w:jc w:val="both"/>
        <w:rPr>
          <w:lang w:val="en-US"/>
        </w:rPr>
      </w:pPr>
      <w:r>
        <w:rPr>
          <w:lang w:val="en-US"/>
        </w:rPr>
        <w:t>Hệ thống sẽ hiện thị danh sách kết quả tìm được ở giữa màn hình. Nếu không tìm được hệ thống sẽ thông báo “Không tìm thấy món ăn tương ứng”</w:t>
      </w:r>
    </w:p>
    <w:p w14:paraId="4DA498BD" w14:textId="41FCC7DB" w:rsidR="00B807F2" w:rsidRDefault="00561C14" w:rsidP="00561C14">
      <w:pPr>
        <w:pStyle w:val="Heading2"/>
        <w:rPr>
          <w:lang w:val="en-US"/>
        </w:rPr>
      </w:pPr>
      <w:bookmarkStart w:id="22" w:name="_Toc134303474"/>
      <w:r>
        <w:rPr>
          <w:lang w:val="en-US"/>
        </w:rPr>
        <w:t xml:space="preserve">Đặc tả Use-case </w:t>
      </w:r>
      <w:r w:rsidR="00AE20CF">
        <w:rPr>
          <w:lang w:val="en-US"/>
        </w:rPr>
        <w:t>Sắp xếp</w:t>
      </w:r>
      <w:r>
        <w:rPr>
          <w:lang w:val="en-US"/>
        </w:rPr>
        <w:t xml:space="preserve"> kết quả tìm kiếm:</w:t>
      </w:r>
      <w:bookmarkEnd w:id="22"/>
    </w:p>
    <w:p w14:paraId="6BEC7AE0" w14:textId="77777777" w:rsidR="00561C14" w:rsidRPr="004656D8" w:rsidRDefault="00561C14" w:rsidP="00561C14">
      <w:pPr>
        <w:pStyle w:val="Heading3"/>
        <w:spacing w:line="360" w:lineRule="auto"/>
        <w:jc w:val="both"/>
        <w:rPr>
          <w:i w:val="0"/>
        </w:rPr>
      </w:pPr>
      <w:r w:rsidRPr="004656D8">
        <w:rPr>
          <w:i w:val="0"/>
        </w:rPr>
        <w:t>Tóm tắt</w:t>
      </w:r>
    </w:p>
    <w:p w14:paraId="6A32CCCC" w14:textId="6883EA46" w:rsidR="00561C14" w:rsidRPr="00561C14" w:rsidRDefault="00561C14" w:rsidP="00561C14">
      <w:pPr>
        <w:pStyle w:val="BodyText"/>
        <w:jc w:val="both"/>
        <w:rPr>
          <w:lang w:val="en-US"/>
        </w:rPr>
      </w:pPr>
      <w:r>
        <w:rPr>
          <w:snapToGrid w:val="0"/>
          <w:lang w:val="en-US"/>
        </w:rPr>
        <w:t xml:space="preserve">Use-case này mô tả cách người dùng có thể </w:t>
      </w:r>
      <w:r w:rsidR="00AE20CF">
        <w:rPr>
          <w:snapToGrid w:val="0"/>
          <w:lang w:val="en-US"/>
        </w:rPr>
        <w:t>sắp xếp</w:t>
      </w:r>
      <w:r>
        <w:rPr>
          <w:snapToGrid w:val="0"/>
          <w:lang w:val="en-US"/>
        </w:rPr>
        <w:t xml:space="preserve"> kết quả tìm kiếm</w:t>
      </w:r>
    </w:p>
    <w:p w14:paraId="39E79DD4" w14:textId="77777777" w:rsidR="00561C14" w:rsidRPr="004656D8" w:rsidRDefault="00561C14" w:rsidP="00561C14">
      <w:pPr>
        <w:pStyle w:val="Heading3"/>
        <w:spacing w:line="360" w:lineRule="auto"/>
        <w:jc w:val="both"/>
        <w:rPr>
          <w:i w:val="0"/>
        </w:rPr>
      </w:pPr>
      <w:r w:rsidRPr="004656D8">
        <w:rPr>
          <w:i w:val="0"/>
        </w:rPr>
        <w:t>Dòng sự kiện</w:t>
      </w:r>
    </w:p>
    <w:p w14:paraId="059EA131" w14:textId="77777777" w:rsidR="00561C14" w:rsidRPr="004656D8" w:rsidRDefault="00561C14" w:rsidP="00561C14">
      <w:pPr>
        <w:pStyle w:val="Heading4"/>
        <w:spacing w:line="360" w:lineRule="auto"/>
        <w:jc w:val="both"/>
      </w:pPr>
      <w:r w:rsidRPr="004656D8">
        <w:t>Dòng sự kiện chính</w:t>
      </w:r>
    </w:p>
    <w:p w14:paraId="3DDD7259" w14:textId="77777777" w:rsidR="00561C14" w:rsidRDefault="00561C14" w:rsidP="00561C14">
      <w:pPr>
        <w:pStyle w:val="BodyText"/>
        <w:numPr>
          <w:ilvl w:val="0"/>
          <w:numId w:val="62"/>
        </w:numPr>
        <w:jc w:val="both"/>
        <w:rPr>
          <w:lang w:val="en-US"/>
        </w:rPr>
      </w:pPr>
      <w:r>
        <w:rPr>
          <w:lang w:val="en-US"/>
        </w:rPr>
        <w:t>Sau khi tìm kiếm ở Use-case 4.12.</w:t>
      </w:r>
    </w:p>
    <w:p w14:paraId="5223661A" w14:textId="58D89E58" w:rsidR="00561C14" w:rsidRPr="00561C14" w:rsidRDefault="00561C14" w:rsidP="00561C14">
      <w:pPr>
        <w:pStyle w:val="BodyText"/>
        <w:numPr>
          <w:ilvl w:val="0"/>
          <w:numId w:val="62"/>
        </w:numPr>
        <w:jc w:val="both"/>
        <w:rPr>
          <w:lang w:val="en-US"/>
        </w:rPr>
      </w:pPr>
      <w:r w:rsidRPr="00561C14">
        <w:rPr>
          <w:lang w:val="en-US"/>
        </w:rPr>
        <w:t>Trong hộp "</w:t>
      </w:r>
      <w:r w:rsidR="00AE20CF">
        <w:rPr>
          <w:lang w:val="en-US"/>
        </w:rPr>
        <w:t>Sort</w:t>
      </w:r>
      <w:r w:rsidRPr="00561C14">
        <w:rPr>
          <w:lang w:val="en-US"/>
        </w:rPr>
        <w:t xml:space="preserve"> </w:t>
      </w:r>
      <w:r w:rsidR="00AE20CF">
        <w:rPr>
          <w:lang w:val="en-US"/>
        </w:rPr>
        <w:t>Result</w:t>
      </w:r>
      <w:r w:rsidRPr="00561C14">
        <w:rPr>
          <w:lang w:val="en-US"/>
        </w:rPr>
        <w:t xml:space="preserve">", sẽ có các danh mục để người dùng </w:t>
      </w:r>
      <w:r w:rsidR="00AE20CF">
        <w:rPr>
          <w:lang w:val="en-US"/>
        </w:rPr>
        <w:t>sắp xếp</w:t>
      </w:r>
      <w:r w:rsidRPr="00561C14">
        <w:rPr>
          <w:lang w:val="en-US"/>
        </w:rPr>
        <w:t xml:space="preserve"> kết quả</w:t>
      </w:r>
    </w:p>
    <w:p w14:paraId="3310C485" w14:textId="2B8C4D5E" w:rsidR="00561C14" w:rsidRPr="00561C14" w:rsidRDefault="00561C14" w:rsidP="00561C14">
      <w:pPr>
        <w:pStyle w:val="BodyText"/>
        <w:numPr>
          <w:ilvl w:val="0"/>
          <w:numId w:val="62"/>
        </w:numPr>
        <w:jc w:val="both"/>
        <w:rPr>
          <w:lang w:val="en-US"/>
        </w:rPr>
      </w:pPr>
      <w:r w:rsidRPr="00561C14">
        <w:rPr>
          <w:lang w:val="en-US"/>
        </w:rPr>
        <w:t xml:space="preserve">Người dùng </w:t>
      </w:r>
      <w:r w:rsidR="00AE20CF">
        <w:rPr>
          <w:lang w:val="en-US"/>
        </w:rPr>
        <w:t>nhấn vào</w:t>
      </w:r>
      <w:r w:rsidRPr="00561C14">
        <w:rPr>
          <w:lang w:val="en-US"/>
        </w:rPr>
        <w:t xml:space="preserve"> </w:t>
      </w:r>
      <w:r w:rsidR="00AE20CF">
        <w:rPr>
          <w:lang w:val="en-US"/>
        </w:rPr>
        <w:t>kiểu sắp xếp</w:t>
      </w:r>
      <w:r w:rsidRPr="00561C14">
        <w:rPr>
          <w:lang w:val="en-US"/>
        </w:rPr>
        <w:t xml:space="preserve"> mong muốn</w:t>
      </w:r>
    </w:p>
    <w:p w14:paraId="05DD3AFD" w14:textId="77777777" w:rsidR="00561C14" w:rsidRPr="00561C14" w:rsidRDefault="00561C14" w:rsidP="00561C14">
      <w:pPr>
        <w:pStyle w:val="BodyText"/>
        <w:numPr>
          <w:ilvl w:val="0"/>
          <w:numId w:val="62"/>
        </w:numPr>
        <w:jc w:val="both"/>
        <w:rPr>
          <w:lang w:val="en-US"/>
        </w:rPr>
      </w:pPr>
      <w:r w:rsidRPr="00561C14">
        <w:rPr>
          <w:lang w:val="en-US"/>
        </w:rPr>
        <w:t>Trang web sẽ được tải lại</w:t>
      </w:r>
    </w:p>
    <w:p w14:paraId="0E3D368F" w14:textId="4154DCC7" w:rsidR="00561C14" w:rsidRPr="004656D8" w:rsidRDefault="00561C14" w:rsidP="00561C14">
      <w:pPr>
        <w:pStyle w:val="BodyText"/>
        <w:numPr>
          <w:ilvl w:val="0"/>
          <w:numId w:val="62"/>
        </w:numPr>
        <w:jc w:val="both"/>
        <w:rPr>
          <w:lang w:val="en-US"/>
        </w:rPr>
      </w:pPr>
      <w:r w:rsidRPr="00561C14">
        <w:rPr>
          <w:lang w:val="en-US"/>
        </w:rPr>
        <w:t xml:space="preserve">Cuối cùng, kết quả ban đầu sẽ được thay thế bằng các kết quả đã được </w:t>
      </w:r>
      <w:r w:rsidR="00AE20CF">
        <w:rPr>
          <w:lang w:val="en-US"/>
        </w:rPr>
        <w:t>sắp xếp</w:t>
      </w:r>
      <w:r w:rsidRPr="004656D8">
        <w:rPr>
          <w:lang w:val="en-US"/>
        </w:rPr>
        <w:t xml:space="preserve"> </w:t>
      </w:r>
    </w:p>
    <w:p w14:paraId="5D62B8D4" w14:textId="77777777" w:rsidR="00561C14" w:rsidRPr="004656D8" w:rsidRDefault="00561C14" w:rsidP="00561C14">
      <w:pPr>
        <w:pStyle w:val="Heading4"/>
        <w:spacing w:line="360" w:lineRule="auto"/>
        <w:jc w:val="both"/>
        <w:rPr>
          <w:lang w:val="en-US"/>
        </w:rPr>
      </w:pPr>
      <w:r w:rsidRPr="004656D8">
        <w:t>Các dòng sự kiện khác</w:t>
      </w:r>
    </w:p>
    <w:p w14:paraId="4D56F07F" w14:textId="2E309394" w:rsidR="00AE20CF" w:rsidRPr="00AE20CF" w:rsidRDefault="00AE20CF" w:rsidP="00AE20CF">
      <w:pPr>
        <w:pStyle w:val="ListParagraph"/>
        <w:numPr>
          <w:ilvl w:val="2"/>
          <w:numId w:val="55"/>
        </w:numPr>
        <w:ind w:left="1440"/>
        <w:rPr>
          <w:lang w:val="en-US"/>
        </w:rPr>
      </w:pPr>
      <w:r w:rsidRPr="00AE20CF">
        <w:rPr>
          <w:lang w:val="en-US"/>
        </w:rPr>
        <w:t>Alternative flow 1:</w:t>
      </w:r>
    </w:p>
    <w:p w14:paraId="1B552084" w14:textId="77777777" w:rsidR="00AE20CF" w:rsidRPr="00AE20CF" w:rsidRDefault="00AE20CF" w:rsidP="00AE20CF">
      <w:pPr>
        <w:pStyle w:val="ListParagraph"/>
        <w:numPr>
          <w:ilvl w:val="1"/>
          <w:numId w:val="56"/>
        </w:numPr>
        <w:rPr>
          <w:lang w:val="en-US"/>
        </w:rPr>
      </w:pPr>
      <w:r w:rsidRPr="00AE20CF">
        <w:rPr>
          <w:lang w:val="en-US"/>
        </w:rPr>
        <w:t>Trong #4, nếu người dùng không chọn bất kỳ lựa chọn nào và bắt đầu sắp xếp, kết quả sẽ không thay đổi so với ban đầu.</w:t>
      </w:r>
    </w:p>
    <w:p w14:paraId="2BCD1C68" w14:textId="49143034" w:rsidR="00AE20CF" w:rsidRPr="00AE20CF" w:rsidRDefault="00AE20CF" w:rsidP="00AE20CF">
      <w:pPr>
        <w:pStyle w:val="ListParagraph"/>
        <w:numPr>
          <w:ilvl w:val="2"/>
          <w:numId w:val="55"/>
        </w:numPr>
        <w:ind w:left="1440"/>
        <w:rPr>
          <w:lang w:val="en-US"/>
        </w:rPr>
      </w:pPr>
      <w:r w:rsidRPr="00AE20CF">
        <w:rPr>
          <w:lang w:val="en-US"/>
        </w:rPr>
        <w:t>Alternative flow 2:</w:t>
      </w:r>
    </w:p>
    <w:p w14:paraId="76C77AF3" w14:textId="77777777" w:rsidR="00AE20CF" w:rsidRPr="00AE20CF" w:rsidRDefault="00AE20CF" w:rsidP="00AE20CF">
      <w:pPr>
        <w:pStyle w:val="ListParagraph"/>
        <w:numPr>
          <w:ilvl w:val="1"/>
          <w:numId w:val="56"/>
        </w:numPr>
        <w:rPr>
          <w:lang w:val="en-US"/>
        </w:rPr>
      </w:pPr>
      <w:r w:rsidRPr="00AE20CF">
        <w:rPr>
          <w:lang w:val="en-US"/>
        </w:rPr>
        <w:t>Trong #7, nếu không có công thức nào sau khi tìm kiếm ở #1, thì trong kết quả cuối cùng của use case này sẽ không hiển thị gì, dù cho người dùng đã thực hiện các bước theo đúng thứ tự.</w:t>
      </w:r>
    </w:p>
    <w:p w14:paraId="1ACEEC15" w14:textId="77777777" w:rsidR="00561C14" w:rsidRPr="004656D8" w:rsidRDefault="00561C14" w:rsidP="00561C14">
      <w:pPr>
        <w:pStyle w:val="Heading3"/>
        <w:spacing w:line="360" w:lineRule="auto"/>
        <w:jc w:val="both"/>
        <w:rPr>
          <w:i w:val="0"/>
        </w:rPr>
      </w:pPr>
      <w:r w:rsidRPr="004656D8">
        <w:rPr>
          <w:i w:val="0"/>
        </w:rPr>
        <w:lastRenderedPageBreak/>
        <w:t>Các yêu cầu đặc biệt</w:t>
      </w:r>
    </w:p>
    <w:p w14:paraId="0F438EE4" w14:textId="6A31D43D" w:rsidR="00561C14" w:rsidRPr="00561C14" w:rsidRDefault="00561C14" w:rsidP="00561C14">
      <w:pPr>
        <w:pStyle w:val="BodyText"/>
        <w:jc w:val="both"/>
        <w:rPr>
          <w:lang w:val="en-US"/>
        </w:rPr>
      </w:pPr>
      <w:r>
        <w:rPr>
          <w:lang w:val="en-US"/>
        </w:rPr>
        <w:t>Không có</w:t>
      </w:r>
    </w:p>
    <w:p w14:paraId="2DCD6937" w14:textId="77777777" w:rsidR="00561C14" w:rsidRPr="004656D8" w:rsidRDefault="00561C14" w:rsidP="00561C14">
      <w:pPr>
        <w:pStyle w:val="Heading3"/>
        <w:spacing w:line="360" w:lineRule="auto"/>
        <w:jc w:val="both"/>
        <w:rPr>
          <w:i w:val="0"/>
        </w:rPr>
      </w:pPr>
      <w:r w:rsidRPr="004656D8">
        <w:rPr>
          <w:i w:val="0"/>
        </w:rPr>
        <w:t>Trạng thái hệ thống khi bắt đầu thực hiện Use-case</w:t>
      </w:r>
    </w:p>
    <w:p w14:paraId="6C95CCDE" w14:textId="77777777" w:rsidR="00561C14" w:rsidRPr="00561C14" w:rsidRDefault="00561C14" w:rsidP="00561C14">
      <w:pPr>
        <w:pStyle w:val="BodyText"/>
        <w:jc w:val="both"/>
        <w:rPr>
          <w:lang w:val="en-US"/>
        </w:rPr>
      </w:pPr>
      <w:r>
        <w:rPr>
          <w:lang w:val="en-US"/>
        </w:rPr>
        <w:t>Truy cập trang web thành công và Đã tìm kiếm món ăn</w:t>
      </w:r>
    </w:p>
    <w:p w14:paraId="3C4A3926" w14:textId="49E14C2C" w:rsidR="00561C14" w:rsidRPr="004656D8" w:rsidRDefault="00561C14" w:rsidP="00561C14">
      <w:pPr>
        <w:pStyle w:val="BodyText"/>
        <w:jc w:val="both"/>
      </w:pPr>
    </w:p>
    <w:p w14:paraId="067F3C4D" w14:textId="77777777" w:rsidR="00561C14" w:rsidRPr="004656D8" w:rsidRDefault="00561C14" w:rsidP="00561C14">
      <w:pPr>
        <w:pStyle w:val="Heading3"/>
        <w:spacing w:line="360" w:lineRule="auto"/>
        <w:jc w:val="both"/>
        <w:rPr>
          <w:i w:val="0"/>
        </w:rPr>
      </w:pPr>
      <w:r w:rsidRPr="004656D8">
        <w:rPr>
          <w:i w:val="0"/>
          <w:lang w:val="en-US"/>
        </w:rPr>
        <w:t>Trạng thái hệ thống sau khi thực hiện Use-case</w:t>
      </w:r>
    </w:p>
    <w:p w14:paraId="5A39131D" w14:textId="1009932F" w:rsidR="00561C14" w:rsidRPr="004656D8" w:rsidRDefault="00AE20CF" w:rsidP="00561C14">
      <w:pPr>
        <w:pStyle w:val="BodyText"/>
        <w:jc w:val="both"/>
        <w:rPr>
          <w:lang w:val="en-US"/>
        </w:rPr>
      </w:pPr>
      <w:r>
        <w:rPr>
          <w:lang w:val="en-US"/>
        </w:rPr>
        <w:t>Kết quả tìm kiếm được sắp xếp theo thứ tự mà người dùng đã chọn trước đó</w:t>
      </w:r>
      <w:r w:rsidR="00561C14" w:rsidRPr="004656D8">
        <w:t>.</w:t>
      </w:r>
    </w:p>
    <w:p w14:paraId="21D165CE" w14:textId="6B02607A" w:rsidR="00561C14" w:rsidRDefault="00AE20CF" w:rsidP="00AE20CF">
      <w:pPr>
        <w:pStyle w:val="Heading2"/>
        <w:rPr>
          <w:lang w:val="en-US"/>
        </w:rPr>
      </w:pPr>
      <w:bookmarkStart w:id="23" w:name="_Toc134303475"/>
      <w:r>
        <w:rPr>
          <w:lang w:val="en-US"/>
        </w:rPr>
        <w:t>Đặc tả Use-case xem trang cá nhân của người dùng khác:</w:t>
      </w:r>
      <w:bookmarkEnd w:id="23"/>
    </w:p>
    <w:p w14:paraId="278E46B4" w14:textId="77777777" w:rsidR="00AE20CF" w:rsidRPr="004656D8" w:rsidRDefault="00AE20CF" w:rsidP="00AE20CF">
      <w:pPr>
        <w:pStyle w:val="Heading3"/>
        <w:spacing w:line="360" w:lineRule="auto"/>
        <w:jc w:val="both"/>
        <w:rPr>
          <w:i w:val="0"/>
        </w:rPr>
      </w:pPr>
      <w:r w:rsidRPr="004656D8">
        <w:rPr>
          <w:i w:val="0"/>
        </w:rPr>
        <w:t>Tóm tắt</w:t>
      </w:r>
    </w:p>
    <w:p w14:paraId="183B36D1" w14:textId="4867CB6E" w:rsidR="00AE20CF" w:rsidRPr="004656D8" w:rsidRDefault="000E1AE8" w:rsidP="00AE20CF">
      <w:pPr>
        <w:pStyle w:val="BodyText"/>
        <w:jc w:val="both"/>
      </w:pPr>
      <w:r>
        <w:rPr>
          <w:snapToGrid w:val="0"/>
          <w:lang w:val="en-US"/>
        </w:rPr>
        <w:t>Use-case này mô tả cách để xem trang cá nhân của người dùng khác</w:t>
      </w:r>
    </w:p>
    <w:p w14:paraId="32B2B815" w14:textId="77777777" w:rsidR="00AE20CF" w:rsidRPr="004656D8" w:rsidRDefault="00AE20CF" w:rsidP="00AE20CF">
      <w:pPr>
        <w:pStyle w:val="Heading3"/>
        <w:spacing w:line="360" w:lineRule="auto"/>
        <w:jc w:val="both"/>
        <w:rPr>
          <w:i w:val="0"/>
        </w:rPr>
      </w:pPr>
      <w:r w:rsidRPr="004656D8">
        <w:rPr>
          <w:i w:val="0"/>
        </w:rPr>
        <w:t>Dòng sự kiện</w:t>
      </w:r>
    </w:p>
    <w:p w14:paraId="0D4CD466" w14:textId="77777777" w:rsidR="00AE20CF" w:rsidRPr="004656D8" w:rsidRDefault="00AE20CF" w:rsidP="00AE20CF">
      <w:pPr>
        <w:pStyle w:val="Heading4"/>
        <w:spacing w:line="360" w:lineRule="auto"/>
        <w:jc w:val="both"/>
      </w:pPr>
      <w:r w:rsidRPr="004656D8">
        <w:t>Dòng sự kiện chính</w:t>
      </w:r>
    </w:p>
    <w:p w14:paraId="2B4BF53A" w14:textId="77777777" w:rsidR="000E1AE8" w:rsidRDefault="000E1AE8" w:rsidP="000E1AE8">
      <w:pPr>
        <w:pStyle w:val="BodyText"/>
        <w:numPr>
          <w:ilvl w:val="0"/>
          <w:numId w:val="64"/>
        </w:numPr>
        <w:jc w:val="both"/>
        <w:rPr>
          <w:lang w:val="en-US"/>
        </w:rPr>
      </w:pPr>
      <w:r>
        <w:rPr>
          <w:lang w:val="en-US"/>
        </w:rPr>
        <w:t>Sau khi xem chi tiết món ăn ở 4.6 người dùng có thể nhấn vào avartar hoặc tên của người đăng công thức nấu ăn để vào xem trang cá nhân của họ.</w:t>
      </w:r>
    </w:p>
    <w:p w14:paraId="737E5C93" w14:textId="36A6C944" w:rsidR="00AE20CF" w:rsidRPr="004656D8" w:rsidRDefault="000E1AE8" w:rsidP="000E1AE8">
      <w:pPr>
        <w:pStyle w:val="BodyText"/>
        <w:numPr>
          <w:ilvl w:val="0"/>
          <w:numId w:val="64"/>
        </w:numPr>
        <w:jc w:val="both"/>
        <w:rPr>
          <w:lang w:val="en-US"/>
        </w:rPr>
      </w:pPr>
      <w:r>
        <w:rPr>
          <w:lang w:val="en-US"/>
        </w:rPr>
        <w:t>Hệ thống sẽ hiển thị một số thông tin cơ bản của người đăng như tên, email, ... Và hiển thị danh sách các món ăn mà người này đã đăng.</w:t>
      </w:r>
      <w:r w:rsidR="00AE20CF" w:rsidRPr="004656D8">
        <w:rPr>
          <w:lang w:val="en-US"/>
        </w:rPr>
        <w:t xml:space="preserve"> </w:t>
      </w:r>
    </w:p>
    <w:p w14:paraId="51B258A1" w14:textId="77777777" w:rsidR="00AE20CF" w:rsidRPr="004656D8" w:rsidRDefault="00AE20CF" w:rsidP="00AE20CF">
      <w:pPr>
        <w:pStyle w:val="Heading4"/>
        <w:spacing w:line="360" w:lineRule="auto"/>
        <w:jc w:val="both"/>
        <w:rPr>
          <w:lang w:val="en-US"/>
        </w:rPr>
      </w:pPr>
      <w:r w:rsidRPr="004656D8">
        <w:t>Các dòng sự kiện khác</w:t>
      </w:r>
    </w:p>
    <w:p w14:paraId="4673ACA1" w14:textId="524127C7" w:rsidR="000E1AE8" w:rsidRPr="000E1AE8" w:rsidRDefault="000E1AE8" w:rsidP="000E1AE8">
      <w:pPr>
        <w:pStyle w:val="ListParagraph"/>
        <w:numPr>
          <w:ilvl w:val="1"/>
          <w:numId w:val="65"/>
        </w:numPr>
        <w:rPr>
          <w:lang w:val="en-US"/>
        </w:rPr>
      </w:pPr>
      <w:r>
        <w:rPr>
          <w:lang w:val="en-US"/>
        </w:rPr>
        <w:t>Không có.</w:t>
      </w:r>
    </w:p>
    <w:p w14:paraId="6EEDB7CD" w14:textId="77777777" w:rsidR="00AE20CF" w:rsidRPr="004656D8" w:rsidRDefault="00AE20CF" w:rsidP="00AE20CF">
      <w:pPr>
        <w:pStyle w:val="Heading3"/>
        <w:spacing w:line="360" w:lineRule="auto"/>
        <w:jc w:val="both"/>
        <w:rPr>
          <w:i w:val="0"/>
        </w:rPr>
      </w:pPr>
      <w:r w:rsidRPr="004656D8">
        <w:rPr>
          <w:i w:val="0"/>
        </w:rPr>
        <w:t>Các yêu cầu đặc biệt</w:t>
      </w:r>
    </w:p>
    <w:p w14:paraId="30B13686" w14:textId="3FF46885" w:rsidR="00AE20CF" w:rsidRPr="004656D8" w:rsidRDefault="000E1AE8" w:rsidP="00AE20CF">
      <w:pPr>
        <w:pStyle w:val="BodyText"/>
        <w:jc w:val="both"/>
      </w:pPr>
      <w:r>
        <w:rPr>
          <w:lang w:val="en-US"/>
        </w:rPr>
        <w:t>Không có</w:t>
      </w:r>
    </w:p>
    <w:p w14:paraId="198580AF" w14:textId="77777777" w:rsidR="00AE20CF" w:rsidRPr="004656D8" w:rsidRDefault="00AE20CF" w:rsidP="00AE20CF">
      <w:pPr>
        <w:pStyle w:val="Heading3"/>
        <w:spacing w:line="360" w:lineRule="auto"/>
        <w:jc w:val="both"/>
        <w:rPr>
          <w:i w:val="0"/>
        </w:rPr>
      </w:pPr>
      <w:r w:rsidRPr="004656D8">
        <w:rPr>
          <w:i w:val="0"/>
        </w:rPr>
        <w:t>Trạng thái hệ thống khi bắt đầu thực hiện Use-case</w:t>
      </w:r>
    </w:p>
    <w:p w14:paraId="31A6706C" w14:textId="5B9974CA" w:rsidR="00AE20CF" w:rsidRPr="000E1AE8" w:rsidRDefault="000E1AE8" w:rsidP="00AE20CF">
      <w:pPr>
        <w:pStyle w:val="BodyText"/>
        <w:jc w:val="both"/>
        <w:rPr>
          <w:lang w:val="en-US"/>
        </w:rPr>
      </w:pPr>
      <w:r>
        <w:rPr>
          <w:lang w:val="en-US"/>
        </w:rPr>
        <w:t>Người dùng đang ở trang xem chi tiết món ăn</w:t>
      </w:r>
    </w:p>
    <w:p w14:paraId="5933B793" w14:textId="77777777" w:rsidR="00AE20CF" w:rsidRPr="004656D8" w:rsidRDefault="00AE20CF" w:rsidP="00AE20CF">
      <w:pPr>
        <w:pStyle w:val="Heading3"/>
        <w:spacing w:line="360" w:lineRule="auto"/>
        <w:jc w:val="both"/>
        <w:rPr>
          <w:i w:val="0"/>
        </w:rPr>
      </w:pPr>
      <w:r w:rsidRPr="004656D8">
        <w:rPr>
          <w:i w:val="0"/>
          <w:lang w:val="en-US"/>
        </w:rPr>
        <w:t>Trạng thái hệ thống sau khi thực hiện Use-case</w:t>
      </w:r>
    </w:p>
    <w:p w14:paraId="30166229" w14:textId="22AA4072" w:rsidR="00AE20CF" w:rsidRPr="004656D8" w:rsidRDefault="000E1AE8" w:rsidP="00AE20CF">
      <w:pPr>
        <w:pStyle w:val="BodyText"/>
        <w:jc w:val="both"/>
        <w:rPr>
          <w:lang w:val="en-US"/>
        </w:rPr>
      </w:pPr>
      <w:r>
        <w:rPr>
          <w:lang w:val="en-US"/>
        </w:rPr>
        <w:t>Hệ thống sẽ hiển thị trang cá nhân của người đăng</w:t>
      </w:r>
      <w:r w:rsidR="00AE20CF" w:rsidRPr="004656D8">
        <w:t>.</w:t>
      </w:r>
    </w:p>
    <w:p w14:paraId="65C09DFA" w14:textId="77777777" w:rsidR="00AE20CF" w:rsidRPr="004656D8" w:rsidRDefault="00AE20CF" w:rsidP="00AE20CF">
      <w:pPr>
        <w:pStyle w:val="Heading3"/>
        <w:spacing w:line="360" w:lineRule="auto"/>
        <w:jc w:val="both"/>
        <w:rPr>
          <w:i w:val="0"/>
          <w:lang w:val="en-US"/>
        </w:rPr>
      </w:pPr>
      <w:r w:rsidRPr="004656D8">
        <w:rPr>
          <w:i w:val="0"/>
          <w:lang w:val="en-US"/>
        </w:rPr>
        <w:t>Điểm mở rộng</w:t>
      </w:r>
    </w:p>
    <w:p w14:paraId="29796CEB" w14:textId="57A11447" w:rsidR="00AE20CF" w:rsidRDefault="001E5572" w:rsidP="00AE20CF">
      <w:pPr>
        <w:pStyle w:val="BodyText"/>
        <w:jc w:val="both"/>
        <w:rPr>
          <w:lang w:val="en-US"/>
        </w:rPr>
      </w:pPr>
      <w:r>
        <w:rPr>
          <w:lang w:val="en-US"/>
        </w:rPr>
        <w:t>Use-case Follow người dùng khác</w:t>
      </w:r>
      <w:r w:rsidR="00AE20CF" w:rsidRPr="004656D8">
        <w:rPr>
          <w:lang w:val="en-US"/>
        </w:rPr>
        <w:t>.</w:t>
      </w:r>
    </w:p>
    <w:p w14:paraId="15C5A686" w14:textId="7D81C755" w:rsidR="001E5572" w:rsidRDefault="001E5572" w:rsidP="001E5572">
      <w:pPr>
        <w:pStyle w:val="Heading2"/>
        <w:rPr>
          <w:lang w:val="en-US"/>
        </w:rPr>
      </w:pPr>
      <w:bookmarkStart w:id="24" w:name="_Toc134303476"/>
      <w:r>
        <w:rPr>
          <w:lang w:val="en-US"/>
        </w:rPr>
        <w:t>Đặc tả Use-case Follow người dùng khác:</w:t>
      </w:r>
      <w:bookmarkEnd w:id="24"/>
    </w:p>
    <w:p w14:paraId="52255DA0" w14:textId="77777777" w:rsidR="001E5572" w:rsidRPr="004656D8" w:rsidRDefault="001E5572" w:rsidP="001E5572">
      <w:pPr>
        <w:pStyle w:val="Heading3"/>
        <w:spacing w:line="360" w:lineRule="auto"/>
        <w:jc w:val="both"/>
        <w:rPr>
          <w:i w:val="0"/>
        </w:rPr>
      </w:pPr>
      <w:r w:rsidRPr="004656D8">
        <w:rPr>
          <w:i w:val="0"/>
        </w:rPr>
        <w:t>Tóm tắt</w:t>
      </w:r>
    </w:p>
    <w:p w14:paraId="7E859278" w14:textId="5F251618" w:rsidR="001E5572" w:rsidRPr="001E5572" w:rsidRDefault="001E5572" w:rsidP="001E5572">
      <w:pPr>
        <w:pStyle w:val="BodyText"/>
        <w:jc w:val="both"/>
        <w:rPr>
          <w:lang w:val="en-US"/>
        </w:rPr>
      </w:pPr>
      <w:r w:rsidRPr="004656D8">
        <w:rPr>
          <w:snapToGrid w:val="0"/>
        </w:rPr>
        <w:t xml:space="preserve">Use-case </w:t>
      </w:r>
      <w:r>
        <w:rPr>
          <w:snapToGrid w:val="0"/>
          <w:lang w:val="en-US"/>
        </w:rPr>
        <w:t>này mô tả cách người dùng follow một người dùng khác</w:t>
      </w:r>
    </w:p>
    <w:p w14:paraId="65511382" w14:textId="77777777" w:rsidR="001E5572" w:rsidRPr="004656D8" w:rsidRDefault="001E5572" w:rsidP="001E5572">
      <w:pPr>
        <w:pStyle w:val="Heading3"/>
        <w:spacing w:line="360" w:lineRule="auto"/>
        <w:jc w:val="both"/>
        <w:rPr>
          <w:i w:val="0"/>
        </w:rPr>
      </w:pPr>
      <w:r w:rsidRPr="004656D8">
        <w:rPr>
          <w:i w:val="0"/>
        </w:rPr>
        <w:t>Dòng sự kiện</w:t>
      </w:r>
    </w:p>
    <w:p w14:paraId="72663D43" w14:textId="77777777" w:rsidR="001E5572" w:rsidRPr="004656D8" w:rsidRDefault="001E5572" w:rsidP="001E5572">
      <w:pPr>
        <w:pStyle w:val="Heading4"/>
        <w:spacing w:line="360" w:lineRule="auto"/>
        <w:jc w:val="both"/>
      </w:pPr>
      <w:r w:rsidRPr="004656D8">
        <w:t>Dòng sự kiện chính</w:t>
      </w:r>
    </w:p>
    <w:p w14:paraId="2C1B2A78" w14:textId="77777777" w:rsidR="001E5572" w:rsidRDefault="001E5572" w:rsidP="00511B7D">
      <w:pPr>
        <w:pStyle w:val="BodyText"/>
        <w:numPr>
          <w:ilvl w:val="0"/>
          <w:numId w:val="66"/>
        </w:numPr>
        <w:jc w:val="both"/>
        <w:rPr>
          <w:lang w:val="en-US"/>
        </w:rPr>
      </w:pPr>
      <w:r>
        <w:rPr>
          <w:lang w:val="en-US"/>
        </w:rPr>
        <w:t>Sau khi người dùng truy cập vào trang cá nhân của người dùng khác ở Use-case 4.14</w:t>
      </w:r>
    </w:p>
    <w:p w14:paraId="2C87E1A0" w14:textId="4D3E8459" w:rsidR="001E5572" w:rsidRDefault="001E5572" w:rsidP="00511B7D">
      <w:pPr>
        <w:pStyle w:val="BodyText"/>
        <w:numPr>
          <w:ilvl w:val="0"/>
          <w:numId w:val="66"/>
        </w:numPr>
        <w:jc w:val="both"/>
        <w:rPr>
          <w:lang w:val="en-US"/>
        </w:rPr>
      </w:pPr>
      <w:r>
        <w:rPr>
          <w:lang w:val="en-US"/>
        </w:rPr>
        <w:t>Nhấn</w:t>
      </w:r>
      <w:r w:rsidR="00511B7D">
        <w:rPr>
          <w:lang w:val="en-US"/>
        </w:rPr>
        <w:t xml:space="preserve"> Follow góc phải đối diện với avartar để follow người dùng</w:t>
      </w:r>
      <w:r w:rsidR="006A7E33">
        <w:rPr>
          <w:lang w:val="en-US"/>
        </w:rPr>
        <w:t>.</w:t>
      </w:r>
    </w:p>
    <w:p w14:paraId="1EC7EE9A" w14:textId="22BF5234" w:rsidR="006A7E33" w:rsidRPr="004656D8" w:rsidRDefault="006A7E33" w:rsidP="00511B7D">
      <w:pPr>
        <w:pStyle w:val="BodyText"/>
        <w:numPr>
          <w:ilvl w:val="0"/>
          <w:numId w:val="66"/>
        </w:numPr>
        <w:jc w:val="both"/>
        <w:rPr>
          <w:lang w:val="en-US"/>
        </w:rPr>
      </w:pPr>
      <w:r>
        <w:rPr>
          <w:lang w:val="en-US"/>
        </w:rPr>
        <w:lastRenderedPageBreak/>
        <w:t>Hệ thống sẽ thêm người dùng này vào danh sách các người dùng đã follow</w:t>
      </w:r>
    </w:p>
    <w:p w14:paraId="73E772EA" w14:textId="77777777" w:rsidR="001E5572" w:rsidRPr="004656D8" w:rsidRDefault="001E5572" w:rsidP="001E5572">
      <w:pPr>
        <w:pStyle w:val="Heading4"/>
        <w:spacing w:line="360" w:lineRule="auto"/>
        <w:jc w:val="both"/>
        <w:rPr>
          <w:lang w:val="en-US"/>
        </w:rPr>
      </w:pPr>
      <w:r w:rsidRPr="004656D8">
        <w:t>Các dòng sự kiện khác</w:t>
      </w:r>
    </w:p>
    <w:p w14:paraId="11307944" w14:textId="637AEA6B" w:rsidR="001E5572" w:rsidRPr="004656D8" w:rsidRDefault="001E5572" w:rsidP="001E5572">
      <w:pPr>
        <w:ind w:firstLine="720"/>
        <w:rPr>
          <w:lang w:val="en-US"/>
        </w:rPr>
      </w:pPr>
      <w:r w:rsidRPr="004656D8">
        <w:rPr>
          <w:lang w:val="en-US"/>
        </w:rPr>
        <w:t>Không có</w:t>
      </w:r>
    </w:p>
    <w:p w14:paraId="0BA8DBBB" w14:textId="77777777" w:rsidR="001E5572" w:rsidRPr="004656D8" w:rsidRDefault="001E5572" w:rsidP="001E5572">
      <w:pPr>
        <w:pStyle w:val="Heading3"/>
        <w:spacing w:line="360" w:lineRule="auto"/>
        <w:jc w:val="both"/>
        <w:rPr>
          <w:i w:val="0"/>
        </w:rPr>
      </w:pPr>
      <w:r w:rsidRPr="004656D8">
        <w:rPr>
          <w:i w:val="0"/>
        </w:rPr>
        <w:t>Các yêu cầu đặc biệt</w:t>
      </w:r>
    </w:p>
    <w:p w14:paraId="680246FC" w14:textId="046A7839" w:rsidR="001E5572" w:rsidRPr="00511B7D" w:rsidRDefault="00511B7D" w:rsidP="001E5572">
      <w:pPr>
        <w:pStyle w:val="BodyText"/>
        <w:jc w:val="both"/>
        <w:rPr>
          <w:lang w:val="en-US"/>
        </w:rPr>
      </w:pPr>
      <w:r>
        <w:rPr>
          <w:lang w:val="en-US"/>
        </w:rPr>
        <w:t>Cần người dùng đăng nhập mới có thể follow</w:t>
      </w:r>
    </w:p>
    <w:p w14:paraId="3A6A1846" w14:textId="77777777" w:rsidR="001E5572" w:rsidRPr="004656D8" w:rsidRDefault="001E5572" w:rsidP="001E5572">
      <w:pPr>
        <w:pStyle w:val="Heading3"/>
        <w:spacing w:line="360" w:lineRule="auto"/>
        <w:jc w:val="both"/>
        <w:rPr>
          <w:i w:val="0"/>
        </w:rPr>
      </w:pPr>
      <w:r w:rsidRPr="004656D8">
        <w:rPr>
          <w:i w:val="0"/>
        </w:rPr>
        <w:t>Trạng thái hệ thống khi bắt đầu thực hiện Use-case</w:t>
      </w:r>
    </w:p>
    <w:p w14:paraId="13321065" w14:textId="5D2197C6" w:rsidR="001E5572" w:rsidRPr="004656D8" w:rsidRDefault="006A7E33" w:rsidP="001E5572">
      <w:pPr>
        <w:pStyle w:val="BodyText"/>
        <w:jc w:val="both"/>
      </w:pPr>
      <w:r>
        <w:rPr>
          <w:lang w:val="en-US"/>
        </w:rPr>
        <w:t>Người dùng đã đăng nhập vào hệ thống và đang ở trang cá nhân của một người dùng khác</w:t>
      </w:r>
    </w:p>
    <w:p w14:paraId="02ABB9CD" w14:textId="77777777" w:rsidR="001E5572" w:rsidRPr="004656D8" w:rsidRDefault="001E5572" w:rsidP="001E5572">
      <w:pPr>
        <w:pStyle w:val="Heading3"/>
        <w:spacing w:line="360" w:lineRule="auto"/>
        <w:jc w:val="both"/>
        <w:rPr>
          <w:i w:val="0"/>
        </w:rPr>
      </w:pPr>
      <w:r w:rsidRPr="004656D8">
        <w:rPr>
          <w:i w:val="0"/>
          <w:lang w:val="en-US"/>
        </w:rPr>
        <w:t>Trạng thái hệ thống sau khi thực hiện Use-case</w:t>
      </w:r>
    </w:p>
    <w:p w14:paraId="1103AF6A" w14:textId="72794E83" w:rsidR="001E5572" w:rsidRPr="006A7E33" w:rsidRDefault="006A7E33" w:rsidP="006A7E33">
      <w:pPr>
        <w:pStyle w:val="BodyText"/>
        <w:numPr>
          <w:ilvl w:val="1"/>
          <w:numId w:val="65"/>
        </w:numPr>
        <w:jc w:val="both"/>
        <w:rPr>
          <w:lang w:val="en-US"/>
        </w:rPr>
      </w:pPr>
      <w:r>
        <w:rPr>
          <w:lang w:val="en-US"/>
        </w:rPr>
        <w:t>Hệ thống sẽ thêm người dùng này vào danh sách các người dùng đã follow</w:t>
      </w:r>
    </w:p>
    <w:p w14:paraId="26B80AC4" w14:textId="2D610B4B" w:rsidR="001E5572" w:rsidRDefault="006A7E33" w:rsidP="006A7E33">
      <w:pPr>
        <w:pStyle w:val="Heading2"/>
        <w:rPr>
          <w:lang w:val="en-US"/>
        </w:rPr>
      </w:pPr>
      <w:bookmarkStart w:id="25" w:name="_Toc134303477"/>
      <w:r>
        <w:rPr>
          <w:lang w:val="en-US"/>
        </w:rPr>
        <w:t>Đặc tả Use-case thay đổi avartar:</w:t>
      </w:r>
      <w:bookmarkEnd w:id="25"/>
    </w:p>
    <w:p w14:paraId="220E62F0" w14:textId="77777777" w:rsidR="006A7E33" w:rsidRPr="004656D8" w:rsidRDefault="006A7E33" w:rsidP="006A7E33">
      <w:pPr>
        <w:pStyle w:val="Heading3"/>
        <w:spacing w:line="360" w:lineRule="auto"/>
        <w:jc w:val="both"/>
        <w:rPr>
          <w:i w:val="0"/>
        </w:rPr>
      </w:pPr>
      <w:r w:rsidRPr="004656D8">
        <w:rPr>
          <w:i w:val="0"/>
        </w:rPr>
        <w:t>Tóm tắt</w:t>
      </w:r>
    </w:p>
    <w:p w14:paraId="1CF64D5B" w14:textId="163C0E28" w:rsidR="006A7E33" w:rsidRPr="004656D8" w:rsidRDefault="006A7E33" w:rsidP="006A7E33">
      <w:pPr>
        <w:pStyle w:val="BodyText"/>
        <w:jc w:val="both"/>
      </w:pPr>
      <w:r w:rsidRPr="004656D8">
        <w:rPr>
          <w:snapToGrid w:val="0"/>
        </w:rPr>
        <w:t>Use-case</w:t>
      </w:r>
      <w:r>
        <w:rPr>
          <w:snapToGrid w:val="0"/>
          <w:lang w:val="en-US"/>
        </w:rPr>
        <w:t xml:space="preserve"> này mô tả cách thay đổi avatar</w:t>
      </w:r>
    </w:p>
    <w:p w14:paraId="3002706E" w14:textId="77777777" w:rsidR="006A7E33" w:rsidRPr="004656D8" w:rsidRDefault="006A7E33" w:rsidP="006A7E33">
      <w:pPr>
        <w:pStyle w:val="Heading3"/>
        <w:spacing w:line="360" w:lineRule="auto"/>
        <w:jc w:val="both"/>
        <w:rPr>
          <w:i w:val="0"/>
        </w:rPr>
      </w:pPr>
      <w:r w:rsidRPr="004656D8">
        <w:rPr>
          <w:i w:val="0"/>
        </w:rPr>
        <w:t>Dòng sự kiện</w:t>
      </w:r>
    </w:p>
    <w:p w14:paraId="689FF3AA" w14:textId="62306C6A" w:rsidR="006A7E33" w:rsidRPr="004656D8" w:rsidRDefault="006A7E33" w:rsidP="006A7E33">
      <w:pPr>
        <w:pStyle w:val="Heading4"/>
        <w:spacing w:line="360" w:lineRule="auto"/>
        <w:jc w:val="both"/>
      </w:pPr>
      <w:r w:rsidRPr="004656D8">
        <w:t>Dòng sự kiện chính</w:t>
      </w:r>
    </w:p>
    <w:p w14:paraId="2C1879B2" w14:textId="77777777" w:rsidR="006A7E33" w:rsidRDefault="006A7E33" w:rsidP="006A7E33">
      <w:pPr>
        <w:pStyle w:val="BodyText"/>
        <w:numPr>
          <w:ilvl w:val="0"/>
          <w:numId w:val="67"/>
        </w:numPr>
        <w:jc w:val="both"/>
      </w:pPr>
      <w:r>
        <w:t>Đăng nhập thành công vào hệ thống (Thông tin chi tiết về 'Đăng nhập' được mô tả</w:t>
      </w:r>
    </w:p>
    <w:p w14:paraId="420165ED" w14:textId="77777777" w:rsidR="006A7E33" w:rsidRDefault="006A7E33" w:rsidP="006A7E33">
      <w:pPr>
        <w:pStyle w:val="BodyText"/>
        <w:numPr>
          <w:ilvl w:val="0"/>
          <w:numId w:val="67"/>
        </w:numPr>
        <w:jc w:val="both"/>
      </w:pPr>
      <w:r>
        <w:t>trong phần 2.1)</w:t>
      </w:r>
    </w:p>
    <w:p w14:paraId="4AAFFAC8" w14:textId="77777777" w:rsidR="006A7E33" w:rsidRDefault="006A7E33" w:rsidP="006A7E33">
      <w:pPr>
        <w:pStyle w:val="BodyText"/>
        <w:numPr>
          <w:ilvl w:val="0"/>
          <w:numId w:val="67"/>
        </w:numPr>
        <w:jc w:val="both"/>
      </w:pPr>
      <w:r>
        <w:t>Trên trang chủ, nhấp vào hình đại diện của tài khoản này ở góc trên bên phải</w:t>
      </w:r>
    </w:p>
    <w:p w14:paraId="5C34A1A6" w14:textId="77777777" w:rsidR="006A7E33" w:rsidRDefault="006A7E33" w:rsidP="006A7E33">
      <w:pPr>
        <w:pStyle w:val="BodyText"/>
        <w:numPr>
          <w:ilvl w:val="0"/>
          <w:numId w:val="67"/>
        </w:numPr>
        <w:jc w:val="both"/>
      </w:pPr>
      <w:r>
        <w:t>Hệ thống sẽ hiển thị danh sách các tính năng của tài khoản như đăng xuất, thay đổi thông tin, danh sách bài đăng của tôi...</w:t>
      </w:r>
    </w:p>
    <w:p w14:paraId="6A2A32B8" w14:textId="77777777" w:rsidR="006A7E33" w:rsidRDefault="006A7E33" w:rsidP="006A7E33">
      <w:pPr>
        <w:pStyle w:val="BodyText"/>
        <w:numPr>
          <w:ilvl w:val="0"/>
          <w:numId w:val="67"/>
        </w:numPr>
        <w:jc w:val="both"/>
      </w:pPr>
      <w:r>
        <w:t>Người dùng nhấp vào "Chỉnh sửa thông tin"</w:t>
      </w:r>
    </w:p>
    <w:p w14:paraId="6FE8BFBE" w14:textId="77777777" w:rsidR="006A7E33" w:rsidRDefault="006A7E33" w:rsidP="006A7E33">
      <w:pPr>
        <w:pStyle w:val="BodyText"/>
        <w:numPr>
          <w:ilvl w:val="0"/>
          <w:numId w:val="67"/>
        </w:numPr>
        <w:jc w:val="both"/>
      </w:pPr>
      <w:r>
        <w:t>Hệ thống hiển thị trang chỉnh sửa thông tin</w:t>
      </w:r>
    </w:p>
    <w:p w14:paraId="4F10C260" w14:textId="77777777" w:rsidR="006A7E33" w:rsidRDefault="006A7E33" w:rsidP="006A7E33">
      <w:pPr>
        <w:pStyle w:val="BodyText"/>
        <w:numPr>
          <w:ilvl w:val="0"/>
          <w:numId w:val="67"/>
        </w:numPr>
        <w:jc w:val="both"/>
      </w:pPr>
      <w:r>
        <w:t>Người dùng nhấp lại vào hình đại diện và chọn "Thay đổi ảnh đại diện"</w:t>
      </w:r>
    </w:p>
    <w:p w14:paraId="50FDBB82" w14:textId="77777777" w:rsidR="006A7E33" w:rsidRDefault="006A7E33" w:rsidP="006A7E33">
      <w:pPr>
        <w:pStyle w:val="BodyText"/>
        <w:numPr>
          <w:ilvl w:val="0"/>
          <w:numId w:val="67"/>
        </w:numPr>
        <w:jc w:val="both"/>
      </w:pPr>
      <w:r>
        <w:t>Cửa sổ pop-up để Cập nhật ảnh đại diện xuất hiện.</w:t>
      </w:r>
    </w:p>
    <w:p w14:paraId="310F53E0" w14:textId="77777777" w:rsidR="006A7E33" w:rsidRDefault="006A7E33" w:rsidP="006A7E33">
      <w:pPr>
        <w:pStyle w:val="BodyText"/>
        <w:numPr>
          <w:ilvl w:val="0"/>
          <w:numId w:val="67"/>
        </w:numPr>
        <w:jc w:val="both"/>
      </w:pPr>
      <w:r>
        <w:t>Người dùng có thể tải lên ảnh hoặc chọn từ các hình ảnh có sẵn trong hệ thống.</w:t>
      </w:r>
    </w:p>
    <w:p w14:paraId="34119690" w14:textId="77777777" w:rsidR="006A7E33" w:rsidRDefault="006A7E33" w:rsidP="006A7E33">
      <w:pPr>
        <w:pStyle w:val="BodyText"/>
        <w:numPr>
          <w:ilvl w:val="0"/>
          <w:numId w:val="67"/>
        </w:numPr>
        <w:jc w:val="both"/>
      </w:pPr>
      <w:r>
        <w:t>Hệ thống sẽ hiển thị một demo cho người dùng.</w:t>
      </w:r>
    </w:p>
    <w:p w14:paraId="36245A4B" w14:textId="1BBD9603" w:rsidR="006A7E33" w:rsidRPr="004656D8" w:rsidRDefault="006A7E33" w:rsidP="006A7E33">
      <w:pPr>
        <w:pStyle w:val="BodyText"/>
        <w:numPr>
          <w:ilvl w:val="0"/>
          <w:numId w:val="67"/>
        </w:numPr>
        <w:jc w:val="both"/>
        <w:rPr>
          <w:lang w:val="en-US"/>
        </w:rPr>
      </w:pPr>
      <w:r>
        <w:t>Nếu người dùng chấp nhận, họ có thể nhấp vào "Lưu ảnh đại diện", ảnh sẽ được thay thế trong vài phút.</w:t>
      </w:r>
      <w:r w:rsidRPr="004656D8">
        <w:rPr>
          <w:lang w:val="en-US"/>
        </w:rPr>
        <w:t xml:space="preserve"> </w:t>
      </w:r>
    </w:p>
    <w:p w14:paraId="2BA8AF89" w14:textId="77777777" w:rsidR="006A7E33" w:rsidRPr="004656D8" w:rsidRDefault="006A7E33" w:rsidP="006A7E33">
      <w:pPr>
        <w:pStyle w:val="Heading4"/>
        <w:spacing w:line="360" w:lineRule="auto"/>
        <w:jc w:val="both"/>
        <w:rPr>
          <w:lang w:val="en-US"/>
        </w:rPr>
      </w:pPr>
      <w:r w:rsidRPr="004656D8">
        <w:t>Các dòng sự kiện khác</w:t>
      </w:r>
    </w:p>
    <w:p w14:paraId="6DAF8EA0" w14:textId="2BE1DCC3" w:rsidR="007079E7" w:rsidRPr="007079E7" w:rsidRDefault="007079E7" w:rsidP="007079E7">
      <w:pPr>
        <w:pStyle w:val="ListParagraph"/>
        <w:numPr>
          <w:ilvl w:val="0"/>
          <w:numId w:val="68"/>
        </w:numPr>
        <w:rPr>
          <w:lang w:val="en-US"/>
        </w:rPr>
      </w:pPr>
      <w:r w:rsidRPr="007079E7">
        <w:rPr>
          <w:lang w:val="en-US"/>
        </w:rPr>
        <w:t>Alternative flow 1: ‘Người dùng chọn tệp có định dạng hoặc kích thước không đúng’</w:t>
      </w:r>
    </w:p>
    <w:p w14:paraId="02FF7535" w14:textId="77777777" w:rsidR="007079E7" w:rsidRPr="007079E7" w:rsidRDefault="007079E7" w:rsidP="007079E7">
      <w:pPr>
        <w:pStyle w:val="ListParagraph"/>
        <w:numPr>
          <w:ilvl w:val="1"/>
          <w:numId w:val="65"/>
        </w:numPr>
        <w:rPr>
          <w:lang w:val="en-US"/>
        </w:rPr>
      </w:pPr>
      <w:r w:rsidRPr="007079E7">
        <w:rPr>
          <w:lang w:val="en-US"/>
        </w:rPr>
        <w:t>Các định dạng hợp lệ bao gồm JPG, PNG, JPEG, GIF</w:t>
      </w:r>
    </w:p>
    <w:p w14:paraId="1D402715" w14:textId="77777777" w:rsidR="007079E7" w:rsidRPr="007079E7" w:rsidRDefault="007079E7" w:rsidP="007079E7">
      <w:pPr>
        <w:pStyle w:val="ListParagraph"/>
        <w:numPr>
          <w:ilvl w:val="1"/>
          <w:numId w:val="65"/>
        </w:numPr>
        <w:rPr>
          <w:lang w:val="en-US"/>
        </w:rPr>
      </w:pPr>
      <w:r w:rsidRPr="007079E7">
        <w:rPr>
          <w:lang w:val="en-US"/>
        </w:rPr>
        <w:t>Kích thước tệp tối đa là 4MB</w:t>
      </w:r>
    </w:p>
    <w:p w14:paraId="41280648" w14:textId="77777777" w:rsidR="007079E7" w:rsidRPr="007079E7" w:rsidRDefault="007079E7" w:rsidP="007079E7">
      <w:pPr>
        <w:pStyle w:val="ListParagraph"/>
        <w:numPr>
          <w:ilvl w:val="1"/>
          <w:numId w:val="65"/>
        </w:numPr>
        <w:rPr>
          <w:lang w:val="en-US"/>
        </w:rPr>
      </w:pPr>
      <w:r w:rsidRPr="007079E7">
        <w:rPr>
          <w:lang w:val="en-US"/>
        </w:rPr>
        <w:t xml:space="preserve">Nếu người dùng chọn một tệp với định dạng không đúng, hệ thống sẽ hiển thị thông báo “Không thể tải lên ảnh. Ảnh phải ở định dạng JPG, PNG, GIF, </w:t>
      </w:r>
      <w:r w:rsidRPr="007079E7">
        <w:rPr>
          <w:lang w:val="en-US"/>
        </w:rPr>
        <w:lastRenderedPageBreak/>
        <w:t>JPEG và có kích thước nhỏ hơn 4MB”</w:t>
      </w:r>
    </w:p>
    <w:p w14:paraId="3785C4BC" w14:textId="600C38FF" w:rsidR="007079E7" w:rsidRPr="007079E7" w:rsidRDefault="007079E7" w:rsidP="007079E7">
      <w:pPr>
        <w:pStyle w:val="ListParagraph"/>
        <w:numPr>
          <w:ilvl w:val="0"/>
          <w:numId w:val="68"/>
        </w:numPr>
        <w:rPr>
          <w:lang w:val="en-US"/>
        </w:rPr>
      </w:pPr>
      <w:r w:rsidRPr="007079E7">
        <w:rPr>
          <w:lang w:val="en-US"/>
        </w:rPr>
        <w:t>Alternative flow 2: “Người dùng nhấn nút ‘X’”</w:t>
      </w:r>
    </w:p>
    <w:p w14:paraId="21D92C34" w14:textId="77777777" w:rsidR="007079E7" w:rsidRPr="007079E7" w:rsidRDefault="007079E7" w:rsidP="007079E7">
      <w:pPr>
        <w:ind w:firstLine="720"/>
        <w:rPr>
          <w:lang w:val="en-US"/>
        </w:rPr>
      </w:pPr>
    </w:p>
    <w:p w14:paraId="23817A71" w14:textId="77777777" w:rsidR="007079E7" w:rsidRPr="007079E7" w:rsidRDefault="007079E7" w:rsidP="007079E7">
      <w:pPr>
        <w:pStyle w:val="ListParagraph"/>
        <w:numPr>
          <w:ilvl w:val="0"/>
          <w:numId w:val="69"/>
        </w:numPr>
        <w:rPr>
          <w:lang w:val="en-US"/>
        </w:rPr>
      </w:pPr>
      <w:r w:rsidRPr="007079E7">
        <w:rPr>
          <w:lang w:val="en-US"/>
        </w:rPr>
        <w:t>Trước #8, nếu người dùng nhấn nút X ở góc phải cùng của Avatar Update popup, nó sẽ đóng popup mà không hiển thị thông báo.</w:t>
      </w:r>
    </w:p>
    <w:p w14:paraId="394319B1" w14:textId="77777777" w:rsidR="007079E7" w:rsidRPr="007079E7" w:rsidRDefault="007079E7" w:rsidP="007079E7">
      <w:pPr>
        <w:pStyle w:val="ListParagraph"/>
        <w:numPr>
          <w:ilvl w:val="0"/>
          <w:numId w:val="69"/>
        </w:numPr>
        <w:rPr>
          <w:lang w:val="en-US"/>
        </w:rPr>
      </w:pPr>
      <w:r w:rsidRPr="007079E7">
        <w:rPr>
          <w:lang w:val="en-US"/>
        </w:rPr>
        <w:t>Sau #8, hệ thống sẽ hiển thị thông báo “Bạn có chắc muốn bỏ qua các thay đổi? Ảnh đại diện bạn vừa chọn sẽ không được lưu”</w:t>
      </w:r>
    </w:p>
    <w:p w14:paraId="76145FA3" w14:textId="69553CFD" w:rsidR="007079E7" w:rsidRPr="007079E7" w:rsidRDefault="007079E7" w:rsidP="007079E7">
      <w:pPr>
        <w:pStyle w:val="ListParagraph"/>
        <w:numPr>
          <w:ilvl w:val="1"/>
          <w:numId w:val="69"/>
        </w:numPr>
        <w:rPr>
          <w:lang w:val="en-US"/>
        </w:rPr>
      </w:pPr>
      <w:r w:rsidRPr="007079E7">
        <w:rPr>
          <w:lang w:val="en-US"/>
        </w:rPr>
        <w:t>Nếu người dùng nhấn “Bỏ qua”, Avatar Update popup sẽ bị đóng và</w:t>
      </w:r>
      <w:r>
        <w:rPr>
          <w:lang w:val="en-US"/>
        </w:rPr>
        <w:t xml:space="preserve"> </w:t>
      </w:r>
      <w:r w:rsidRPr="007079E7">
        <w:rPr>
          <w:lang w:val="en-US"/>
        </w:rPr>
        <w:t>hình đại diện sẽ không được lưu</w:t>
      </w:r>
    </w:p>
    <w:p w14:paraId="0162EEC5" w14:textId="2AEDF6A4" w:rsidR="006A7E33" w:rsidRPr="007079E7" w:rsidRDefault="007079E7" w:rsidP="007079E7">
      <w:pPr>
        <w:pStyle w:val="ListParagraph"/>
        <w:numPr>
          <w:ilvl w:val="1"/>
          <w:numId w:val="69"/>
        </w:numPr>
        <w:rPr>
          <w:lang w:val="en-US"/>
        </w:rPr>
      </w:pPr>
      <w:r w:rsidRPr="007079E7">
        <w:rPr>
          <w:lang w:val="en-US"/>
        </w:rPr>
        <w:t>Nếu người dùng nhấn “Hủy”, thông báo sẽ bị đóng, tiếp tục bước #9</w:t>
      </w:r>
    </w:p>
    <w:p w14:paraId="4B6EA06E" w14:textId="77777777" w:rsidR="006A7E33" w:rsidRPr="004656D8" w:rsidRDefault="006A7E33" w:rsidP="006A7E33">
      <w:pPr>
        <w:pStyle w:val="Heading3"/>
        <w:spacing w:line="360" w:lineRule="auto"/>
        <w:jc w:val="both"/>
        <w:rPr>
          <w:i w:val="0"/>
        </w:rPr>
      </w:pPr>
      <w:r w:rsidRPr="004656D8">
        <w:rPr>
          <w:i w:val="0"/>
        </w:rPr>
        <w:t>Các yêu cầu đặc biệt</w:t>
      </w:r>
    </w:p>
    <w:p w14:paraId="6E0D83E3" w14:textId="281B1706" w:rsidR="006A7E33" w:rsidRPr="004656D8" w:rsidRDefault="006A7E33" w:rsidP="007079E7">
      <w:pPr>
        <w:pStyle w:val="BodyText"/>
        <w:ind w:firstLine="720"/>
        <w:jc w:val="both"/>
      </w:pPr>
      <w:r w:rsidRPr="004656D8">
        <w:t>Không có</w:t>
      </w:r>
    </w:p>
    <w:p w14:paraId="17897E4C" w14:textId="77777777" w:rsidR="006A7E33" w:rsidRPr="004656D8" w:rsidRDefault="006A7E33" w:rsidP="006A7E33">
      <w:pPr>
        <w:pStyle w:val="Heading3"/>
        <w:spacing w:line="360" w:lineRule="auto"/>
        <w:jc w:val="both"/>
        <w:rPr>
          <w:i w:val="0"/>
        </w:rPr>
      </w:pPr>
      <w:r w:rsidRPr="004656D8">
        <w:rPr>
          <w:i w:val="0"/>
        </w:rPr>
        <w:t>Trạng thái hệ thống khi bắt đầu thực hiện Use-case</w:t>
      </w:r>
    </w:p>
    <w:p w14:paraId="10062FC6" w14:textId="77777777" w:rsidR="007079E7" w:rsidRDefault="007079E7" w:rsidP="007079E7">
      <w:pPr>
        <w:pStyle w:val="BodyText"/>
        <w:numPr>
          <w:ilvl w:val="0"/>
          <w:numId w:val="53"/>
        </w:numPr>
        <w:jc w:val="both"/>
      </w:pPr>
      <w:r>
        <w:t>Người dùng phải truy cập thành công vào hệ thống (không gặp lỗi 404)</w:t>
      </w:r>
    </w:p>
    <w:p w14:paraId="58638284" w14:textId="77777777" w:rsidR="007079E7" w:rsidRPr="004656D8" w:rsidRDefault="007079E7" w:rsidP="007079E7">
      <w:pPr>
        <w:pStyle w:val="BodyText"/>
        <w:numPr>
          <w:ilvl w:val="0"/>
          <w:numId w:val="53"/>
        </w:numPr>
        <w:jc w:val="both"/>
      </w:pPr>
      <w:r>
        <w:t>Người dùng phải đăng nhập thành công vào trang web</w:t>
      </w:r>
    </w:p>
    <w:p w14:paraId="10BEF391" w14:textId="6310A13B" w:rsidR="006A7E33" w:rsidRPr="004656D8" w:rsidRDefault="006A7E33" w:rsidP="006A7E33">
      <w:pPr>
        <w:pStyle w:val="BodyText"/>
        <w:jc w:val="both"/>
      </w:pPr>
    </w:p>
    <w:p w14:paraId="0892BFDF" w14:textId="77777777" w:rsidR="006A7E33" w:rsidRPr="004656D8" w:rsidRDefault="006A7E33" w:rsidP="006A7E33">
      <w:pPr>
        <w:pStyle w:val="Heading3"/>
        <w:spacing w:line="360" w:lineRule="auto"/>
        <w:jc w:val="both"/>
        <w:rPr>
          <w:i w:val="0"/>
        </w:rPr>
      </w:pPr>
      <w:r w:rsidRPr="004656D8">
        <w:rPr>
          <w:i w:val="0"/>
          <w:lang w:val="en-US"/>
        </w:rPr>
        <w:t>Trạng thái hệ thống sau khi thực hiện Use-case</w:t>
      </w:r>
    </w:p>
    <w:p w14:paraId="00D7785A" w14:textId="477A9DCF" w:rsidR="006A7E33" w:rsidRDefault="007079E7" w:rsidP="007079E7">
      <w:pPr>
        <w:pStyle w:val="BodyText"/>
        <w:numPr>
          <w:ilvl w:val="0"/>
          <w:numId w:val="70"/>
        </w:numPr>
        <w:jc w:val="both"/>
        <w:rPr>
          <w:lang w:val="en-US"/>
        </w:rPr>
      </w:pPr>
      <w:r>
        <w:rPr>
          <w:lang w:val="en-US"/>
        </w:rPr>
        <w:t>Avartar được thay đổi thành công.</w:t>
      </w:r>
    </w:p>
    <w:p w14:paraId="14763B33" w14:textId="277369B2" w:rsidR="007079E7" w:rsidRPr="007079E7" w:rsidRDefault="007079E7" w:rsidP="007079E7">
      <w:pPr>
        <w:pStyle w:val="BodyText"/>
        <w:numPr>
          <w:ilvl w:val="0"/>
          <w:numId w:val="70"/>
        </w:numPr>
        <w:jc w:val="both"/>
        <w:rPr>
          <w:lang w:val="en-US"/>
        </w:rPr>
      </w:pPr>
      <w:r>
        <w:rPr>
          <w:lang w:val="en-US"/>
        </w:rPr>
        <w:t>Avartar vẫn giữ nguyên khi thay đổi thất bại.</w:t>
      </w:r>
    </w:p>
    <w:p w14:paraId="2D7CF21D" w14:textId="553DB92B" w:rsidR="006A7E33" w:rsidRDefault="007079E7" w:rsidP="007079E7">
      <w:pPr>
        <w:pStyle w:val="Heading2"/>
        <w:rPr>
          <w:lang w:val="en-US"/>
        </w:rPr>
      </w:pPr>
      <w:bookmarkStart w:id="26" w:name="_Toc134303478"/>
      <w:r>
        <w:rPr>
          <w:lang w:val="en-US"/>
        </w:rPr>
        <w:t>Đặc tả Use-case thay đổi ảnh bìa:</w:t>
      </w:r>
      <w:bookmarkEnd w:id="26"/>
    </w:p>
    <w:p w14:paraId="4C738A11" w14:textId="77777777" w:rsidR="007079E7" w:rsidRPr="004656D8" w:rsidRDefault="007079E7" w:rsidP="007079E7">
      <w:pPr>
        <w:pStyle w:val="Heading3"/>
        <w:spacing w:line="360" w:lineRule="auto"/>
        <w:jc w:val="both"/>
        <w:rPr>
          <w:i w:val="0"/>
        </w:rPr>
      </w:pPr>
      <w:r w:rsidRPr="004656D8">
        <w:rPr>
          <w:i w:val="0"/>
        </w:rPr>
        <w:t>Tóm tắt</w:t>
      </w:r>
    </w:p>
    <w:p w14:paraId="078489E4" w14:textId="27ED71BC" w:rsidR="007079E7" w:rsidRPr="004656D8" w:rsidRDefault="00BF5FC9" w:rsidP="007079E7">
      <w:pPr>
        <w:pStyle w:val="BodyText"/>
        <w:jc w:val="both"/>
      </w:pPr>
      <w:r>
        <w:rPr>
          <w:snapToGrid w:val="0"/>
          <w:lang w:val="en-US"/>
        </w:rPr>
        <w:t>Use-case này mô tả cách thay đổi ảnh bìa</w:t>
      </w:r>
    </w:p>
    <w:p w14:paraId="02AAAFE5" w14:textId="77777777" w:rsidR="007079E7" w:rsidRPr="004656D8" w:rsidRDefault="007079E7" w:rsidP="007079E7">
      <w:pPr>
        <w:pStyle w:val="Heading3"/>
        <w:spacing w:line="360" w:lineRule="auto"/>
        <w:jc w:val="both"/>
        <w:rPr>
          <w:i w:val="0"/>
        </w:rPr>
      </w:pPr>
      <w:r w:rsidRPr="004656D8">
        <w:rPr>
          <w:i w:val="0"/>
        </w:rPr>
        <w:t>Dòng sự kiện</w:t>
      </w:r>
    </w:p>
    <w:p w14:paraId="692AA347" w14:textId="77777777" w:rsidR="007079E7" w:rsidRPr="004656D8" w:rsidRDefault="007079E7" w:rsidP="007079E7">
      <w:pPr>
        <w:pStyle w:val="Heading4"/>
        <w:spacing w:line="360" w:lineRule="auto"/>
        <w:jc w:val="both"/>
      </w:pPr>
      <w:r w:rsidRPr="004656D8">
        <w:t>Dòng sự kiện chính</w:t>
      </w:r>
    </w:p>
    <w:p w14:paraId="3BDDF5A1" w14:textId="77777777" w:rsidR="00BF5FC9" w:rsidRDefault="00BF5FC9" w:rsidP="00BF5FC9">
      <w:pPr>
        <w:pStyle w:val="BodyText"/>
        <w:numPr>
          <w:ilvl w:val="0"/>
          <w:numId w:val="71"/>
        </w:numPr>
        <w:jc w:val="both"/>
      </w:pPr>
      <w:r>
        <w:t>Đăng nhập thành công vào hệ thống (Thông tin chi tiết về 'Đăng nhập' được mô tả trong phần 2.1)</w:t>
      </w:r>
    </w:p>
    <w:p w14:paraId="4D2500A6" w14:textId="77777777" w:rsidR="00BF5FC9" w:rsidRDefault="00BF5FC9" w:rsidP="00BF5FC9">
      <w:pPr>
        <w:pStyle w:val="BodyText"/>
        <w:numPr>
          <w:ilvl w:val="0"/>
          <w:numId w:val="71"/>
        </w:numPr>
        <w:jc w:val="both"/>
      </w:pPr>
      <w:r>
        <w:t>Trong trang chủ, nhấp vào ảnh đại diện tài khoản ở góc trên bên phải</w:t>
      </w:r>
    </w:p>
    <w:p w14:paraId="1F96AE02" w14:textId="77777777" w:rsidR="00BF5FC9" w:rsidRDefault="00BF5FC9" w:rsidP="00BF5FC9">
      <w:pPr>
        <w:pStyle w:val="BodyText"/>
        <w:numPr>
          <w:ilvl w:val="0"/>
          <w:numId w:val="71"/>
        </w:numPr>
        <w:jc w:val="both"/>
      </w:pPr>
      <w:r>
        <w:t>Hệ thống sẽ hiển thị danh sách các tính năng của tài khoản như đăng xuất, thay đổi thông tin, danh sách bài viết của tôi ...</w:t>
      </w:r>
    </w:p>
    <w:p w14:paraId="729E4410" w14:textId="77777777" w:rsidR="00BF5FC9" w:rsidRDefault="00BF5FC9" w:rsidP="00BF5FC9">
      <w:pPr>
        <w:pStyle w:val="BodyText"/>
        <w:numPr>
          <w:ilvl w:val="0"/>
          <w:numId w:val="71"/>
        </w:numPr>
        <w:jc w:val="both"/>
      </w:pPr>
      <w:r>
        <w:t>Người dùng nhấp vào 'Chỉnh sửa thông tin'</w:t>
      </w:r>
    </w:p>
    <w:p w14:paraId="3CA602A3" w14:textId="77777777" w:rsidR="00BF5FC9" w:rsidRDefault="00BF5FC9" w:rsidP="00BF5FC9">
      <w:pPr>
        <w:pStyle w:val="BodyText"/>
        <w:numPr>
          <w:ilvl w:val="0"/>
          <w:numId w:val="71"/>
        </w:numPr>
        <w:jc w:val="both"/>
      </w:pPr>
      <w:r>
        <w:t>Hệ thống hiển thị trang chỉnh sửa thông tin</w:t>
      </w:r>
    </w:p>
    <w:p w14:paraId="47C0058D" w14:textId="77777777" w:rsidR="00BF5FC9" w:rsidRDefault="00BF5FC9" w:rsidP="00BF5FC9">
      <w:pPr>
        <w:pStyle w:val="BodyText"/>
        <w:numPr>
          <w:ilvl w:val="0"/>
          <w:numId w:val="71"/>
        </w:numPr>
        <w:jc w:val="both"/>
      </w:pPr>
      <w:r>
        <w:t>Người dùng nhấp vào ảnh bìa và chọn “thay đổi ảnh bìa”</w:t>
      </w:r>
    </w:p>
    <w:p w14:paraId="2CA1C000" w14:textId="77777777" w:rsidR="00BF5FC9" w:rsidRDefault="00BF5FC9" w:rsidP="00BF5FC9">
      <w:pPr>
        <w:pStyle w:val="BodyText"/>
        <w:numPr>
          <w:ilvl w:val="0"/>
          <w:numId w:val="71"/>
        </w:numPr>
        <w:jc w:val="both"/>
      </w:pPr>
      <w:r>
        <w:t>Hiển thị popup cho Cập nhật ảnh bìa.</w:t>
      </w:r>
    </w:p>
    <w:p w14:paraId="544F884E" w14:textId="77777777" w:rsidR="00BF5FC9" w:rsidRDefault="00BF5FC9" w:rsidP="00BF5FC9">
      <w:pPr>
        <w:pStyle w:val="BodyText"/>
        <w:numPr>
          <w:ilvl w:val="0"/>
          <w:numId w:val="71"/>
        </w:numPr>
        <w:jc w:val="both"/>
      </w:pPr>
      <w:r>
        <w:t>Người dùng có thể tải lên hình ảnh hoặc chọn từ các hình ảnh hiện có trong hệ thống.</w:t>
      </w:r>
    </w:p>
    <w:p w14:paraId="0A2CFD0B" w14:textId="77777777" w:rsidR="00BF5FC9" w:rsidRDefault="00BF5FC9" w:rsidP="00BF5FC9">
      <w:pPr>
        <w:pStyle w:val="BodyText"/>
        <w:numPr>
          <w:ilvl w:val="0"/>
          <w:numId w:val="71"/>
        </w:numPr>
        <w:jc w:val="both"/>
      </w:pPr>
      <w:r>
        <w:t>Hệ thống sẽ hiển thị một bản demo cho người dùng.</w:t>
      </w:r>
    </w:p>
    <w:p w14:paraId="1E761532" w14:textId="649AFE35" w:rsidR="007079E7" w:rsidRPr="004656D8" w:rsidRDefault="00BF5FC9" w:rsidP="00BF5FC9">
      <w:pPr>
        <w:pStyle w:val="BodyText"/>
        <w:numPr>
          <w:ilvl w:val="0"/>
          <w:numId w:val="71"/>
        </w:numPr>
        <w:jc w:val="both"/>
        <w:rPr>
          <w:lang w:val="en-US"/>
        </w:rPr>
      </w:pPr>
      <w:r>
        <w:lastRenderedPageBreak/>
        <w:t>Nếu người dùng chấp nhận, họ có thể nhấp vào “lưu ảnh bìa”, và sau đó ảnh bìa sẽ được thay thế trong vài phút.</w:t>
      </w:r>
      <w:r w:rsidR="007079E7" w:rsidRPr="004656D8">
        <w:rPr>
          <w:lang w:val="en-US"/>
        </w:rPr>
        <w:t xml:space="preserve"> </w:t>
      </w:r>
    </w:p>
    <w:p w14:paraId="3317D1AB" w14:textId="77777777" w:rsidR="007079E7" w:rsidRPr="004656D8" w:rsidRDefault="007079E7" w:rsidP="007079E7">
      <w:pPr>
        <w:pStyle w:val="Heading4"/>
        <w:spacing w:line="360" w:lineRule="auto"/>
        <w:jc w:val="both"/>
        <w:rPr>
          <w:lang w:val="en-US"/>
        </w:rPr>
      </w:pPr>
      <w:r w:rsidRPr="004656D8">
        <w:t>Các dòng sự kiện khác</w:t>
      </w:r>
    </w:p>
    <w:p w14:paraId="1A8F4666" w14:textId="77777777" w:rsidR="00CC45DF" w:rsidRPr="00CC45DF" w:rsidRDefault="00CC45DF" w:rsidP="00CC45DF">
      <w:pPr>
        <w:pStyle w:val="ListParagraph"/>
        <w:numPr>
          <w:ilvl w:val="0"/>
          <w:numId w:val="72"/>
        </w:numPr>
        <w:rPr>
          <w:lang w:val="en-US"/>
        </w:rPr>
      </w:pPr>
      <w:r w:rsidRPr="00CC45DF">
        <w:rPr>
          <w:lang w:val="en-US"/>
        </w:rPr>
        <w:t>Khi người dùng nhấn vào nút "Chỉnh sửa thông tin", trang web sẽ quay lại trang chính.</w:t>
      </w:r>
    </w:p>
    <w:p w14:paraId="058C8775" w14:textId="77777777" w:rsidR="00CC45DF" w:rsidRPr="00CC45DF" w:rsidRDefault="00CC45DF" w:rsidP="00CC45DF">
      <w:pPr>
        <w:pStyle w:val="ListParagraph"/>
        <w:numPr>
          <w:ilvl w:val="0"/>
          <w:numId w:val="72"/>
        </w:numPr>
        <w:rPr>
          <w:lang w:val="en-US"/>
        </w:rPr>
      </w:pPr>
      <w:r w:rsidRPr="00CC45DF">
        <w:rPr>
          <w:lang w:val="en-US"/>
        </w:rPr>
        <w:t>Nếu người dùng tải lên hình ảnh bị lỗi, trang web sẽ thông báo lỗi và trở lại trạng thái trước đó.</w:t>
      </w:r>
    </w:p>
    <w:p w14:paraId="33D350EF" w14:textId="5B8584CF" w:rsidR="007079E7" w:rsidRPr="00CC45DF" w:rsidRDefault="00CC45DF" w:rsidP="00CC45DF">
      <w:pPr>
        <w:pStyle w:val="ListParagraph"/>
        <w:numPr>
          <w:ilvl w:val="0"/>
          <w:numId w:val="72"/>
        </w:numPr>
        <w:rPr>
          <w:lang w:val="en-US"/>
        </w:rPr>
      </w:pPr>
      <w:r w:rsidRPr="00CC45DF">
        <w:rPr>
          <w:lang w:val="en-US"/>
        </w:rPr>
        <w:t>Nếu xảy ra lỗi khi người dùng nhấn vào nút "Lưu ảnh bìa", hệ thống sẽ giữ nguyên ảnh bìa cũ.</w:t>
      </w:r>
    </w:p>
    <w:p w14:paraId="4CD4A30F" w14:textId="77777777" w:rsidR="007079E7" w:rsidRPr="004656D8" w:rsidRDefault="007079E7" w:rsidP="007079E7">
      <w:pPr>
        <w:pStyle w:val="Heading3"/>
        <w:spacing w:line="360" w:lineRule="auto"/>
        <w:jc w:val="both"/>
        <w:rPr>
          <w:i w:val="0"/>
        </w:rPr>
      </w:pPr>
      <w:r w:rsidRPr="004656D8">
        <w:rPr>
          <w:i w:val="0"/>
        </w:rPr>
        <w:t>Các yêu cầu đặc biệt</w:t>
      </w:r>
    </w:p>
    <w:p w14:paraId="1480662C" w14:textId="013309BD" w:rsidR="007079E7" w:rsidRPr="004656D8" w:rsidRDefault="007079E7" w:rsidP="007079E7">
      <w:pPr>
        <w:pStyle w:val="BodyText"/>
        <w:jc w:val="both"/>
      </w:pPr>
      <w:r w:rsidRPr="004656D8">
        <w:t>Không có</w:t>
      </w:r>
    </w:p>
    <w:p w14:paraId="1CDC52CB" w14:textId="77777777" w:rsidR="007079E7" w:rsidRPr="004656D8" w:rsidRDefault="007079E7" w:rsidP="007079E7">
      <w:pPr>
        <w:pStyle w:val="Heading3"/>
        <w:spacing w:line="360" w:lineRule="auto"/>
        <w:jc w:val="both"/>
        <w:rPr>
          <w:i w:val="0"/>
        </w:rPr>
      </w:pPr>
      <w:r w:rsidRPr="004656D8">
        <w:rPr>
          <w:i w:val="0"/>
        </w:rPr>
        <w:t>Trạng thái hệ thống khi bắt đầu thực hiện Use-case</w:t>
      </w:r>
    </w:p>
    <w:p w14:paraId="552AB8DF" w14:textId="77777777" w:rsidR="00CC45DF" w:rsidRDefault="00CC45DF" w:rsidP="00CC45DF">
      <w:pPr>
        <w:pStyle w:val="BodyText"/>
        <w:numPr>
          <w:ilvl w:val="0"/>
          <w:numId w:val="53"/>
        </w:numPr>
        <w:jc w:val="both"/>
      </w:pPr>
      <w:r>
        <w:t>Người dùng phải truy cập thành công vào hệ thống (không gặp lỗi 404)</w:t>
      </w:r>
    </w:p>
    <w:p w14:paraId="4B61010C" w14:textId="6FFA2974" w:rsidR="007079E7" w:rsidRPr="004656D8" w:rsidRDefault="00CC45DF" w:rsidP="00CC45DF">
      <w:pPr>
        <w:pStyle w:val="BodyText"/>
        <w:numPr>
          <w:ilvl w:val="0"/>
          <w:numId w:val="53"/>
        </w:numPr>
        <w:jc w:val="both"/>
      </w:pPr>
      <w:r>
        <w:t>Người dùng phải đăng nhập thành công vào trang web</w:t>
      </w:r>
    </w:p>
    <w:p w14:paraId="63721840" w14:textId="77777777" w:rsidR="007079E7" w:rsidRPr="004656D8" w:rsidRDefault="007079E7" w:rsidP="007079E7">
      <w:pPr>
        <w:pStyle w:val="Heading3"/>
        <w:spacing w:line="360" w:lineRule="auto"/>
        <w:jc w:val="both"/>
        <w:rPr>
          <w:i w:val="0"/>
        </w:rPr>
      </w:pPr>
      <w:r w:rsidRPr="004656D8">
        <w:rPr>
          <w:i w:val="0"/>
          <w:lang w:val="en-US"/>
        </w:rPr>
        <w:t>Trạng thái hệ thống sau khi thực hiện Use-case</w:t>
      </w:r>
    </w:p>
    <w:p w14:paraId="4D5D68F8" w14:textId="084F6186" w:rsidR="00CC45DF" w:rsidRDefault="00CC45DF" w:rsidP="00CC45DF">
      <w:pPr>
        <w:pStyle w:val="BodyText"/>
        <w:numPr>
          <w:ilvl w:val="0"/>
          <w:numId w:val="70"/>
        </w:numPr>
        <w:jc w:val="both"/>
        <w:rPr>
          <w:lang w:val="en-US"/>
        </w:rPr>
      </w:pPr>
      <w:r>
        <w:rPr>
          <w:lang w:val="en-US"/>
        </w:rPr>
        <w:t>Ảnh bìa được thay đổi thành công.</w:t>
      </w:r>
    </w:p>
    <w:p w14:paraId="1390BD7A" w14:textId="4EC2CE28" w:rsidR="00CC45DF" w:rsidRDefault="00CC45DF" w:rsidP="00CC45DF">
      <w:pPr>
        <w:pStyle w:val="BodyText"/>
        <w:numPr>
          <w:ilvl w:val="0"/>
          <w:numId w:val="70"/>
        </w:numPr>
        <w:jc w:val="both"/>
        <w:rPr>
          <w:lang w:val="en-US"/>
        </w:rPr>
      </w:pPr>
      <w:r>
        <w:rPr>
          <w:lang w:val="en-US"/>
        </w:rPr>
        <w:t>Ảnh bìa vẫn giữ nguyên khi thay đổi thất bại.</w:t>
      </w:r>
    </w:p>
    <w:p w14:paraId="603CCB2E" w14:textId="64BC0D6A" w:rsidR="00CC45DF" w:rsidRDefault="00CC45DF" w:rsidP="00CC45DF">
      <w:pPr>
        <w:pStyle w:val="Heading2"/>
        <w:rPr>
          <w:lang w:val="en-US"/>
        </w:rPr>
      </w:pPr>
      <w:bookmarkStart w:id="27" w:name="_Toc134303479"/>
      <w:r>
        <w:rPr>
          <w:lang w:val="en-US"/>
        </w:rPr>
        <w:t>Đặc tả Use-case xem danh sách các công thức nấu ăn đã đăng:</w:t>
      </w:r>
      <w:bookmarkEnd w:id="27"/>
    </w:p>
    <w:p w14:paraId="365A5586" w14:textId="77777777" w:rsidR="00CC45DF" w:rsidRPr="004656D8" w:rsidRDefault="00CC45DF" w:rsidP="00CC45DF">
      <w:pPr>
        <w:pStyle w:val="Heading3"/>
        <w:spacing w:line="360" w:lineRule="auto"/>
        <w:jc w:val="both"/>
        <w:rPr>
          <w:i w:val="0"/>
        </w:rPr>
      </w:pPr>
      <w:r w:rsidRPr="004656D8">
        <w:rPr>
          <w:i w:val="0"/>
        </w:rPr>
        <w:t>Tóm tắt</w:t>
      </w:r>
    </w:p>
    <w:p w14:paraId="428FCCE5" w14:textId="4C2864D9" w:rsidR="00CC45DF" w:rsidRPr="00CC45DF" w:rsidRDefault="00CC45DF" w:rsidP="00CC45DF">
      <w:pPr>
        <w:pStyle w:val="BodyText"/>
        <w:jc w:val="both"/>
        <w:rPr>
          <w:snapToGrid w:val="0"/>
          <w:lang w:val="en-US"/>
        </w:rPr>
      </w:pPr>
      <w:r>
        <w:rPr>
          <w:snapToGrid w:val="0"/>
          <w:lang w:val="en-US"/>
        </w:rPr>
        <w:t>Use-case này mô tả cách xem các công thức nấu ăn</w:t>
      </w:r>
    </w:p>
    <w:p w14:paraId="21B45784" w14:textId="77777777" w:rsidR="00CC45DF" w:rsidRPr="004656D8" w:rsidRDefault="00CC45DF" w:rsidP="00CC45DF">
      <w:pPr>
        <w:pStyle w:val="Heading3"/>
        <w:spacing w:line="360" w:lineRule="auto"/>
        <w:jc w:val="both"/>
        <w:rPr>
          <w:i w:val="0"/>
        </w:rPr>
      </w:pPr>
      <w:r w:rsidRPr="004656D8">
        <w:rPr>
          <w:i w:val="0"/>
        </w:rPr>
        <w:t>Dòng sự kiện</w:t>
      </w:r>
    </w:p>
    <w:p w14:paraId="1E8E3321" w14:textId="77777777" w:rsidR="00CC45DF" w:rsidRPr="004656D8" w:rsidRDefault="00CC45DF" w:rsidP="00CC45DF">
      <w:pPr>
        <w:pStyle w:val="Heading4"/>
        <w:spacing w:line="360" w:lineRule="auto"/>
        <w:jc w:val="both"/>
      </w:pPr>
      <w:r w:rsidRPr="004656D8">
        <w:t>Dòng sự kiện chính</w:t>
      </w:r>
    </w:p>
    <w:p w14:paraId="6E94602C" w14:textId="77777777" w:rsidR="00E25901" w:rsidRDefault="00E25901" w:rsidP="00E25901">
      <w:pPr>
        <w:pStyle w:val="BodyText"/>
        <w:numPr>
          <w:ilvl w:val="0"/>
          <w:numId w:val="73"/>
        </w:numPr>
        <w:jc w:val="both"/>
      </w:pPr>
      <w:r>
        <w:t>Đăng nhập thành công vào hệ thống (Thông tin chi tiết Use-case về ‘Đăng nhập’ được mô tả trong phần 2.1)</w:t>
      </w:r>
    </w:p>
    <w:p w14:paraId="4D3A6022" w14:textId="77777777" w:rsidR="00E25901" w:rsidRDefault="00E25901" w:rsidP="00E25901">
      <w:pPr>
        <w:pStyle w:val="BodyText"/>
        <w:numPr>
          <w:ilvl w:val="0"/>
          <w:numId w:val="73"/>
        </w:numPr>
        <w:jc w:val="both"/>
      </w:pPr>
      <w:r>
        <w:t>Trong trang chủ, nhấn vào hình đại diện của tài khoản đó ở góc phải trên cùng</w:t>
      </w:r>
    </w:p>
    <w:p w14:paraId="5386E4C6" w14:textId="77777777" w:rsidR="00E25901" w:rsidRDefault="00E25901" w:rsidP="00E25901">
      <w:pPr>
        <w:pStyle w:val="BodyText"/>
        <w:numPr>
          <w:ilvl w:val="0"/>
          <w:numId w:val="73"/>
        </w:numPr>
        <w:jc w:val="both"/>
      </w:pPr>
      <w:r>
        <w:t>Hệ thống sẽ hiển thị danh sách các tính năng của tài khoản như đăng xuất, thay đổi thông tin, danh sách các bài đăng của tôi...</w:t>
      </w:r>
    </w:p>
    <w:p w14:paraId="79035366" w14:textId="77777777" w:rsidR="00E25901" w:rsidRDefault="00E25901" w:rsidP="00E25901">
      <w:pPr>
        <w:pStyle w:val="BodyText"/>
        <w:numPr>
          <w:ilvl w:val="0"/>
          <w:numId w:val="73"/>
        </w:numPr>
        <w:jc w:val="both"/>
      </w:pPr>
      <w:r>
        <w:t>Người dùng nhấp vào ‘</w:t>
      </w:r>
      <w:r>
        <w:rPr>
          <w:lang w:val="en-US"/>
        </w:rPr>
        <w:t>Công thức nấu ăn của tôi</w:t>
      </w:r>
      <w:r>
        <w:t>’</w:t>
      </w:r>
    </w:p>
    <w:p w14:paraId="0FA3573C" w14:textId="77777777" w:rsidR="00E25901" w:rsidRPr="004656D8" w:rsidRDefault="00E25901" w:rsidP="00E25901">
      <w:pPr>
        <w:pStyle w:val="BodyText"/>
        <w:numPr>
          <w:ilvl w:val="0"/>
          <w:numId w:val="73"/>
        </w:numPr>
        <w:jc w:val="both"/>
        <w:rPr>
          <w:lang w:val="en-US"/>
        </w:rPr>
      </w:pPr>
      <w:r>
        <w:t>Người dùng sẽ được chuyển hướng đến trang "</w:t>
      </w:r>
      <w:r>
        <w:rPr>
          <w:lang w:val="en-US"/>
        </w:rPr>
        <w:t>Công thức nấu ăn của tôi</w:t>
      </w:r>
      <w:r>
        <w:t xml:space="preserve">" chứa các </w:t>
      </w:r>
      <w:r>
        <w:rPr>
          <w:lang w:val="en-US"/>
        </w:rPr>
        <w:t>công thức</w:t>
      </w:r>
      <w:r>
        <w:t xml:space="preserve"> mà họ đã </w:t>
      </w:r>
      <w:r>
        <w:rPr>
          <w:lang w:val="en-US"/>
        </w:rPr>
        <w:t>đăng</w:t>
      </w:r>
      <w:r>
        <w:t>.</w:t>
      </w:r>
    </w:p>
    <w:p w14:paraId="044F9969" w14:textId="77777777" w:rsidR="00CC45DF" w:rsidRPr="004656D8" w:rsidRDefault="00CC45DF" w:rsidP="00CC45DF">
      <w:pPr>
        <w:pStyle w:val="Heading4"/>
        <w:spacing w:line="360" w:lineRule="auto"/>
        <w:jc w:val="both"/>
        <w:rPr>
          <w:lang w:val="en-US"/>
        </w:rPr>
      </w:pPr>
      <w:r w:rsidRPr="004656D8">
        <w:t>Các dòng sự kiện khác</w:t>
      </w:r>
    </w:p>
    <w:p w14:paraId="2861EC25" w14:textId="2A3729D0" w:rsidR="00E25901" w:rsidRPr="00E25901" w:rsidRDefault="00E25901" w:rsidP="00E25901">
      <w:pPr>
        <w:pStyle w:val="ListParagraph"/>
        <w:numPr>
          <w:ilvl w:val="0"/>
          <w:numId w:val="74"/>
        </w:numPr>
        <w:tabs>
          <w:tab w:val="left" w:pos="1530"/>
        </w:tabs>
        <w:ind w:left="1170"/>
        <w:rPr>
          <w:lang w:val="en-US"/>
        </w:rPr>
      </w:pPr>
      <w:r w:rsidRPr="00E25901">
        <w:rPr>
          <w:lang w:val="en-US"/>
        </w:rPr>
        <w:t xml:space="preserve">Alternative flow </w:t>
      </w:r>
      <w:r>
        <w:rPr>
          <w:lang w:val="en-US"/>
        </w:rPr>
        <w:t>1</w:t>
      </w:r>
      <w:r w:rsidRPr="00E25901">
        <w:rPr>
          <w:lang w:val="en-US"/>
        </w:rPr>
        <w:t xml:space="preserve">: “Người dùng chưa </w:t>
      </w:r>
      <w:r w:rsidR="00D11845">
        <w:rPr>
          <w:lang w:val="en-US"/>
        </w:rPr>
        <w:t>đăng</w:t>
      </w:r>
      <w:r w:rsidRPr="00E25901">
        <w:rPr>
          <w:lang w:val="en-US"/>
        </w:rPr>
        <w:t xml:space="preserve"> bất cứ điều gì”</w:t>
      </w:r>
    </w:p>
    <w:p w14:paraId="4FAD1B49" w14:textId="77777777" w:rsidR="00E25901" w:rsidRPr="003427B3" w:rsidRDefault="00E25901" w:rsidP="00E25901">
      <w:pPr>
        <w:ind w:firstLine="720"/>
        <w:rPr>
          <w:lang w:val="en-US"/>
        </w:rPr>
      </w:pPr>
    </w:p>
    <w:p w14:paraId="7CBD16D3" w14:textId="0282074C" w:rsidR="00CC45DF" w:rsidRPr="004656D8" w:rsidRDefault="00E25901" w:rsidP="00E25901">
      <w:pPr>
        <w:ind w:firstLine="720"/>
        <w:rPr>
          <w:lang w:val="en-US"/>
        </w:rPr>
      </w:pPr>
      <w:r w:rsidRPr="003427B3">
        <w:rPr>
          <w:lang w:val="en-US"/>
        </w:rPr>
        <w:t xml:space="preserve">Hệ thống sẽ thông báo "Bạn </w:t>
      </w:r>
      <w:r>
        <w:rPr>
          <w:lang w:val="en-US"/>
        </w:rPr>
        <w:t>đã</w:t>
      </w:r>
      <w:r w:rsidRPr="003427B3">
        <w:rPr>
          <w:lang w:val="en-US"/>
        </w:rPr>
        <w:t xml:space="preserve"> </w:t>
      </w:r>
      <w:r>
        <w:rPr>
          <w:lang w:val="en-US"/>
        </w:rPr>
        <w:t>đăng công thức nào</w:t>
      </w:r>
      <w:r w:rsidRPr="003427B3">
        <w:rPr>
          <w:lang w:val="en-US"/>
        </w:rPr>
        <w:t xml:space="preserve"> chưa? Hãy </w:t>
      </w:r>
      <w:r>
        <w:rPr>
          <w:lang w:val="en-US"/>
        </w:rPr>
        <w:t>đăng</w:t>
      </w:r>
      <w:r w:rsidRPr="003427B3">
        <w:rPr>
          <w:lang w:val="en-US"/>
        </w:rPr>
        <w:t xml:space="preserve"> một số món ăn yêu thích của bạn </w:t>
      </w:r>
      <w:r>
        <w:rPr>
          <w:lang w:val="en-US"/>
        </w:rPr>
        <w:t>và chia sẻ chúng với mọi người</w:t>
      </w:r>
      <w:r w:rsidRPr="003427B3">
        <w:rPr>
          <w:lang w:val="en-US"/>
        </w:rPr>
        <w:t>";</w:t>
      </w:r>
    </w:p>
    <w:p w14:paraId="7D219A01" w14:textId="77777777" w:rsidR="00CC45DF" w:rsidRPr="004656D8" w:rsidRDefault="00CC45DF" w:rsidP="00CC45DF">
      <w:pPr>
        <w:pStyle w:val="Heading3"/>
        <w:spacing w:line="360" w:lineRule="auto"/>
        <w:jc w:val="both"/>
        <w:rPr>
          <w:i w:val="0"/>
        </w:rPr>
      </w:pPr>
      <w:r w:rsidRPr="004656D8">
        <w:rPr>
          <w:i w:val="0"/>
        </w:rPr>
        <w:t>Các yêu cầu đặc biệt</w:t>
      </w:r>
    </w:p>
    <w:p w14:paraId="0D1E1439" w14:textId="515EA2E9" w:rsidR="00CC45DF" w:rsidRPr="004656D8" w:rsidRDefault="00E25901" w:rsidP="00E25901">
      <w:pPr>
        <w:pStyle w:val="BodyText"/>
        <w:numPr>
          <w:ilvl w:val="1"/>
          <w:numId w:val="74"/>
        </w:numPr>
        <w:ind w:left="1530"/>
        <w:jc w:val="both"/>
      </w:pPr>
      <w:r w:rsidRPr="004656D8">
        <w:rPr>
          <w:lang w:val="en-US"/>
        </w:rPr>
        <w:t>Không có</w:t>
      </w:r>
    </w:p>
    <w:p w14:paraId="55FA8BEC" w14:textId="77777777" w:rsidR="00CC45DF" w:rsidRPr="004656D8" w:rsidRDefault="00CC45DF" w:rsidP="00CC45DF">
      <w:pPr>
        <w:pStyle w:val="Heading3"/>
        <w:spacing w:line="360" w:lineRule="auto"/>
        <w:jc w:val="both"/>
        <w:rPr>
          <w:i w:val="0"/>
        </w:rPr>
      </w:pPr>
      <w:r w:rsidRPr="004656D8">
        <w:rPr>
          <w:i w:val="0"/>
        </w:rPr>
        <w:lastRenderedPageBreak/>
        <w:t>Trạng thái hệ thống khi bắt đầu thực hiện Use-case</w:t>
      </w:r>
    </w:p>
    <w:p w14:paraId="797C585F" w14:textId="77777777" w:rsidR="00E25901" w:rsidRDefault="00E25901" w:rsidP="00E25901">
      <w:pPr>
        <w:pStyle w:val="BodyText"/>
        <w:numPr>
          <w:ilvl w:val="0"/>
          <w:numId w:val="53"/>
        </w:numPr>
        <w:jc w:val="both"/>
      </w:pPr>
      <w:r>
        <w:t>Người dùng phải truy cập thành công vào hệ thống (không gặp lỗi 404)</w:t>
      </w:r>
    </w:p>
    <w:p w14:paraId="32574041" w14:textId="77777777" w:rsidR="00E25901" w:rsidRPr="004656D8" w:rsidRDefault="00E25901" w:rsidP="00E25901">
      <w:pPr>
        <w:pStyle w:val="BodyText"/>
        <w:numPr>
          <w:ilvl w:val="0"/>
          <w:numId w:val="53"/>
        </w:numPr>
        <w:jc w:val="both"/>
      </w:pPr>
      <w:r>
        <w:t>Người dùng phải đăng nhập thành công vào trang web</w:t>
      </w:r>
    </w:p>
    <w:p w14:paraId="07D6C5F0" w14:textId="626FE3A0" w:rsidR="00CC45DF" w:rsidRPr="004656D8" w:rsidRDefault="00CC45DF" w:rsidP="00CC45DF">
      <w:pPr>
        <w:pStyle w:val="BodyText"/>
        <w:jc w:val="both"/>
      </w:pPr>
    </w:p>
    <w:p w14:paraId="55743C90" w14:textId="77777777" w:rsidR="00CC45DF" w:rsidRPr="004656D8" w:rsidRDefault="00CC45DF" w:rsidP="00CC45DF">
      <w:pPr>
        <w:pStyle w:val="Heading3"/>
        <w:spacing w:line="360" w:lineRule="auto"/>
        <w:jc w:val="both"/>
        <w:rPr>
          <w:i w:val="0"/>
        </w:rPr>
      </w:pPr>
      <w:r w:rsidRPr="004656D8">
        <w:rPr>
          <w:i w:val="0"/>
          <w:lang w:val="en-US"/>
        </w:rPr>
        <w:t>Trạng thái hệ thống sau khi thực hiện Use-case</w:t>
      </w:r>
    </w:p>
    <w:p w14:paraId="6C99D638" w14:textId="636AD16D" w:rsidR="00CC45DF" w:rsidRPr="007079E7" w:rsidRDefault="00E25901" w:rsidP="00E25901">
      <w:pPr>
        <w:pStyle w:val="BodyText"/>
        <w:jc w:val="both"/>
        <w:rPr>
          <w:lang w:val="en-US"/>
        </w:rPr>
      </w:pPr>
      <w:r>
        <w:rPr>
          <w:lang w:val="en-US"/>
        </w:rPr>
        <w:t>Hệ thống hiển thị danh sách các món ăn đã đăng.</w:t>
      </w:r>
    </w:p>
    <w:p w14:paraId="7FB42C92" w14:textId="11961C6A" w:rsidR="007079E7" w:rsidRDefault="00CC45DF" w:rsidP="00CC45DF">
      <w:pPr>
        <w:pStyle w:val="Heading2"/>
        <w:rPr>
          <w:lang w:val="en-US"/>
        </w:rPr>
      </w:pPr>
      <w:bookmarkStart w:id="28" w:name="_Toc134303480"/>
      <w:r>
        <w:rPr>
          <w:lang w:val="en-US"/>
        </w:rPr>
        <w:t>Đặc tả Use-case cập nhật công thức nấu ăn:</w:t>
      </w:r>
      <w:bookmarkEnd w:id="28"/>
    </w:p>
    <w:p w14:paraId="3A5A0EFC" w14:textId="77777777" w:rsidR="00CC45DF" w:rsidRPr="004656D8" w:rsidRDefault="00CC45DF" w:rsidP="00CC45DF">
      <w:pPr>
        <w:pStyle w:val="Heading3"/>
        <w:spacing w:line="360" w:lineRule="auto"/>
        <w:jc w:val="both"/>
        <w:rPr>
          <w:i w:val="0"/>
        </w:rPr>
      </w:pPr>
      <w:r w:rsidRPr="004656D8">
        <w:rPr>
          <w:i w:val="0"/>
        </w:rPr>
        <w:t>Tóm tắt</w:t>
      </w:r>
    </w:p>
    <w:p w14:paraId="05C85E6C" w14:textId="72DB184B" w:rsidR="00CC45DF" w:rsidRPr="00CC45DF" w:rsidRDefault="00CC45DF" w:rsidP="00CC45DF">
      <w:pPr>
        <w:pStyle w:val="BodyText"/>
        <w:jc w:val="both"/>
        <w:rPr>
          <w:snapToGrid w:val="0"/>
          <w:lang w:val="en-US"/>
        </w:rPr>
      </w:pPr>
      <w:r>
        <w:rPr>
          <w:snapToGrid w:val="0"/>
          <w:lang w:val="en-US"/>
        </w:rPr>
        <w:t>Use-case này mô tả cách cập nhật một công thức nấu ăn</w:t>
      </w:r>
    </w:p>
    <w:p w14:paraId="3BBE5255" w14:textId="77777777" w:rsidR="00CC45DF" w:rsidRPr="004656D8" w:rsidRDefault="00CC45DF" w:rsidP="00CC45DF">
      <w:pPr>
        <w:pStyle w:val="Heading3"/>
        <w:spacing w:line="360" w:lineRule="auto"/>
        <w:jc w:val="both"/>
        <w:rPr>
          <w:i w:val="0"/>
        </w:rPr>
      </w:pPr>
      <w:r w:rsidRPr="004656D8">
        <w:rPr>
          <w:i w:val="0"/>
        </w:rPr>
        <w:t>Dòng sự kiện</w:t>
      </w:r>
    </w:p>
    <w:p w14:paraId="0F6952C9" w14:textId="77777777" w:rsidR="00CC45DF" w:rsidRDefault="00CC45DF" w:rsidP="00CC45DF">
      <w:pPr>
        <w:pStyle w:val="Heading4"/>
        <w:spacing w:line="360" w:lineRule="auto"/>
        <w:jc w:val="both"/>
      </w:pPr>
      <w:r w:rsidRPr="004656D8">
        <w:t>Dòng sự kiện chính</w:t>
      </w:r>
    </w:p>
    <w:p w14:paraId="37FDA19F" w14:textId="77777777" w:rsidR="00E25901" w:rsidRDefault="00E25901" w:rsidP="00E25901">
      <w:pPr>
        <w:pStyle w:val="ListParagraph"/>
        <w:numPr>
          <w:ilvl w:val="0"/>
          <w:numId w:val="75"/>
        </w:numPr>
      </w:pPr>
      <w:r>
        <w:t>Đăng nhập thành công vào hệ thống (Thông tin chi tiết Use-case về ‘Đăng nhập’ được mô tả trong phần 2.1)</w:t>
      </w:r>
    </w:p>
    <w:p w14:paraId="182E20B7" w14:textId="77777777" w:rsidR="00E25901" w:rsidRDefault="00E25901" w:rsidP="00E25901">
      <w:pPr>
        <w:pStyle w:val="ListParagraph"/>
        <w:numPr>
          <w:ilvl w:val="0"/>
          <w:numId w:val="75"/>
        </w:numPr>
      </w:pPr>
      <w:r>
        <w:t>Trong trang chủ, nhấn vào hình đại diện của tài khoản đó ở góc phải trên cùng</w:t>
      </w:r>
    </w:p>
    <w:p w14:paraId="3CA9B8B0" w14:textId="77777777" w:rsidR="00E25901" w:rsidRDefault="00E25901" w:rsidP="00E25901">
      <w:pPr>
        <w:pStyle w:val="ListParagraph"/>
        <w:numPr>
          <w:ilvl w:val="0"/>
          <w:numId w:val="75"/>
        </w:numPr>
      </w:pPr>
      <w:r>
        <w:t>Hệ thống sẽ hiển thị danh sách các tính năng của tài khoản như đăng xuất, thay đổi thông tin, danh sách các bài đăng của tôi...</w:t>
      </w:r>
    </w:p>
    <w:p w14:paraId="561F1838" w14:textId="77777777" w:rsidR="00E25901" w:rsidRDefault="00E25901" w:rsidP="00E25901">
      <w:pPr>
        <w:pStyle w:val="ListParagraph"/>
        <w:numPr>
          <w:ilvl w:val="0"/>
          <w:numId w:val="75"/>
        </w:numPr>
      </w:pPr>
      <w:r>
        <w:t>Người dùng nhấp vào ‘Công thức nấu ăn của tôi’</w:t>
      </w:r>
    </w:p>
    <w:p w14:paraId="726B2315" w14:textId="01F105D9" w:rsidR="00E25901" w:rsidRDefault="00E25901" w:rsidP="00E25901">
      <w:pPr>
        <w:pStyle w:val="ListParagraph"/>
        <w:numPr>
          <w:ilvl w:val="0"/>
          <w:numId w:val="75"/>
        </w:numPr>
      </w:pPr>
      <w:r>
        <w:t>Người dùng sẽ được chuyển hướng đến trang "Công thức nấu ăn của tôi" chứa các công thức mà họ đã đăng.</w:t>
      </w:r>
    </w:p>
    <w:p w14:paraId="772F317D" w14:textId="40666630" w:rsidR="00E25901" w:rsidRPr="00E25901" w:rsidRDefault="00E25901" w:rsidP="00E25901">
      <w:pPr>
        <w:pStyle w:val="ListParagraph"/>
        <w:numPr>
          <w:ilvl w:val="0"/>
          <w:numId w:val="75"/>
        </w:numPr>
      </w:pPr>
      <w:r>
        <w:rPr>
          <w:lang w:val="en-US"/>
        </w:rPr>
        <w:t>Người dùng bấm vào nút “Edit” để chuyển đến trang cập nhật công thức nấu ăn</w:t>
      </w:r>
    </w:p>
    <w:p w14:paraId="2FB27F16" w14:textId="0200181E" w:rsidR="00E25901" w:rsidRPr="00D11845" w:rsidRDefault="00E25901" w:rsidP="00E25901">
      <w:pPr>
        <w:pStyle w:val="ListParagraph"/>
        <w:numPr>
          <w:ilvl w:val="0"/>
          <w:numId w:val="75"/>
        </w:numPr>
      </w:pPr>
      <w:r>
        <w:rPr>
          <w:lang w:val="en-US"/>
        </w:rPr>
        <w:t xml:space="preserve">Ở trang này người dùng có thể </w:t>
      </w:r>
      <w:r w:rsidR="00D11845">
        <w:rPr>
          <w:lang w:val="en-US"/>
        </w:rPr>
        <w:t>thay đổi các bước cũng như hình ảnh của công thức</w:t>
      </w:r>
    </w:p>
    <w:p w14:paraId="07B40C05" w14:textId="6A974D31" w:rsidR="00D11845" w:rsidRPr="00D11845" w:rsidRDefault="00D11845" w:rsidP="00E25901">
      <w:pPr>
        <w:pStyle w:val="ListParagraph"/>
        <w:numPr>
          <w:ilvl w:val="0"/>
          <w:numId w:val="75"/>
        </w:numPr>
      </w:pPr>
      <w:r>
        <w:rPr>
          <w:lang w:val="en-US"/>
        </w:rPr>
        <w:t>Sau khi thay đổi người dùng có thể bấm Save để cập nhật lại thông tin.</w:t>
      </w:r>
    </w:p>
    <w:p w14:paraId="76936BC5" w14:textId="59855193" w:rsidR="00D11845" w:rsidRPr="00E25901" w:rsidRDefault="00D11845" w:rsidP="00E25901">
      <w:pPr>
        <w:pStyle w:val="ListParagraph"/>
        <w:numPr>
          <w:ilvl w:val="0"/>
          <w:numId w:val="75"/>
        </w:numPr>
      </w:pPr>
      <w:r>
        <w:rPr>
          <w:lang w:val="en-US"/>
        </w:rPr>
        <w:t>Hệ thống sẽ lưu thay đổi lên database.</w:t>
      </w:r>
    </w:p>
    <w:p w14:paraId="6901997A" w14:textId="77777777" w:rsidR="00CC45DF" w:rsidRPr="004656D8" w:rsidRDefault="00CC45DF" w:rsidP="00CC45DF">
      <w:pPr>
        <w:pStyle w:val="Heading4"/>
        <w:spacing w:line="360" w:lineRule="auto"/>
        <w:jc w:val="both"/>
        <w:rPr>
          <w:lang w:val="en-US"/>
        </w:rPr>
      </w:pPr>
      <w:r w:rsidRPr="004656D8">
        <w:t>Các dòng sự kiện khác</w:t>
      </w:r>
    </w:p>
    <w:p w14:paraId="7D69D248" w14:textId="6E76DA90" w:rsidR="00CC45DF" w:rsidRPr="00D11845" w:rsidRDefault="00D11845" w:rsidP="00D11845">
      <w:pPr>
        <w:pStyle w:val="ListParagraph"/>
        <w:numPr>
          <w:ilvl w:val="0"/>
          <w:numId w:val="77"/>
        </w:numPr>
        <w:rPr>
          <w:lang w:val="en-US"/>
        </w:rPr>
      </w:pPr>
      <w:r w:rsidRPr="00D11845">
        <w:rPr>
          <w:lang w:val="en-US"/>
        </w:rPr>
        <w:t>Alternative Flow1: Hình ảnh không đúng kích thước hoặc định dạng</w:t>
      </w:r>
    </w:p>
    <w:p w14:paraId="76445438" w14:textId="3D45A7F1" w:rsidR="00D11845" w:rsidRPr="00D11845" w:rsidRDefault="00D11845" w:rsidP="00D11845">
      <w:pPr>
        <w:pStyle w:val="ListParagraph"/>
        <w:numPr>
          <w:ilvl w:val="0"/>
          <w:numId w:val="76"/>
        </w:numPr>
        <w:rPr>
          <w:lang w:val="en-US"/>
        </w:rPr>
      </w:pPr>
      <w:r>
        <w:rPr>
          <w:lang w:val="en-US"/>
        </w:rPr>
        <w:t>Hệ thống sẽ thông báo khi người dùng thêm một hình không đúng định dạng và kích thước và yêu cầu người dùng thêm một hình khác. Và vẫn giữ nguyên hình cũ.</w:t>
      </w:r>
    </w:p>
    <w:p w14:paraId="5FB502C0" w14:textId="77777777" w:rsidR="00CC45DF" w:rsidRPr="004656D8" w:rsidRDefault="00CC45DF" w:rsidP="00CC45DF">
      <w:pPr>
        <w:pStyle w:val="Heading3"/>
        <w:spacing w:line="360" w:lineRule="auto"/>
        <w:jc w:val="both"/>
        <w:rPr>
          <w:i w:val="0"/>
        </w:rPr>
      </w:pPr>
      <w:r w:rsidRPr="004656D8">
        <w:rPr>
          <w:i w:val="0"/>
        </w:rPr>
        <w:t>Các yêu cầu đặc biệt</w:t>
      </w:r>
    </w:p>
    <w:p w14:paraId="3E375D7C" w14:textId="502D680E" w:rsidR="00CC45DF" w:rsidRPr="004656D8" w:rsidRDefault="00CC45DF" w:rsidP="00CC45DF">
      <w:pPr>
        <w:pStyle w:val="BodyText"/>
        <w:jc w:val="both"/>
      </w:pPr>
      <w:r w:rsidRPr="004656D8">
        <w:t>Không có</w:t>
      </w:r>
    </w:p>
    <w:p w14:paraId="6D0A40CD" w14:textId="77777777" w:rsidR="00CC45DF" w:rsidRPr="004656D8" w:rsidRDefault="00CC45DF" w:rsidP="00CC45DF">
      <w:pPr>
        <w:pStyle w:val="Heading3"/>
        <w:spacing w:line="360" w:lineRule="auto"/>
        <w:jc w:val="both"/>
        <w:rPr>
          <w:i w:val="0"/>
        </w:rPr>
      </w:pPr>
      <w:r w:rsidRPr="004656D8">
        <w:rPr>
          <w:i w:val="0"/>
        </w:rPr>
        <w:t>Trạng thái hệ thống khi bắt đầu thực hiện Use-case</w:t>
      </w:r>
    </w:p>
    <w:p w14:paraId="3D64E1BF" w14:textId="1D2C6B6E" w:rsidR="00CC45DF" w:rsidRPr="00D11845" w:rsidRDefault="00D11845" w:rsidP="00CC45DF">
      <w:pPr>
        <w:pStyle w:val="BodyText"/>
        <w:jc w:val="both"/>
        <w:rPr>
          <w:lang w:val="en-US"/>
        </w:rPr>
      </w:pPr>
      <w:r>
        <w:rPr>
          <w:lang w:val="en-US"/>
        </w:rPr>
        <w:t>Người dùng phải đăng nhập vào hệ thống</w:t>
      </w:r>
    </w:p>
    <w:p w14:paraId="62353E2B" w14:textId="77777777" w:rsidR="00CC45DF" w:rsidRPr="004656D8" w:rsidRDefault="00CC45DF" w:rsidP="00CC45DF">
      <w:pPr>
        <w:pStyle w:val="Heading3"/>
        <w:spacing w:line="360" w:lineRule="auto"/>
        <w:jc w:val="both"/>
        <w:rPr>
          <w:i w:val="0"/>
        </w:rPr>
      </w:pPr>
      <w:r w:rsidRPr="004656D8">
        <w:rPr>
          <w:i w:val="0"/>
          <w:lang w:val="en-US"/>
        </w:rPr>
        <w:t>Trạng thái hệ thống sau khi thực hiện Use-case</w:t>
      </w:r>
    </w:p>
    <w:p w14:paraId="2F9ED309" w14:textId="30984529" w:rsidR="00CC45DF" w:rsidRPr="00D11845" w:rsidRDefault="00D11845" w:rsidP="00CC45DF">
      <w:pPr>
        <w:pStyle w:val="BodyText"/>
        <w:jc w:val="both"/>
        <w:rPr>
          <w:lang w:val="en-US"/>
        </w:rPr>
      </w:pPr>
      <w:r>
        <w:rPr>
          <w:lang w:val="en-US"/>
        </w:rPr>
        <w:t>Thông tin của công thức nấu ăn được cập nhật thành công.</w:t>
      </w:r>
    </w:p>
    <w:p w14:paraId="278417E9" w14:textId="26B12C19" w:rsidR="00CC45DF" w:rsidRDefault="00DC3849" w:rsidP="00DC3849">
      <w:pPr>
        <w:pStyle w:val="Heading2"/>
        <w:rPr>
          <w:lang w:val="en-US"/>
        </w:rPr>
      </w:pPr>
      <w:bookmarkStart w:id="29" w:name="_Toc134303481"/>
      <w:r>
        <w:rPr>
          <w:lang w:val="en-US"/>
        </w:rPr>
        <w:t>Đặc tả Use-case Admin Xem danh sách tài khoản của User:</w:t>
      </w:r>
      <w:bookmarkEnd w:id="29"/>
    </w:p>
    <w:p w14:paraId="3F5FAB0D" w14:textId="77777777" w:rsidR="00DC3849" w:rsidRPr="004656D8" w:rsidRDefault="00DC3849" w:rsidP="00DC3849">
      <w:pPr>
        <w:pStyle w:val="Heading3"/>
        <w:spacing w:line="360" w:lineRule="auto"/>
        <w:jc w:val="both"/>
        <w:rPr>
          <w:i w:val="0"/>
        </w:rPr>
      </w:pPr>
      <w:r w:rsidRPr="004656D8">
        <w:rPr>
          <w:i w:val="0"/>
        </w:rPr>
        <w:t>Tóm tắt</w:t>
      </w:r>
    </w:p>
    <w:p w14:paraId="5431E172" w14:textId="6D42B4E6" w:rsidR="00DC3849" w:rsidRPr="00DC3849" w:rsidRDefault="00DC3849" w:rsidP="00DC3849">
      <w:pPr>
        <w:pStyle w:val="BodyText"/>
        <w:jc w:val="both"/>
        <w:rPr>
          <w:lang w:val="en-US"/>
        </w:rPr>
      </w:pPr>
      <w:r w:rsidRPr="004656D8">
        <w:rPr>
          <w:snapToGrid w:val="0"/>
        </w:rPr>
        <w:t xml:space="preserve">Use-case </w:t>
      </w:r>
      <w:r>
        <w:rPr>
          <w:snapToGrid w:val="0"/>
          <w:lang w:val="en-US"/>
        </w:rPr>
        <w:t>này mô tả cách một admin xem danh sách tài khoản:</w:t>
      </w:r>
    </w:p>
    <w:p w14:paraId="18A2B672" w14:textId="77777777" w:rsidR="00DC3849" w:rsidRPr="004656D8" w:rsidRDefault="00DC3849" w:rsidP="00DC3849">
      <w:pPr>
        <w:pStyle w:val="Heading3"/>
        <w:spacing w:line="360" w:lineRule="auto"/>
        <w:jc w:val="both"/>
        <w:rPr>
          <w:i w:val="0"/>
        </w:rPr>
      </w:pPr>
      <w:r w:rsidRPr="004656D8">
        <w:rPr>
          <w:i w:val="0"/>
        </w:rPr>
        <w:lastRenderedPageBreak/>
        <w:t>Dòng sự kiện</w:t>
      </w:r>
    </w:p>
    <w:p w14:paraId="353DF9B3" w14:textId="77777777" w:rsidR="00DC3849" w:rsidRPr="004656D8" w:rsidRDefault="00DC3849" w:rsidP="00DC3849">
      <w:pPr>
        <w:pStyle w:val="Heading4"/>
        <w:spacing w:line="360" w:lineRule="auto"/>
        <w:jc w:val="both"/>
      </w:pPr>
      <w:r w:rsidRPr="004656D8">
        <w:t>Dòng sự kiện chính</w:t>
      </w:r>
    </w:p>
    <w:p w14:paraId="150808B9" w14:textId="77777777" w:rsidR="00DC3849" w:rsidRDefault="00DC3849" w:rsidP="00DC3849">
      <w:pPr>
        <w:pStyle w:val="BodyText"/>
        <w:numPr>
          <w:ilvl w:val="1"/>
          <w:numId w:val="52"/>
        </w:numPr>
        <w:jc w:val="both"/>
        <w:rPr>
          <w:lang w:val="en-US"/>
        </w:rPr>
      </w:pPr>
      <w:r>
        <w:rPr>
          <w:lang w:val="en-US"/>
        </w:rPr>
        <w:t>Đăng nhập bằng tài khoản admin.</w:t>
      </w:r>
    </w:p>
    <w:p w14:paraId="1F3B6781" w14:textId="77777777" w:rsidR="00DC3849" w:rsidRDefault="00DC3849" w:rsidP="00DC3849">
      <w:pPr>
        <w:pStyle w:val="BodyText"/>
        <w:numPr>
          <w:ilvl w:val="1"/>
          <w:numId w:val="52"/>
        </w:numPr>
        <w:jc w:val="both"/>
        <w:rPr>
          <w:lang w:val="en-US"/>
        </w:rPr>
      </w:pPr>
      <w:r>
        <w:rPr>
          <w:lang w:val="en-US"/>
        </w:rPr>
        <w:t>Hệ thống sẽ chuyển đến trang chủ của admin.</w:t>
      </w:r>
    </w:p>
    <w:p w14:paraId="2E0AFC73" w14:textId="767BFEA0" w:rsidR="00DC3849" w:rsidRDefault="00DC3849" w:rsidP="00DC3849">
      <w:pPr>
        <w:pStyle w:val="BodyText"/>
        <w:numPr>
          <w:ilvl w:val="1"/>
          <w:numId w:val="52"/>
        </w:numPr>
        <w:jc w:val="both"/>
        <w:rPr>
          <w:lang w:val="en-US"/>
        </w:rPr>
      </w:pPr>
      <w:r>
        <w:rPr>
          <w:lang w:val="en-US"/>
        </w:rPr>
        <w:t>Tại đây sẽ có các tab như danh sách tài khoản, danh sách các comment bị report và các công thức nấu ăn bị report.</w:t>
      </w:r>
      <w:r w:rsidRPr="004656D8">
        <w:rPr>
          <w:lang w:val="en-US"/>
        </w:rPr>
        <w:t xml:space="preserve"> </w:t>
      </w:r>
    </w:p>
    <w:p w14:paraId="56B2A27B" w14:textId="10C67975" w:rsidR="00DC3849" w:rsidRDefault="00DC3849" w:rsidP="00DC3849">
      <w:pPr>
        <w:pStyle w:val="BodyText"/>
        <w:numPr>
          <w:ilvl w:val="1"/>
          <w:numId w:val="52"/>
        </w:numPr>
        <w:jc w:val="both"/>
        <w:rPr>
          <w:lang w:val="en-US"/>
        </w:rPr>
      </w:pPr>
      <w:r>
        <w:rPr>
          <w:lang w:val="en-US"/>
        </w:rPr>
        <w:t>Chọn vào nút Account bên trái trang chủ để xem danh sách các account.</w:t>
      </w:r>
    </w:p>
    <w:p w14:paraId="6E44A5E5" w14:textId="620FDA1F" w:rsidR="00DC3849" w:rsidRPr="004656D8" w:rsidRDefault="00DC3849" w:rsidP="00DC3849">
      <w:pPr>
        <w:pStyle w:val="BodyText"/>
        <w:numPr>
          <w:ilvl w:val="1"/>
          <w:numId w:val="52"/>
        </w:numPr>
        <w:jc w:val="both"/>
        <w:rPr>
          <w:lang w:val="en-US"/>
        </w:rPr>
      </w:pPr>
      <w:r>
        <w:rPr>
          <w:lang w:val="en-US"/>
        </w:rPr>
        <w:t>Hệ thống sẽ tải lên danh sách các tài khoản đã đăng ký.</w:t>
      </w:r>
    </w:p>
    <w:p w14:paraId="768380F2" w14:textId="77777777" w:rsidR="00DC3849" w:rsidRPr="004656D8" w:rsidRDefault="00DC3849" w:rsidP="00DC3849">
      <w:pPr>
        <w:pStyle w:val="Heading4"/>
        <w:spacing w:line="360" w:lineRule="auto"/>
        <w:jc w:val="both"/>
        <w:rPr>
          <w:lang w:val="en-US"/>
        </w:rPr>
      </w:pPr>
      <w:r w:rsidRPr="004656D8">
        <w:t>Các dòng sự kiện khác</w:t>
      </w:r>
    </w:p>
    <w:p w14:paraId="2DF6B475" w14:textId="6375EF6C" w:rsidR="00DC3849" w:rsidRPr="004656D8" w:rsidRDefault="00DC3849" w:rsidP="00DC3849">
      <w:pPr>
        <w:ind w:firstLine="720"/>
        <w:rPr>
          <w:lang w:val="en-US"/>
        </w:rPr>
      </w:pPr>
      <w:r w:rsidRPr="004656D8">
        <w:rPr>
          <w:lang w:val="en-US"/>
        </w:rPr>
        <w:t>Không có</w:t>
      </w:r>
    </w:p>
    <w:p w14:paraId="6C75BFBF" w14:textId="77777777" w:rsidR="00DC3849" w:rsidRPr="004656D8" w:rsidRDefault="00DC3849" w:rsidP="00DC3849">
      <w:pPr>
        <w:pStyle w:val="Heading3"/>
        <w:spacing w:line="360" w:lineRule="auto"/>
        <w:jc w:val="both"/>
        <w:rPr>
          <w:i w:val="0"/>
        </w:rPr>
      </w:pPr>
      <w:r w:rsidRPr="004656D8">
        <w:rPr>
          <w:i w:val="0"/>
        </w:rPr>
        <w:t>Các yêu cầu đặc biệt</w:t>
      </w:r>
    </w:p>
    <w:p w14:paraId="7C49FB05" w14:textId="0BBFE37A" w:rsidR="00DC3849" w:rsidRPr="004656D8" w:rsidRDefault="00DC3849" w:rsidP="00DC3849">
      <w:pPr>
        <w:pStyle w:val="BodyText"/>
        <w:jc w:val="both"/>
      </w:pPr>
      <w:r>
        <w:rPr>
          <w:lang w:val="en-US"/>
        </w:rPr>
        <w:t>Người dùng phải đăng nhập bằng tài khoản admin</w:t>
      </w:r>
    </w:p>
    <w:p w14:paraId="3D2FD9BD" w14:textId="77777777" w:rsidR="00DC3849" w:rsidRPr="004656D8" w:rsidRDefault="00DC3849" w:rsidP="00DC3849">
      <w:pPr>
        <w:pStyle w:val="Heading3"/>
        <w:spacing w:line="360" w:lineRule="auto"/>
        <w:jc w:val="both"/>
        <w:rPr>
          <w:i w:val="0"/>
        </w:rPr>
      </w:pPr>
      <w:r w:rsidRPr="004656D8">
        <w:rPr>
          <w:i w:val="0"/>
        </w:rPr>
        <w:t>Trạng thái hệ thống khi bắt đầu thực hiện Use-case</w:t>
      </w:r>
    </w:p>
    <w:p w14:paraId="6FC1094A" w14:textId="4543B01F" w:rsidR="00DC3849" w:rsidRPr="00DC3849" w:rsidRDefault="00DC3849" w:rsidP="00DC3849">
      <w:pPr>
        <w:pStyle w:val="BodyText"/>
        <w:jc w:val="both"/>
        <w:rPr>
          <w:lang w:val="en-US"/>
        </w:rPr>
      </w:pPr>
      <w:r>
        <w:rPr>
          <w:lang w:val="en-US"/>
        </w:rPr>
        <w:t>Người dùng đã đăng nhập bằng tài khoản có vai trò là admin</w:t>
      </w:r>
    </w:p>
    <w:p w14:paraId="5B8E4FB8" w14:textId="77777777" w:rsidR="00DC3849" w:rsidRPr="004656D8" w:rsidRDefault="00DC3849" w:rsidP="00DC3849">
      <w:pPr>
        <w:pStyle w:val="Heading3"/>
        <w:spacing w:line="360" w:lineRule="auto"/>
        <w:jc w:val="both"/>
        <w:rPr>
          <w:i w:val="0"/>
        </w:rPr>
      </w:pPr>
      <w:r w:rsidRPr="004656D8">
        <w:rPr>
          <w:i w:val="0"/>
          <w:lang w:val="en-US"/>
        </w:rPr>
        <w:t>Trạng thái hệ thống sau khi thực hiện Use-case</w:t>
      </w:r>
    </w:p>
    <w:p w14:paraId="7D953F26" w14:textId="3F1BA0F7" w:rsidR="00DC3849" w:rsidRPr="004656D8" w:rsidRDefault="00DC3849" w:rsidP="00DC3849">
      <w:pPr>
        <w:pStyle w:val="BodyText"/>
        <w:jc w:val="both"/>
        <w:rPr>
          <w:lang w:val="en-US"/>
        </w:rPr>
      </w:pPr>
      <w:r>
        <w:rPr>
          <w:lang w:val="en-US"/>
        </w:rPr>
        <w:t>Hệ thống hiển thị một danh sách các tài khoản đã được đăng ký</w:t>
      </w:r>
      <w:r w:rsidRPr="004656D8">
        <w:t>).</w:t>
      </w:r>
    </w:p>
    <w:p w14:paraId="61A497ED" w14:textId="77777777" w:rsidR="00DC3849" w:rsidRPr="004656D8" w:rsidRDefault="00DC3849" w:rsidP="00DC3849">
      <w:pPr>
        <w:pStyle w:val="Heading3"/>
        <w:spacing w:line="360" w:lineRule="auto"/>
        <w:jc w:val="both"/>
        <w:rPr>
          <w:i w:val="0"/>
          <w:lang w:val="en-US"/>
        </w:rPr>
      </w:pPr>
      <w:r w:rsidRPr="004656D8">
        <w:rPr>
          <w:i w:val="0"/>
          <w:lang w:val="en-US"/>
        </w:rPr>
        <w:t>Điểm mở rộng</w:t>
      </w:r>
    </w:p>
    <w:p w14:paraId="02655A82" w14:textId="2295E852" w:rsidR="00DC3849" w:rsidRDefault="00DC3849" w:rsidP="00DC3849">
      <w:pPr>
        <w:pStyle w:val="BodyText"/>
        <w:jc w:val="both"/>
        <w:rPr>
          <w:lang w:val="en-US"/>
        </w:rPr>
      </w:pPr>
      <w:r>
        <w:rPr>
          <w:lang w:val="en-US"/>
        </w:rPr>
        <w:t xml:space="preserve">Tìm kiếm </w:t>
      </w:r>
      <w:r w:rsidR="00EC1A33">
        <w:rPr>
          <w:lang w:val="en-US"/>
        </w:rPr>
        <w:t>theo email hoặc tên tài khoản.</w:t>
      </w:r>
    </w:p>
    <w:p w14:paraId="6520644A" w14:textId="4B28D315" w:rsidR="00C658F1" w:rsidRDefault="00C658F1" w:rsidP="00C658F1">
      <w:pPr>
        <w:pStyle w:val="Heading2"/>
        <w:rPr>
          <w:lang w:val="en-US"/>
        </w:rPr>
      </w:pPr>
      <w:bookmarkStart w:id="30" w:name="_Toc134303482"/>
      <w:r>
        <w:rPr>
          <w:lang w:val="en-US"/>
        </w:rPr>
        <w:t xml:space="preserve">Đăc tả Use-case xem danh sách các comment bị </w:t>
      </w:r>
      <w:proofErr w:type="gramStart"/>
      <w:r>
        <w:rPr>
          <w:lang w:val="en-US"/>
        </w:rPr>
        <w:t>report(</w:t>
      </w:r>
      <w:proofErr w:type="gramEnd"/>
      <w:r>
        <w:rPr>
          <w:lang w:val="en-US"/>
        </w:rPr>
        <w:t>Admin):</w:t>
      </w:r>
      <w:bookmarkEnd w:id="30"/>
    </w:p>
    <w:p w14:paraId="3A1C630E" w14:textId="77777777" w:rsidR="00C658F1" w:rsidRPr="004656D8" w:rsidRDefault="00C658F1" w:rsidP="00C658F1">
      <w:pPr>
        <w:pStyle w:val="Heading3"/>
        <w:spacing w:line="360" w:lineRule="auto"/>
        <w:jc w:val="both"/>
        <w:rPr>
          <w:i w:val="0"/>
        </w:rPr>
      </w:pPr>
      <w:r w:rsidRPr="004656D8">
        <w:rPr>
          <w:i w:val="0"/>
        </w:rPr>
        <w:t>Tóm tắt</w:t>
      </w:r>
    </w:p>
    <w:p w14:paraId="6E10E2F4" w14:textId="20ADD1FA" w:rsidR="00C658F1" w:rsidRPr="00C658F1" w:rsidRDefault="00C658F1" w:rsidP="00C658F1">
      <w:pPr>
        <w:pStyle w:val="BodyText"/>
        <w:jc w:val="both"/>
        <w:rPr>
          <w:lang w:val="en-US"/>
        </w:rPr>
      </w:pPr>
      <w:r>
        <w:rPr>
          <w:snapToGrid w:val="0"/>
          <w:lang w:val="en-US"/>
        </w:rPr>
        <w:t>Use-case này mô tả cách xem danh sách các comment bị report.</w:t>
      </w:r>
    </w:p>
    <w:p w14:paraId="18DFA6CD" w14:textId="77777777" w:rsidR="00C658F1" w:rsidRPr="004656D8" w:rsidRDefault="00C658F1" w:rsidP="00C658F1">
      <w:pPr>
        <w:pStyle w:val="Heading3"/>
        <w:spacing w:line="360" w:lineRule="auto"/>
        <w:jc w:val="both"/>
        <w:rPr>
          <w:i w:val="0"/>
        </w:rPr>
      </w:pPr>
      <w:r w:rsidRPr="004656D8">
        <w:rPr>
          <w:i w:val="0"/>
        </w:rPr>
        <w:t>Dòng sự kiện</w:t>
      </w:r>
    </w:p>
    <w:p w14:paraId="570EB933" w14:textId="77777777" w:rsidR="00C658F1" w:rsidRPr="004656D8" w:rsidRDefault="00C658F1" w:rsidP="00C658F1">
      <w:pPr>
        <w:pStyle w:val="Heading4"/>
        <w:spacing w:line="360" w:lineRule="auto"/>
        <w:jc w:val="both"/>
      </w:pPr>
      <w:r w:rsidRPr="004656D8">
        <w:t>Dòng sự kiện chính</w:t>
      </w:r>
    </w:p>
    <w:p w14:paraId="1B8534D6" w14:textId="20507828" w:rsidR="00C658F1" w:rsidRDefault="00C658F1" w:rsidP="00C658F1">
      <w:pPr>
        <w:pStyle w:val="BodyText"/>
        <w:numPr>
          <w:ilvl w:val="0"/>
          <w:numId w:val="78"/>
        </w:numPr>
        <w:jc w:val="both"/>
      </w:pPr>
      <w:r>
        <w:t>Đăng nhập bằng tài khoản admin.</w:t>
      </w:r>
    </w:p>
    <w:p w14:paraId="6048A6D2" w14:textId="30F4500F" w:rsidR="00C658F1" w:rsidRDefault="00C658F1" w:rsidP="00C658F1">
      <w:pPr>
        <w:pStyle w:val="BodyText"/>
        <w:numPr>
          <w:ilvl w:val="0"/>
          <w:numId w:val="78"/>
        </w:numPr>
        <w:jc w:val="both"/>
      </w:pPr>
      <w:r>
        <w:t>Hệ thống sẽ chuyển đến trang chủ của admin.</w:t>
      </w:r>
    </w:p>
    <w:p w14:paraId="5E349F27" w14:textId="436BAFC1" w:rsidR="00C658F1" w:rsidRDefault="00C658F1" w:rsidP="00C658F1">
      <w:pPr>
        <w:pStyle w:val="BodyText"/>
        <w:numPr>
          <w:ilvl w:val="0"/>
          <w:numId w:val="78"/>
        </w:numPr>
        <w:jc w:val="both"/>
      </w:pPr>
      <w:r>
        <w:t>Tại đây sẽ có các tab như danh sách tài khoản, danh sách các comment bị report và các công thức nấu ăn bị report</w:t>
      </w:r>
      <w:r>
        <w:rPr>
          <w:lang w:val="en-US"/>
        </w:rPr>
        <w:t>,..</w:t>
      </w:r>
      <w:r>
        <w:t xml:space="preserve"> </w:t>
      </w:r>
    </w:p>
    <w:p w14:paraId="23CA8558" w14:textId="18A52612" w:rsidR="00C658F1" w:rsidRDefault="00C658F1" w:rsidP="00C658F1">
      <w:pPr>
        <w:pStyle w:val="BodyText"/>
        <w:numPr>
          <w:ilvl w:val="0"/>
          <w:numId w:val="78"/>
        </w:numPr>
        <w:jc w:val="both"/>
      </w:pPr>
      <w:r>
        <w:t xml:space="preserve">Chọn vào nút </w:t>
      </w:r>
      <w:r>
        <w:rPr>
          <w:lang w:val="en-US"/>
        </w:rPr>
        <w:t>Comment Reported</w:t>
      </w:r>
      <w:r>
        <w:t xml:space="preserve"> bên trái trang chủ để xem danh sách các </w:t>
      </w:r>
      <w:r>
        <w:rPr>
          <w:lang w:val="en-US"/>
        </w:rPr>
        <w:t>comment bị report</w:t>
      </w:r>
      <w:r>
        <w:t>.</w:t>
      </w:r>
    </w:p>
    <w:p w14:paraId="3C39D0C3" w14:textId="72596625" w:rsidR="00C658F1" w:rsidRPr="004656D8" w:rsidRDefault="00C658F1" w:rsidP="00C658F1">
      <w:pPr>
        <w:pStyle w:val="BodyText"/>
        <w:numPr>
          <w:ilvl w:val="0"/>
          <w:numId w:val="78"/>
        </w:numPr>
        <w:jc w:val="both"/>
        <w:rPr>
          <w:lang w:val="en-US"/>
        </w:rPr>
      </w:pPr>
      <w:r>
        <w:t>Hệ thống sẽ tải lên</w:t>
      </w:r>
      <w:r>
        <w:rPr>
          <w:lang w:val="en-US"/>
        </w:rPr>
        <w:t xml:space="preserve"> và hiển thị thành từng trang</w:t>
      </w:r>
      <w:r>
        <w:t xml:space="preserve"> danh sách các </w:t>
      </w:r>
      <w:r>
        <w:rPr>
          <w:lang w:val="en-US"/>
        </w:rPr>
        <w:t>comment bị report</w:t>
      </w:r>
      <w:r>
        <w:t>.</w:t>
      </w:r>
      <w:r w:rsidRPr="004656D8">
        <w:rPr>
          <w:lang w:val="en-US"/>
        </w:rPr>
        <w:t xml:space="preserve"> </w:t>
      </w:r>
    </w:p>
    <w:p w14:paraId="110A9366" w14:textId="77777777" w:rsidR="00C658F1" w:rsidRPr="004656D8" w:rsidRDefault="00C658F1" w:rsidP="00C658F1">
      <w:pPr>
        <w:pStyle w:val="Heading4"/>
        <w:spacing w:line="360" w:lineRule="auto"/>
        <w:jc w:val="both"/>
        <w:rPr>
          <w:lang w:val="en-US"/>
        </w:rPr>
      </w:pPr>
      <w:r w:rsidRPr="004656D8">
        <w:t>Các dòng sự kiện khác</w:t>
      </w:r>
    </w:p>
    <w:p w14:paraId="5DC55944" w14:textId="5953B996" w:rsidR="00C658F1" w:rsidRPr="00C90C14" w:rsidRDefault="00C90C14" w:rsidP="00C90C14">
      <w:pPr>
        <w:pStyle w:val="ListParagraph"/>
        <w:numPr>
          <w:ilvl w:val="0"/>
          <w:numId w:val="80"/>
        </w:numPr>
        <w:rPr>
          <w:lang w:val="en-US"/>
        </w:rPr>
      </w:pPr>
      <w:r>
        <w:rPr>
          <w:lang w:val="en-US"/>
        </w:rPr>
        <w:t>Khi không có comment nào bị report hệ thống sẽ hiển thị một danh sách trống.</w:t>
      </w:r>
    </w:p>
    <w:p w14:paraId="76FE5BCB" w14:textId="77777777" w:rsidR="00C658F1" w:rsidRPr="004656D8" w:rsidRDefault="00C658F1" w:rsidP="00C658F1">
      <w:pPr>
        <w:pStyle w:val="Heading3"/>
        <w:spacing w:line="360" w:lineRule="auto"/>
        <w:jc w:val="both"/>
        <w:rPr>
          <w:i w:val="0"/>
        </w:rPr>
      </w:pPr>
      <w:r w:rsidRPr="004656D8">
        <w:rPr>
          <w:i w:val="0"/>
        </w:rPr>
        <w:t>Các yêu cầu đặc biệt</w:t>
      </w:r>
    </w:p>
    <w:p w14:paraId="17146FA3" w14:textId="0F58383A" w:rsidR="00C658F1" w:rsidRPr="004656D8" w:rsidRDefault="00C90C14" w:rsidP="00C658F1">
      <w:pPr>
        <w:pStyle w:val="BodyText"/>
        <w:jc w:val="both"/>
      </w:pPr>
      <w:r>
        <w:rPr>
          <w:lang w:val="en-US"/>
        </w:rPr>
        <w:t>Người dùng phải sử dụng tài khoản admin để đăng nhập</w:t>
      </w:r>
    </w:p>
    <w:p w14:paraId="060B817B" w14:textId="77777777" w:rsidR="00C658F1" w:rsidRPr="004656D8" w:rsidRDefault="00C658F1" w:rsidP="00C658F1">
      <w:pPr>
        <w:pStyle w:val="Heading3"/>
        <w:spacing w:line="360" w:lineRule="auto"/>
        <w:jc w:val="both"/>
        <w:rPr>
          <w:i w:val="0"/>
        </w:rPr>
      </w:pPr>
      <w:r w:rsidRPr="004656D8">
        <w:rPr>
          <w:i w:val="0"/>
        </w:rPr>
        <w:lastRenderedPageBreak/>
        <w:t>Trạng thái hệ thống khi bắt đầu thực hiện Use-case</w:t>
      </w:r>
    </w:p>
    <w:p w14:paraId="0273072E" w14:textId="33875938" w:rsidR="00C658F1" w:rsidRPr="00C90C14" w:rsidRDefault="00C90C14" w:rsidP="00C90C14">
      <w:pPr>
        <w:pStyle w:val="BodyText"/>
        <w:jc w:val="both"/>
        <w:rPr>
          <w:lang w:val="en-US"/>
        </w:rPr>
      </w:pPr>
      <w:r>
        <w:rPr>
          <w:lang w:val="en-US"/>
        </w:rPr>
        <w:t>Người dùng đã đăng nhập bằng tài khoản có vai trò là admin</w:t>
      </w:r>
    </w:p>
    <w:p w14:paraId="11E72BBB" w14:textId="77777777" w:rsidR="00C658F1" w:rsidRPr="004656D8" w:rsidRDefault="00C658F1" w:rsidP="00C658F1">
      <w:pPr>
        <w:pStyle w:val="Heading3"/>
        <w:spacing w:line="360" w:lineRule="auto"/>
        <w:jc w:val="both"/>
        <w:rPr>
          <w:i w:val="0"/>
        </w:rPr>
      </w:pPr>
      <w:r w:rsidRPr="004656D8">
        <w:rPr>
          <w:i w:val="0"/>
          <w:lang w:val="en-US"/>
        </w:rPr>
        <w:t>Trạng thái hệ thống sau khi thực hiện Use-case</w:t>
      </w:r>
    </w:p>
    <w:p w14:paraId="6C856B5E" w14:textId="00982945" w:rsidR="00C658F1" w:rsidRPr="004656D8" w:rsidRDefault="00C90C14" w:rsidP="00C658F1">
      <w:pPr>
        <w:pStyle w:val="BodyText"/>
        <w:jc w:val="both"/>
        <w:rPr>
          <w:lang w:val="en-US"/>
        </w:rPr>
      </w:pPr>
      <w:r>
        <w:t>Hệ thống sẽ tải lên</w:t>
      </w:r>
      <w:r>
        <w:rPr>
          <w:lang w:val="en-US"/>
        </w:rPr>
        <w:t xml:space="preserve"> và hiển thị thành từng trang</w:t>
      </w:r>
      <w:r>
        <w:t xml:space="preserve"> danh sách các </w:t>
      </w:r>
      <w:r>
        <w:rPr>
          <w:lang w:val="en-US"/>
        </w:rPr>
        <w:t>comment bị report</w:t>
      </w:r>
      <w:r w:rsidR="00C658F1" w:rsidRPr="004656D8">
        <w:t>.</w:t>
      </w:r>
    </w:p>
    <w:p w14:paraId="5574DC19" w14:textId="77777777" w:rsidR="00C658F1" w:rsidRPr="004656D8" w:rsidRDefault="00C658F1" w:rsidP="00C658F1">
      <w:pPr>
        <w:pStyle w:val="Heading3"/>
        <w:spacing w:line="360" w:lineRule="auto"/>
        <w:jc w:val="both"/>
        <w:rPr>
          <w:i w:val="0"/>
          <w:lang w:val="en-US"/>
        </w:rPr>
      </w:pPr>
      <w:r w:rsidRPr="004656D8">
        <w:rPr>
          <w:i w:val="0"/>
          <w:lang w:val="en-US"/>
        </w:rPr>
        <w:t>Điểm mở rộng</w:t>
      </w:r>
    </w:p>
    <w:p w14:paraId="7F2C9B19" w14:textId="4D9385CF" w:rsidR="00C658F1" w:rsidRDefault="00C90C14" w:rsidP="00C658F1">
      <w:pPr>
        <w:pStyle w:val="BodyText"/>
        <w:jc w:val="both"/>
        <w:rPr>
          <w:lang w:val="en-US"/>
        </w:rPr>
      </w:pPr>
      <w:r>
        <w:rPr>
          <w:lang w:val="en-US"/>
        </w:rPr>
        <w:t>Tìm kiếm theo nội dung hoặc tên tài khoản người dùng đã đăng comment</w:t>
      </w:r>
      <w:r w:rsidR="00C658F1" w:rsidRPr="004656D8">
        <w:rPr>
          <w:lang w:val="en-US"/>
        </w:rPr>
        <w:t>.</w:t>
      </w:r>
    </w:p>
    <w:p w14:paraId="409CB762" w14:textId="1D258645" w:rsidR="00C90C14" w:rsidRDefault="00C90C14" w:rsidP="00C90C14">
      <w:pPr>
        <w:pStyle w:val="Heading2"/>
        <w:rPr>
          <w:lang w:val="en-US"/>
        </w:rPr>
      </w:pPr>
      <w:bookmarkStart w:id="31" w:name="_Toc134303483"/>
      <w:r>
        <w:rPr>
          <w:lang w:val="en-US"/>
        </w:rPr>
        <w:t>Đăc tả Use-case xem danh sách các công thức nấu ăn bị report</w:t>
      </w:r>
      <w:r w:rsidR="00451768">
        <w:rPr>
          <w:lang w:val="en-US"/>
        </w:rPr>
        <w:t xml:space="preserve"> </w:t>
      </w:r>
      <w:r>
        <w:rPr>
          <w:lang w:val="en-US"/>
        </w:rPr>
        <w:t>(Admin):</w:t>
      </w:r>
      <w:bookmarkEnd w:id="31"/>
    </w:p>
    <w:p w14:paraId="573408B6" w14:textId="77777777" w:rsidR="00C90C14" w:rsidRPr="004656D8" w:rsidRDefault="00C90C14" w:rsidP="00C90C14">
      <w:pPr>
        <w:pStyle w:val="Heading3"/>
        <w:spacing w:line="360" w:lineRule="auto"/>
        <w:jc w:val="both"/>
        <w:rPr>
          <w:i w:val="0"/>
        </w:rPr>
      </w:pPr>
      <w:r w:rsidRPr="004656D8">
        <w:rPr>
          <w:i w:val="0"/>
        </w:rPr>
        <w:t>Tóm tắt</w:t>
      </w:r>
    </w:p>
    <w:p w14:paraId="023F0D5B" w14:textId="77777777" w:rsidR="00C90C14" w:rsidRPr="00C658F1" w:rsidRDefault="00C90C14" w:rsidP="00C90C14">
      <w:pPr>
        <w:pStyle w:val="BodyText"/>
        <w:jc w:val="both"/>
        <w:rPr>
          <w:lang w:val="en-US"/>
        </w:rPr>
      </w:pPr>
      <w:r>
        <w:rPr>
          <w:snapToGrid w:val="0"/>
          <w:lang w:val="en-US"/>
        </w:rPr>
        <w:t>Use-case này mô tả cách xem danh sách các comment bị report.</w:t>
      </w:r>
    </w:p>
    <w:p w14:paraId="47F00A5D" w14:textId="77777777" w:rsidR="00C90C14" w:rsidRPr="004656D8" w:rsidRDefault="00C90C14" w:rsidP="00C90C14">
      <w:pPr>
        <w:pStyle w:val="Heading3"/>
        <w:spacing w:line="360" w:lineRule="auto"/>
        <w:jc w:val="both"/>
        <w:rPr>
          <w:i w:val="0"/>
        </w:rPr>
      </w:pPr>
      <w:r w:rsidRPr="004656D8">
        <w:rPr>
          <w:i w:val="0"/>
        </w:rPr>
        <w:t>Dòng sự kiện</w:t>
      </w:r>
    </w:p>
    <w:p w14:paraId="5ECA755E" w14:textId="77777777" w:rsidR="00C90C14" w:rsidRPr="004656D8" w:rsidRDefault="00C90C14" w:rsidP="00C90C14">
      <w:pPr>
        <w:pStyle w:val="Heading4"/>
        <w:spacing w:line="360" w:lineRule="auto"/>
        <w:jc w:val="both"/>
      </w:pPr>
      <w:r w:rsidRPr="004656D8">
        <w:t>Dòng sự kiện chính</w:t>
      </w:r>
    </w:p>
    <w:p w14:paraId="49139411" w14:textId="77777777" w:rsidR="00451768" w:rsidRPr="00451768" w:rsidRDefault="00451768" w:rsidP="00451768">
      <w:pPr>
        <w:pStyle w:val="BodyText"/>
        <w:numPr>
          <w:ilvl w:val="0"/>
          <w:numId w:val="81"/>
        </w:numPr>
        <w:jc w:val="both"/>
        <w:rPr>
          <w:lang w:val="en-US"/>
        </w:rPr>
      </w:pPr>
      <w:r w:rsidRPr="00451768">
        <w:rPr>
          <w:lang w:val="en-US"/>
        </w:rPr>
        <w:t>Đăng nhập bằng tài khoản admin.</w:t>
      </w:r>
    </w:p>
    <w:p w14:paraId="0F242BAB" w14:textId="77777777" w:rsidR="00451768" w:rsidRPr="00451768" w:rsidRDefault="00451768" w:rsidP="00451768">
      <w:pPr>
        <w:pStyle w:val="BodyText"/>
        <w:numPr>
          <w:ilvl w:val="0"/>
          <w:numId w:val="81"/>
        </w:numPr>
        <w:jc w:val="both"/>
        <w:rPr>
          <w:lang w:val="en-US"/>
        </w:rPr>
      </w:pPr>
      <w:r w:rsidRPr="00451768">
        <w:rPr>
          <w:lang w:val="en-US"/>
        </w:rPr>
        <w:t>Hệ thống sẽ chuyển đến trang chủ của admin.</w:t>
      </w:r>
    </w:p>
    <w:p w14:paraId="79ABEA47" w14:textId="77777777" w:rsidR="00451768" w:rsidRPr="00451768" w:rsidRDefault="00451768" w:rsidP="00451768">
      <w:pPr>
        <w:pStyle w:val="BodyText"/>
        <w:numPr>
          <w:ilvl w:val="0"/>
          <w:numId w:val="81"/>
        </w:numPr>
        <w:jc w:val="both"/>
        <w:rPr>
          <w:lang w:val="en-US"/>
        </w:rPr>
      </w:pPr>
      <w:r w:rsidRPr="00451768">
        <w:rPr>
          <w:lang w:val="en-US"/>
        </w:rPr>
        <w:t xml:space="preserve">Tại đây sẽ có các tab như danh sách tài khoản, danh sách các comment bị report và các công thức nấu ăn bị </w:t>
      </w:r>
      <w:proofErr w:type="gramStart"/>
      <w:r w:rsidRPr="00451768">
        <w:rPr>
          <w:lang w:val="en-US"/>
        </w:rPr>
        <w:t>report,..</w:t>
      </w:r>
      <w:proofErr w:type="gramEnd"/>
      <w:r w:rsidRPr="00451768">
        <w:rPr>
          <w:lang w:val="en-US"/>
        </w:rPr>
        <w:t xml:space="preserve"> </w:t>
      </w:r>
    </w:p>
    <w:p w14:paraId="5347979C" w14:textId="66A95375" w:rsidR="00451768" w:rsidRPr="00451768" w:rsidRDefault="00451768" w:rsidP="00451768">
      <w:pPr>
        <w:pStyle w:val="BodyText"/>
        <w:numPr>
          <w:ilvl w:val="0"/>
          <w:numId w:val="81"/>
        </w:numPr>
        <w:jc w:val="both"/>
        <w:rPr>
          <w:lang w:val="en-US"/>
        </w:rPr>
      </w:pPr>
      <w:r w:rsidRPr="00451768">
        <w:rPr>
          <w:lang w:val="en-US"/>
        </w:rPr>
        <w:t xml:space="preserve">Chọn vào nút </w:t>
      </w:r>
      <w:r w:rsidR="009F0E2F">
        <w:rPr>
          <w:lang w:val="en-US"/>
        </w:rPr>
        <w:t>Recipe</w:t>
      </w:r>
      <w:r w:rsidRPr="00451768">
        <w:rPr>
          <w:lang w:val="en-US"/>
        </w:rPr>
        <w:t xml:space="preserve"> Reported bên trái trang chủ để xem danh sách các comment bị report.</w:t>
      </w:r>
    </w:p>
    <w:p w14:paraId="435B5840" w14:textId="7C901236" w:rsidR="00C90C14" w:rsidRPr="004656D8" w:rsidRDefault="00451768" w:rsidP="00451768">
      <w:pPr>
        <w:pStyle w:val="BodyText"/>
        <w:numPr>
          <w:ilvl w:val="0"/>
          <w:numId w:val="81"/>
        </w:numPr>
        <w:jc w:val="both"/>
        <w:rPr>
          <w:lang w:val="en-US"/>
        </w:rPr>
      </w:pPr>
      <w:r w:rsidRPr="00451768">
        <w:rPr>
          <w:lang w:val="en-US"/>
        </w:rPr>
        <w:t>Hệ thống sẽ tải lên và hiển thị thành từng trang danh sách các comment bị report.</w:t>
      </w:r>
    </w:p>
    <w:p w14:paraId="22555B3B" w14:textId="77777777" w:rsidR="00C90C14" w:rsidRPr="004656D8" w:rsidRDefault="00C90C14" w:rsidP="00C90C14">
      <w:pPr>
        <w:pStyle w:val="Heading4"/>
        <w:spacing w:line="360" w:lineRule="auto"/>
        <w:jc w:val="both"/>
        <w:rPr>
          <w:lang w:val="en-US"/>
        </w:rPr>
      </w:pPr>
      <w:r w:rsidRPr="004656D8">
        <w:t>Các dòng sự kiện khác</w:t>
      </w:r>
    </w:p>
    <w:p w14:paraId="3F99A0F4" w14:textId="77777777" w:rsidR="00C90C14" w:rsidRPr="00C90C14" w:rsidRDefault="00C90C14" w:rsidP="00C90C14">
      <w:pPr>
        <w:pStyle w:val="ListParagraph"/>
        <w:numPr>
          <w:ilvl w:val="0"/>
          <w:numId w:val="80"/>
        </w:numPr>
        <w:rPr>
          <w:lang w:val="en-US"/>
        </w:rPr>
      </w:pPr>
      <w:r>
        <w:rPr>
          <w:lang w:val="en-US"/>
        </w:rPr>
        <w:t>Khi không có comment nào bị report hệ thống sẽ hiển thị một danh sách trống.</w:t>
      </w:r>
    </w:p>
    <w:p w14:paraId="03C0852A" w14:textId="77777777" w:rsidR="00C90C14" w:rsidRPr="004656D8" w:rsidRDefault="00C90C14" w:rsidP="00C90C14">
      <w:pPr>
        <w:pStyle w:val="Heading3"/>
        <w:spacing w:line="360" w:lineRule="auto"/>
        <w:jc w:val="both"/>
        <w:rPr>
          <w:i w:val="0"/>
        </w:rPr>
      </w:pPr>
      <w:r w:rsidRPr="004656D8">
        <w:rPr>
          <w:i w:val="0"/>
        </w:rPr>
        <w:t>Các yêu cầu đặc biệt</w:t>
      </w:r>
    </w:p>
    <w:p w14:paraId="0BC14B8B" w14:textId="77777777" w:rsidR="00C90C14" w:rsidRPr="004656D8" w:rsidRDefault="00C90C14" w:rsidP="00C90C14">
      <w:pPr>
        <w:pStyle w:val="BodyText"/>
        <w:jc w:val="both"/>
      </w:pPr>
      <w:r>
        <w:rPr>
          <w:lang w:val="en-US"/>
        </w:rPr>
        <w:t>Người dùng phải sử dụng tài khoản admin để đăng nhập</w:t>
      </w:r>
    </w:p>
    <w:p w14:paraId="117BB837" w14:textId="77777777" w:rsidR="00C90C14" w:rsidRPr="004656D8" w:rsidRDefault="00C90C14" w:rsidP="00C90C14">
      <w:pPr>
        <w:pStyle w:val="Heading3"/>
        <w:spacing w:line="360" w:lineRule="auto"/>
        <w:jc w:val="both"/>
        <w:rPr>
          <w:i w:val="0"/>
        </w:rPr>
      </w:pPr>
      <w:r w:rsidRPr="004656D8">
        <w:rPr>
          <w:i w:val="0"/>
        </w:rPr>
        <w:t>Trạng thái hệ thống khi bắt đầu thực hiện Use-case</w:t>
      </w:r>
    </w:p>
    <w:p w14:paraId="5256C99B" w14:textId="77777777" w:rsidR="00C90C14" w:rsidRPr="00C90C14" w:rsidRDefault="00C90C14" w:rsidP="00C90C14">
      <w:pPr>
        <w:pStyle w:val="BodyText"/>
        <w:jc w:val="both"/>
        <w:rPr>
          <w:lang w:val="en-US"/>
        </w:rPr>
      </w:pPr>
      <w:r>
        <w:rPr>
          <w:lang w:val="en-US"/>
        </w:rPr>
        <w:t>Người dùng đã đăng nhập bằng tài khoản có vai trò là admin</w:t>
      </w:r>
    </w:p>
    <w:p w14:paraId="66811EEA" w14:textId="77777777" w:rsidR="00C90C14" w:rsidRPr="004656D8" w:rsidRDefault="00C90C14" w:rsidP="00C90C14">
      <w:pPr>
        <w:pStyle w:val="Heading3"/>
        <w:spacing w:line="360" w:lineRule="auto"/>
        <w:jc w:val="both"/>
        <w:rPr>
          <w:i w:val="0"/>
        </w:rPr>
      </w:pPr>
      <w:r w:rsidRPr="004656D8">
        <w:rPr>
          <w:i w:val="0"/>
          <w:lang w:val="en-US"/>
        </w:rPr>
        <w:t>Trạng thái hệ thống sau khi thực hiện Use-case</w:t>
      </w:r>
    </w:p>
    <w:p w14:paraId="028BEE86" w14:textId="77777777" w:rsidR="00C90C14" w:rsidRPr="004656D8" w:rsidRDefault="00C90C14" w:rsidP="00C90C14">
      <w:pPr>
        <w:pStyle w:val="BodyText"/>
        <w:jc w:val="both"/>
        <w:rPr>
          <w:lang w:val="en-US"/>
        </w:rPr>
      </w:pPr>
      <w:r>
        <w:t>Hệ thống sẽ tải lên</w:t>
      </w:r>
      <w:r>
        <w:rPr>
          <w:lang w:val="en-US"/>
        </w:rPr>
        <w:t xml:space="preserve"> và hiển thị thành từng trang</w:t>
      </w:r>
      <w:r>
        <w:t xml:space="preserve"> danh sách các </w:t>
      </w:r>
      <w:r>
        <w:rPr>
          <w:lang w:val="en-US"/>
        </w:rPr>
        <w:t>comment bị report</w:t>
      </w:r>
      <w:r w:rsidRPr="004656D8">
        <w:t>.</w:t>
      </w:r>
    </w:p>
    <w:p w14:paraId="4D4A334A" w14:textId="77777777" w:rsidR="00C90C14" w:rsidRPr="004656D8" w:rsidRDefault="00C90C14" w:rsidP="00C90C14">
      <w:pPr>
        <w:pStyle w:val="Heading3"/>
        <w:spacing w:line="360" w:lineRule="auto"/>
        <w:jc w:val="both"/>
        <w:rPr>
          <w:i w:val="0"/>
          <w:lang w:val="en-US"/>
        </w:rPr>
      </w:pPr>
      <w:r w:rsidRPr="004656D8">
        <w:rPr>
          <w:i w:val="0"/>
          <w:lang w:val="en-US"/>
        </w:rPr>
        <w:t>Điểm mở rộng</w:t>
      </w:r>
    </w:p>
    <w:p w14:paraId="3A4D3FFE" w14:textId="329E88F5" w:rsidR="00C90C14" w:rsidRDefault="00C90C14" w:rsidP="002D44A5">
      <w:pPr>
        <w:pStyle w:val="BodyText"/>
        <w:ind w:left="0" w:firstLine="720"/>
        <w:jc w:val="both"/>
        <w:rPr>
          <w:lang w:val="en-US"/>
        </w:rPr>
      </w:pPr>
      <w:r>
        <w:rPr>
          <w:lang w:val="en-US"/>
        </w:rPr>
        <w:t>Tìm kiếm theo nội dung hoặc tên tài khoản người dùng đã đăng comment</w:t>
      </w:r>
      <w:r w:rsidRPr="004656D8">
        <w:rPr>
          <w:lang w:val="en-US"/>
        </w:rPr>
        <w:t>.</w:t>
      </w:r>
    </w:p>
    <w:p w14:paraId="5D43ED38" w14:textId="11F07130" w:rsidR="002D44A5" w:rsidRDefault="002D44A5" w:rsidP="002D44A5">
      <w:pPr>
        <w:pStyle w:val="Heading2"/>
        <w:rPr>
          <w:lang w:val="en-US"/>
        </w:rPr>
      </w:pPr>
      <w:bookmarkStart w:id="32" w:name="_Toc134303484"/>
      <w:r>
        <w:rPr>
          <w:lang w:val="en-US"/>
        </w:rPr>
        <w:t>Đặc tả Use-case admin cấm các công thức nấu ăn bị report:</w:t>
      </w:r>
      <w:bookmarkEnd w:id="32"/>
    </w:p>
    <w:p w14:paraId="2000682B" w14:textId="77777777" w:rsidR="00451768" w:rsidRPr="004656D8" w:rsidRDefault="00451768" w:rsidP="00451768">
      <w:pPr>
        <w:pStyle w:val="Heading3"/>
        <w:spacing w:line="360" w:lineRule="auto"/>
        <w:jc w:val="both"/>
        <w:rPr>
          <w:i w:val="0"/>
        </w:rPr>
      </w:pPr>
      <w:r w:rsidRPr="004656D8">
        <w:rPr>
          <w:i w:val="0"/>
        </w:rPr>
        <w:t>Tóm tắt</w:t>
      </w:r>
    </w:p>
    <w:p w14:paraId="4AA8EF0B" w14:textId="00671ABC" w:rsidR="00451768" w:rsidRPr="00451768" w:rsidRDefault="00451768" w:rsidP="00451768">
      <w:pPr>
        <w:pStyle w:val="BodyText"/>
        <w:jc w:val="both"/>
        <w:rPr>
          <w:lang w:val="en-US"/>
        </w:rPr>
      </w:pPr>
      <w:r w:rsidRPr="004656D8">
        <w:rPr>
          <w:snapToGrid w:val="0"/>
        </w:rPr>
        <w:t xml:space="preserve">Use-case </w:t>
      </w:r>
      <w:r>
        <w:rPr>
          <w:snapToGrid w:val="0"/>
          <w:lang w:val="en-US"/>
        </w:rPr>
        <w:t xml:space="preserve">này mô tả cách cấm một công thức nấu ăn bị report. </w:t>
      </w:r>
    </w:p>
    <w:p w14:paraId="4DE76664" w14:textId="77777777" w:rsidR="00451768" w:rsidRPr="004656D8" w:rsidRDefault="00451768" w:rsidP="00451768">
      <w:pPr>
        <w:pStyle w:val="Heading3"/>
        <w:spacing w:line="360" w:lineRule="auto"/>
        <w:jc w:val="both"/>
        <w:rPr>
          <w:i w:val="0"/>
        </w:rPr>
      </w:pPr>
      <w:r w:rsidRPr="004656D8">
        <w:rPr>
          <w:i w:val="0"/>
        </w:rPr>
        <w:lastRenderedPageBreak/>
        <w:t>Dòng sự kiện</w:t>
      </w:r>
    </w:p>
    <w:p w14:paraId="414FEBA9" w14:textId="77777777" w:rsidR="00451768" w:rsidRPr="004656D8" w:rsidRDefault="00451768" w:rsidP="00451768">
      <w:pPr>
        <w:pStyle w:val="Heading4"/>
        <w:spacing w:line="360" w:lineRule="auto"/>
        <w:jc w:val="both"/>
      </w:pPr>
      <w:r w:rsidRPr="004656D8">
        <w:t>Dòng sự kiện chính</w:t>
      </w:r>
    </w:p>
    <w:p w14:paraId="6C1E356C" w14:textId="77777777" w:rsidR="00451768" w:rsidRDefault="00451768" w:rsidP="00451768">
      <w:pPr>
        <w:pStyle w:val="BodyText"/>
        <w:numPr>
          <w:ilvl w:val="0"/>
          <w:numId w:val="82"/>
        </w:numPr>
        <w:jc w:val="both"/>
      </w:pPr>
      <w:r>
        <w:t>Đăng nhập bằng tài khoản admin.</w:t>
      </w:r>
    </w:p>
    <w:p w14:paraId="5DF45670" w14:textId="77777777" w:rsidR="00451768" w:rsidRDefault="00451768" w:rsidP="00451768">
      <w:pPr>
        <w:pStyle w:val="BodyText"/>
        <w:numPr>
          <w:ilvl w:val="0"/>
          <w:numId w:val="82"/>
        </w:numPr>
        <w:jc w:val="both"/>
      </w:pPr>
      <w:r>
        <w:t>Hệ thống sẽ chuyển đến trang chủ của admin.</w:t>
      </w:r>
    </w:p>
    <w:p w14:paraId="01A4E2C7" w14:textId="77777777" w:rsidR="00451768" w:rsidRDefault="00451768" w:rsidP="00451768">
      <w:pPr>
        <w:pStyle w:val="BodyText"/>
        <w:numPr>
          <w:ilvl w:val="0"/>
          <w:numId w:val="82"/>
        </w:numPr>
        <w:jc w:val="both"/>
      </w:pPr>
      <w:r>
        <w:t xml:space="preserve">Tại đây sẽ có các tab như danh sách tài khoản, danh sách các comment bị report và các công thức nấu ăn bị report,.. </w:t>
      </w:r>
    </w:p>
    <w:p w14:paraId="2D9CA8D6" w14:textId="61F75623" w:rsidR="00451768" w:rsidRDefault="00451768" w:rsidP="00451768">
      <w:pPr>
        <w:pStyle w:val="BodyText"/>
        <w:numPr>
          <w:ilvl w:val="0"/>
          <w:numId w:val="82"/>
        </w:numPr>
        <w:jc w:val="both"/>
      </w:pPr>
      <w:r>
        <w:t xml:space="preserve">Chọn vào nút </w:t>
      </w:r>
      <w:r w:rsidR="009F0E2F">
        <w:rPr>
          <w:lang w:val="en-US"/>
        </w:rPr>
        <w:t>Recipe</w:t>
      </w:r>
      <w:r>
        <w:t xml:space="preserve"> Reported bên trái trang chủ để xem danh sách các comment bị report.</w:t>
      </w:r>
    </w:p>
    <w:p w14:paraId="3F98CEB4" w14:textId="740587D2" w:rsidR="00451768" w:rsidRDefault="00451768" w:rsidP="00451768">
      <w:pPr>
        <w:pStyle w:val="BodyText"/>
        <w:numPr>
          <w:ilvl w:val="0"/>
          <w:numId w:val="82"/>
        </w:numPr>
        <w:jc w:val="both"/>
        <w:rPr>
          <w:lang w:val="en-US"/>
        </w:rPr>
      </w:pPr>
      <w:r>
        <w:t>Hệ thống sẽ tải lên và hiển thị thành từng trang danh sách các comment bị report.</w:t>
      </w:r>
      <w:r w:rsidRPr="004656D8">
        <w:rPr>
          <w:lang w:val="en-US"/>
        </w:rPr>
        <w:t xml:space="preserve"> </w:t>
      </w:r>
    </w:p>
    <w:p w14:paraId="75DABB67" w14:textId="6022D8CB" w:rsidR="00451768" w:rsidRPr="004656D8" w:rsidRDefault="00451768" w:rsidP="00451768">
      <w:pPr>
        <w:pStyle w:val="BodyText"/>
        <w:numPr>
          <w:ilvl w:val="0"/>
          <w:numId w:val="82"/>
        </w:numPr>
        <w:jc w:val="both"/>
        <w:rPr>
          <w:lang w:val="en-US"/>
        </w:rPr>
      </w:pPr>
      <w:r>
        <w:rPr>
          <w:lang w:val="en-US"/>
        </w:rPr>
        <w:t xml:space="preserve">Nhấn vào nút “Ban” ở các </w:t>
      </w:r>
      <w:r w:rsidR="009F0E2F">
        <w:rPr>
          <w:lang w:val="en-US"/>
        </w:rPr>
        <w:t>comment</w:t>
      </w:r>
      <w:r>
        <w:rPr>
          <w:lang w:val="en-US"/>
        </w:rPr>
        <w:t xml:space="preserve"> muốn cấm</w:t>
      </w:r>
    </w:p>
    <w:p w14:paraId="643E9CB7" w14:textId="77777777" w:rsidR="00451768" w:rsidRPr="004656D8" w:rsidRDefault="00451768" w:rsidP="00451768">
      <w:pPr>
        <w:pStyle w:val="Heading4"/>
        <w:spacing w:line="360" w:lineRule="auto"/>
        <w:jc w:val="both"/>
        <w:rPr>
          <w:lang w:val="en-US"/>
        </w:rPr>
      </w:pPr>
      <w:r w:rsidRPr="004656D8">
        <w:t>Các dòng sự kiện khác</w:t>
      </w:r>
    </w:p>
    <w:p w14:paraId="510F03B4" w14:textId="4FD1416D" w:rsidR="00451768" w:rsidRDefault="00451768" w:rsidP="00451768">
      <w:pPr>
        <w:pStyle w:val="ListParagraph"/>
        <w:numPr>
          <w:ilvl w:val="0"/>
          <w:numId w:val="83"/>
        </w:numPr>
        <w:rPr>
          <w:lang w:val="en-US"/>
        </w:rPr>
      </w:pPr>
      <w:r w:rsidRPr="00451768">
        <w:rPr>
          <w:lang w:val="en-US"/>
        </w:rPr>
        <w:t xml:space="preserve">Nếu người dùng xóa </w:t>
      </w:r>
      <w:r w:rsidR="009F0E2F">
        <w:rPr>
          <w:lang w:val="en-US"/>
        </w:rPr>
        <w:t>công thức</w:t>
      </w:r>
      <w:r w:rsidRPr="00451768">
        <w:rPr>
          <w:lang w:val="en-US"/>
        </w:rPr>
        <w:t xml:space="preserve"> của họ trước khi bị kiểm duyệt bởi quản trị viên, báo cáo về </w:t>
      </w:r>
      <w:r w:rsidR="009F0E2F">
        <w:rPr>
          <w:lang w:val="en-US"/>
        </w:rPr>
        <w:t>công thức</w:t>
      </w:r>
      <w:r w:rsidRPr="00451768">
        <w:rPr>
          <w:lang w:val="en-US"/>
        </w:rPr>
        <w:t xml:space="preserve"> này sẽ bị xóa.</w:t>
      </w:r>
    </w:p>
    <w:p w14:paraId="053D10DC" w14:textId="295C7F25" w:rsidR="00451768" w:rsidRPr="00451768" w:rsidRDefault="00451768" w:rsidP="00451768">
      <w:pPr>
        <w:pStyle w:val="ListParagraph"/>
        <w:numPr>
          <w:ilvl w:val="0"/>
          <w:numId w:val="83"/>
        </w:numPr>
        <w:rPr>
          <w:lang w:val="en-US"/>
        </w:rPr>
      </w:pPr>
      <w:r>
        <w:rPr>
          <w:lang w:val="en-US"/>
        </w:rPr>
        <w:t>Ở bước 6 nếu admin nhấn nút ban thêm lần nữa thì công thức nấu ăn đó sẽ được gỡ lệnh cấm</w:t>
      </w:r>
    </w:p>
    <w:p w14:paraId="70504798" w14:textId="77777777" w:rsidR="00451768" w:rsidRPr="004656D8" w:rsidRDefault="00451768" w:rsidP="00451768">
      <w:pPr>
        <w:pStyle w:val="Heading3"/>
        <w:spacing w:line="360" w:lineRule="auto"/>
        <w:jc w:val="both"/>
        <w:rPr>
          <w:i w:val="0"/>
        </w:rPr>
      </w:pPr>
      <w:r w:rsidRPr="004656D8">
        <w:rPr>
          <w:i w:val="0"/>
        </w:rPr>
        <w:t>Các yêu cầu đặc biệt</w:t>
      </w:r>
    </w:p>
    <w:p w14:paraId="52D78C34" w14:textId="77777777" w:rsidR="00451768" w:rsidRPr="004656D8" w:rsidRDefault="00451768" w:rsidP="00451768">
      <w:pPr>
        <w:pStyle w:val="BodyText"/>
        <w:jc w:val="both"/>
      </w:pPr>
      <w:r>
        <w:rPr>
          <w:lang w:val="en-US"/>
        </w:rPr>
        <w:t>Người dùng phải sử dụng tài khoản admin để đăng nhập</w:t>
      </w:r>
    </w:p>
    <w:p w14:paraId="322A75A4" w14:textId="77777777" w:rsidR="00451768" w:rsidRPr="004656D8" w:rsidRDefault="00451768" w:rsidP="00451768">
      <w:pPr>
        <w:pStyle w:val="Heading3"/>
        <w:spacing w:line="360" w:lineRule="auto"/>
        <w:jc w:val="both"/>
        <w:rPr>
          <w:i w:val="0"/>
        </w:rPr>
      </w:pPr>
      <w:r w:rsidRPr="004656D8">
        <w:rPr>
          <w:i w:val="0"/>
        </w:rPr>
        <w:t>Trạng thái hệ thống khi bắt đầu thực hiện Use-case</w:t>
      </w:r>
    </w:p>
    <w:p w14:paraId="760A4F3F" w14:textId="21EFEABF" w:rsidR="00451768" w:rsidRPr="004656D8" w:rsidRDefault="00451768" w:rsidP="00451768">
      <w:pPr>
        <w:pStyle w:val="BodyText"/>
        <w:jc w:val="both"/>
      </w:pPr>
      <w:r>
        <w:rPr>
          <w:lang w:val="en-US"/>
        </w:rPr>
        <w:t>Người dùng đã đăng nhập bằng tài khoản có vai trò là admin</w:t>
      </w:r>
    </w:p>
    <w:p w14:paraId="048F2538" w14:textId="77777777" w:rsidR="00451768" w:rsidRPr="004656D8" w:rsidRDefault="00451768" w:rsidP="00451768">
      <w:pPr>
        <w:pStyle w:val="Heading3"/>
        <w:spacing w:line="360" w:lineRule="auto"/>
        <w:jc w:val="both"/>
        <w:rPr>
          <w:i w:val="0"/>
        </w:rPr>
      </w:pPr>
      <w:r w:rsidRPr="004656D8">
        <w:rPr>
          <w:i w:val="0"/>
          <w:lang w:val="en-US"/>
        </w:rPr>
        <w:t>Trạng thái hệ thống sau khi thực hiện Use-case</w:t>
      </w:r>
    </w:p>
    <w:p w14:paraId="0293763E" w14:textId="438AB656" w:rsidR="00451768" w:rsidRPr="00451768" w:rsidRDefault="009F0E2F" w:rsidP="00451768">
      <w:pPr>
        <w:pStyle w:val="BodyText"/>
        <w:jc w:val="both"/>
        <w:rPr>
          <w:lang w:val="en-US"/>
        </w:rPr>
      </w:pPr>
      <w:r>
        <w:rPr>
          <w:lang w:val="en-US"/>
        </w:rPr>
        <w:t>Công thức</w:t>
      </w:r>
      <w:r w:rsidR="00451768">
        <w:rPr>
          <w:lang w:val="en-US"/>
        </w:rPr>
        <w:t xml:space="preserve"> này đã bị ban cho đến khi admin gở lệnh cấm.</w:t>
      </w:r>
    </w:p>
    <w:p w14:paraId="3E31B5D6" w14:textId="038C79B2" w:rsidR="009F0E2F" w:rsidRDefault="009F0E2F" w:rsidP="009F0E2F">
      <w:pPr>
        <w:pStyle w:val="Heading2"/>
        <w:rPr>
          <w:lang w:val="en-US"/>
        </w:rPr>
      </w:pPr>
      <w:bookmarkStart w:id="33" w:name="_Toc134303485"/>
      <w:r>
        <w:rPr>
          <w:lang w:val="en-US"/>
        </w:rPr>
        <w:t>Đặc tả Use-case admin cấm các comment bị report:</w:t>
      </w:r>
      <w:bookmarkEnd w:id="33"/>
    </w:p>
    <w:p w14:paraId="1419A7CA" w14:textId="77777777" w:rsidR="009F0E2F" w:rsidRPr="004656D8" w:rsidRDefault="009F0E2F" w:rsidP="009F0E2F">
      <w:pPr>
        <w:pStyle w:val="Heading3"/>
        <w:spacing w:line="360" w:lineRule="auto"/>
        <w:jc w:val="both"/>
        <w:rPr>
          <w:i w:val="0"/>
        </w:rPr>
      </w:pPr>
      <w:r w:rsidRPr="004656D8">
        <w:rPr>
          <w:i w:val="0"/>
        </w:rPr>
        <w:t>Tóm tắt</w:t>
      </w:r>
    </w:p>
    <w:p w14:paraId="3746AA14" w14:textId="5840E1AA" w:rsidR="009F0E2F" w:rsidRPr="00451768" w:rsidRDefault="009F0E2F" w:rsidP="009F0E2F">
      <w:pPr>
        <w:pStyle w:val="BodyText"/>
        <w:jc w:val="both"/>
        <w:rPr>
          <w:lang w:val="en-US"/>
        </w:rPr>
      </w:pPr>
      <w:r w:rsidRPr="004656D8">
        <w:rPr>
          <w:snapToGrid w:val="0"/>
        </w:rPr>
        <w:t xml:space="preserve">Use-case </w:t>
      </w:r>
      <w:r>
        <w:rPr>
          <w:snapToGrid w:val="0"/>
          <w:lang w:val="en-US"/>
        </w:rPr>
        <w:t xml:space="preserve">này mô tả cách cấm comment bị report. </w:t>
      </w:r>
    </w:p>
    <w:p w14:paraId="2CF795DC" w14:textId="77777777" w:rsidR="009F0E2F" w:rsidRPr="004656D8" w:rsidRDefault="009F0E2F" w:rsidP="009F0E2F">
      <w:pPr>
        <w:pStyle w:val="Heading3"/>
        <w:spacing w:line="360" w:lineRule="auto"/>
        <w:jc w:val="both"/>
        <w:rPr>
          <w:i w:val="0"/>
        </w:rPr>
      </w:pPr>
      <w:r w:rsidRPr="004656D8">
        <w:rPr>
          <w:i w:val="0"/>
        </w:rPr>
        <w:t>Dòng sự kiện</w:t>
      </w:r>
    </w:p>
    <w:p w14:paraId="313CF589" w14:textId="77777777" w:rsidR="009F0E2F" w:rsidRPr="004656D8" w:rsidRDefault="009F0E2F" w:rsidP="009F0E2F">
      <w:pPr>
        <w:pStyle w:val="Heading4"/>
        <w:spacing w:line="360" w:lineRule="auto"/>
        <w:jc w:val="both"/>
      </w:pPr>
      <w:r w:rsidRPr="004656D8">
        <w:t>Dòng sự kiện chính</w:t>
      </w:r>
    </w:p>
    <w:p w14:paraId="10429D99" w14:textId="77777777" w:rsidR="009F0E2F" w:rsidRPr="009F0E2F" w:rsidRDefault="009F0E2F" w:rsidP="009F0E2F">
      <w:pPr>
        <w:pStyle w:val="BodyText"/>
        <w:numPr>
          <w:ilvl w:val="0"/>
          <w:numId w:val="84"/>
        </w:numPr>
        <w:jc w:val="both"/>
        <w:rPr>
          <w:lang w:val="en-US"/>
        </w:rPr>
      </w:pPr>
      <w:r w:rsidRPr="009F0E2F">
        <w:rPr>
          <w:lang w:val="en-US"/>
        </w:rPr>
        <w:t>Đăng nhập bằng tài khoản admin.</w:t>
      </w:r>
    </w:p>
    <w:p w14:paraId="66A4A4A9" w14:textId="77777777" w:rsidR="009F0E2F" w:rsidRPr="009F0E2F" w:rsidRDefault="009F0E2F" w:rsidP="009F0E2F">
      <w:pPr>
        <w:pStyle w:val="BodyText"/>
        <w:numPr>
          <w:ilvl w:val="0"/>
          <w:numId w:val="84"/>
        </w:numPr>
        <w:jc w:val="both"/>
        <w:rPr>
          <w:lang w:val="en-US"/>
        </w:rPr>
      </w:pPr>
      <w:r w:rsidRPr="009F0E2F">
        <w:rPr>
          <w:lang w:val="en-US"/>
        </w:rPr>
        <w:t>Hệ thống sẽ chuyển đến trang chủ của admin.</w:t>
      </w:r>
    </w:p>
    <w:p w14:paraId="554DDC6E" w14:textId="77777777" w:rsidR="009F0E2F" w:rsidRPr="009F0E2F" w:rsidRDefault="009F0E2F" w:rsidP="009F0E2F">
      <w:pPr>
        <w:pStyle w:val="BodyText"/>
        <w:numPr>
          <w:ilvl w:val="0"/>
          <w:numId w:val="84"/>
        </w:numPr>
        <w:jc w:val="both"/>
        <w:rPr>
          <w:lang w:val="en-US"/>
        </w:rPr>
      </w:pPr>
      <w:r w:rsidRPr="009F0E2F">
        <w:rPr>
          <w:lang w:val="en-US"/>
        </w:rPr>
        <w:t xml:space="preserve">Tại đây sẽ có các tab như danh sách tài khoản, danh sách các comment bị report và các công thức nấu ăn bị </w:t>
      </w:r>
      <w:proofErr w:type="gramStart"/>
      <w:r w:rsidRPr="009F0E2F">
        <w:rPr>
          <w:lang w:val="en-US"/>
        </w:rPr>
        <w:t>report,..</w:t>
      </w:r>
      <w:proofErr w:type="gramEnd"/>
      <w:r w:rsidRPr="009F0E2F">
        <w:rPr>
          <w:lang w:val="en-US"/>
        </w:rPr>
        <w:t xml:space="preserve"> </w:t>
      </w:r>
    </w:p>
    <w:p w14:paraId="270E5D86" w14:textId="77777777" w:rsidR="009F0E2F" w:rsidRPr="009F0E2F" w:rsidRDefault="009F0E2F" w:rsidP="009F0E2F">
      <w:pPr>
        <w:pStyle w:val="BodyText"/>
        <w:numPr>
          <w:ilvl w:val="0"/>
          <w:numId w:val="84"/>
        </w:numPr>
        <w:jc w:val="both"/>
        <w:rPr>
          <w:lang w:val="en-US"/>
        </w:rPr>
      </w:pPr>
      <w:r w:rsidRPr="009F0E2F">
        <w:rPr>
          <w:lang w:val="en-US"/>
        </w:rPr>
        <w:t>Chọn vào nút Comment Reported bên trái trang chủ để xem danh sách các comment bị report.</w:t>
      </w:r>
    </w:p>
    <w:p w14:paraId="6D26B74B" w14:textId="77777777" w:rsidR="009F0E2F" w:rsidRPr="009F0E2F" w:rsidRDefault="009F0E2F" w:rsidP="009F0E2F">
      <w:pPr>
        <w:pStyle w:val="BodyText"/>
        <w:numPr>
          <w:ilvl w:val="0"/>
          <w:numId w:val="84"/>
        </w:numPr>
        <w:jc w:val="both"/>
        <w:rPr>
          <w:lang w:val="en-US"/>
        </w:rPr>
      </w:pPr>
      <w:r w:rsidRPr="009F0E2F">
        <w:rPr>
          <w:lang w:val="en-US"/>
        </w:rPr>
        <w:t xml:space="preserve">Hệ thống sẽ tải lên và hiển thị thành từng trang danh sách các comment bị report. </w:t>
      </w:r>
    </w:p>
    <w:p w14:paraId="4D53F301" w14:textId="5615E317" w:rsidR="009F0E2F" w:rsidRPr="004656D8" w:rsidRDefault="009F0E2F" w:rsidP="009F0E2F">
      <w:pPr>
        <w:pStyle w:val="BodyText"/>
        <w:numPr>
          <w:ilvl w:val="0"/>
          <w:numId w:val="84"/>
        </w:numPr>
        <w:jc w:val="both"/>
        <w:rPr>
          <w:lang w:val="en-US"/>
        </w:rPr>
      </w:pPr>
      <w:r w:rsidRPr="009F0E2F">
        <w:rPr>
          <w:lang w:val="en-US"/>
        </w:rPr>
        <w:t xml:space="preserve">Nhấn vào nút “Ban” ở các </w:t>
      </w:r>
      <w:r w:rsidR="003E4A36">
        <w:rPr>
          <w:lang w:val="en-US"/>
        </w:rPr>
        <w:t>comment</w:t>
      </w:r>
      <w:r w:rsidRPr="009F0E2F">
        <w:rPr>
          <w:lang w:val="en-US"/>
        </w:rPr>
        <w:t xml:space="preserve"> muốn cấm</w:t>
      </w:r>
    </w:p>
    <w:p w14:paraId="289E428F" w14:textId="77777777" w:rsidR="009F0E2F" w:rsidRPr="004656D8" w:rsidRDefault="009F0E2F" w:rsidP="009F0E2F">
      <w:pPr>
        <w:pStyle w:val="Heading4"/>
        <w:spacing w:line="360" w:lineRule="auto"/>
        <w:jc w:val="both"/>
        <w:rPr>
          <w:lang w:val="en-US"/>
        </w:rPr>
      </w:pPr>
      <w:r w:rsidRPr="004656D8">
        <w:lastRenderedPageBreak/>
        <w:t>Các dòng sự kiện khác</w:t>
      </w:r>
    </w:p>
    <w:p w14:paraId="50A1FA2E" w14:textId="77777777" w:rsidR="009F0E2F" w:rsidRPr="009F0E2F" w:rsidRDefault="009F0E2F" w:rsidP="009F0E2F">
      <w:pPr>
        <w:pStyle w:val="ListParagraph"/>
        <w:numPr>
          <w:ilvl w:val="0"/>
          <w:numId w:val="85"/>
        </w:numPr>
        <w:rPr>
          <w:lang w:val="en-US"/>
        </w:rPr>
      </w:pPr>
      <w:r w:rsidRPr="009F0E2F">
        <w:rPr>
          <w:lang w:val="en-US"/>
        </w:rPr>
        <w:t>Nếu người dùng xóa bình luận của họ trước khi bị kiểm duyệt bởi quản trị viên, báo cáo về bình luận này sẽ bị xóa.</w:t>
      </w:r>
    </w:p>
    <w:p w14:paraId="036A337C" w14:textId="5FBF232B" w:rsidR="009F0E2F" w:rsidRPr="00451768" w:rsidRDefault="009F0E2F" w:rsidP="009F0E2F">
      <w:pPr>
        <w:pStyle w:val="ListParagraph"/>
        <w:numPr>
          <w:ilvl w:val="0"/>
          <w:numId w:val="85"/>
        </w:numPr>
        <w:rPr>
          <w:lang w:val="en-US"/>
        </w:rPr>
      </w:pPr>
      <w:r w:rsidRPr="009F0E2F">
        <w:rPr>
          <w:lang w:val="en-US"/>
        </w:rPr>
        <w:t xml:space="preserve">Ở bước 6 nếu admin nhấn nút ban thêm lần nữa thì </w:t>
      </w:r>
      <w:r>
        <w:rPr>
          <w:lang w:val="en-US"/>
        </w:rPr>
        <w:t>comment</w:t>
      </w:r>
      <w:r w:rsidRPr="009F0E2F">
        <w:rPr>
          <w:lang w:val="en-US"/>
        </w:rPr>
        <w:t xml:space="preserve"> đó sẽ được gỡ lệnh cấm</w:t>
      </w:r>
    </w:p>
    <w:p w14:paraId="1C45D30C" w14:textId="77777777" w:rsidR="009F0E2F" w:rsidRPr="004656D8" w:rsidRDefault="009F0E2F" w:rsidP="009F0E2F">
      <w:pPr>
        <w:pStyle w:val="Heading3"/>
        <w:spacing w:line="360" w:lineRule="auto"/>
        <w:jc w:val="both"/>
        <w:rPr>
          <w:i w:val="0"/>
        </w:rPr>
      </w:pPr>
      <w:r w:rsidRPr="004656D8">
        <w:rPr>
          <w:i w:val="0"/>
        </w:rPr>
        <w:t>Các yêu cầu đặc biệt</w:t>
      </w:r>
    </w:p>
    <w:p w14:paraId="3DBE3346" w14:textId="77777777" w:rsidR="009F0E2F" w:rsidRPr="004656D8" w:rsidRDefault="009F0E2F" w:rsidP="009F0E2F">
      <w:pPr>
        <w:pStyle w:val="BodyText"/>
        <w:jc w:val="both"/>
      </w:pPr>
      <w:r>
        <w:rPr>
          <w:lang w:val="en-US"/>
        </w:rPr>
        <w:t>Người dùng phải sử dụng tài khoản admin để đăng nhập</w:t>
      </w:r>
    </w:p>
    <w:p w14:paraId="44C1DBF2" w14:textId="77777777" w:rsidR="009F0E2F" w:rsidRPr="004656D8" w:rsidRDefault="009F0E2F" w:rsidP="009F0E2F">
      <w:pPr>
        <w:pStyle w:val="Heading3"/>
        <w:spacing w:line="360" w:lineRule="auto"/>
        <w:jc w:val="both"/>
        <w:rPr>
          <w:i w:val="0"/>
        </w:rPr>
      </w:pPr>
      <w:r w:rsidRPr="004656D8">
        <w:rPr>
          <w:i w:val="0"/>
        </w:rPr>
        <w:t>Trạng thái hệ thống khi bắt đầu thực hiện Use-case</w:t>
      </w:r>
    </w:p>
    <w:p w14:paraId="5C1FB2BF" w14:textId="77777777" w:rsidR="009F0E2F" w:rsidRPr="004656D8" w:rsidRDefault="009F0E2F" w:rsidP="009F0E2F">
      <w:pPr>
        <w:pStyle w:val="BodyText"/>
        <w:jc w:val="both"/>
      </w:pPr>
      <w:r>
        <w:rPr>
          <w:lang w:val="en-US"/>
        </w:rPr>
        <w:t>Người dùng đã đăng nhập bằng tài khoản có vai trò là admin</w:t>
      </w:r>
    </w:p>
    <w:p w14:paraId="47192F70" w14:textId="77777777" w:rsidR="009F0E2F" w:rsidRPr="004656D8" w:rsidRDefault="009F0E2F" w:rsidP="009F0E2F">
      <w:pPr>
        <w:pStyle w:val="Heading3"/>
        <w:spacing w:line="360" w:lineRule="auto"/>
        <w:jc w:val="both"/>
        <w:rPr>
          <w:i w:val="0"/>
        </w:rPr>
      </w:pPr>
      <w:r w:rsidRPr="004656D8">
        <w:rPr>
          <w:i w:val="0"/>
          <w:lang w:val="en-US"/>
        </w:rPr>
        <w:t>Trạng thái hệ thống sau khi thực hiện Use-case</w:t>
      </w:r>
    </w:p>
    <w:p w14:paraId="22256EE0" w14:textId="659BE841" w:rsidR="00451768" w:rsidRDefault="009F0E2F" w:rsidP="009F0E2F">
      <w:pPr>
        <w:pStyle w:val="BodyText"/>
        <w:ind w:left="0" w:firstLine="720"/>
        <w:jc w:val="both"/>
        <w:rPr>
          <w:lang w:val="en-US"/>
        </w:rPr>
      </w:pPr>
      <w:r>
        <w:rPr>
          <w:lang w:val="en-US"/>
        </w:rPr>
        <w:t>Comment này đã bị ban cho đến khi admin gở lệnh cấm</w:t>
      </w:r>
    </w:p>
    <w:p w14:paraId="7CED06C2" w14:textId="7ECAF3F4" w:rsidR="009F0E2F" w:rsidRDefault="009F0E2F" w:rsidP="009F0E2F">
      <w:pPr>
        <w:pStyle w:val="Heading2"/>
        <w:rPr>
          <w:lang w:val="en-US"/>
        </w:rPr>
      </w:pPr>
      <w:bookmarkStart w:id="34" w:name="_Toc134303486"/>
      <w:r>
        <w:rPr>
          <w:lang w:val="en-US"/>
        </w:rPr>
        <w:t xml:space="preserve">Đặc tả Use-case admin </w:t>
      </w:r>
      <w:r w:rsidR="003E4A36">
        <w:rPr>
          <w:lang w:val="en-US"/>
        </w:rPr>
        <w:t>cấm</w:t>
      </w:r>
      <w:r>
        <w:rPr>
          <w:lang w:val="en-US"/>
        </w:rPr>
        <w:t xml:space="preserve"> một tài khoản bị report</w:t>
      </w:r>
      <w:bookmarkEnd w:id="34"/>
    </w:p>
    <w:p w14:paraId="485B2697" w14:textId="77777777" w:rsidR="009F0E2F" w:rsidRPr="004656D8" w:rsidRDefault="009F0E2F" w:rsidP="009F0E2F">
      <w:pPr>
        <w:pStyle w:val="Heading3"/>
        <w:spacing w:line="360" w:lineRule="auto"/>
        <w:jc w:val="both"/>
        <w:rPr>
          <w:i w:val="0"/>
        </w:rPr>
      </w:pPr>
      <w:r w:rsidRPr="004656D8">
        <w:rPr>
          <w:i w:val="0"/>
        </w:rPr>
        <w:t>Tóm tắt</w:t>
      </w:r>
    </w:p>
    <w:p w14:paraId="6BE43D3A" w14:textId="7D7D09FA" w:rsidR="009F0E2F" w:rsidRPr="00451768" w:rsidRDefault="009F0E2F" w:rsidP="009F0E2F">
      <w:pPr>
        <w:pStyle w:val="BodyText"/>
        <w:jc w:val="both"/>
        <w:rPr>
          <w:lang w:val="en-US"/>
        </w:rPr>
      </w:pPr>
      <w:r w:rsidRPr="004656D8">
        <w:rPr>
          <w:snapToGrid w:val="0"/>
        </w:rPr>
        <w:t xml:space="preserve">Use-case </w:t>
      </w:r>
      <w:r>
        <w:rPr>
          <w:snapToGrid w:val="0"/>
          <w:lang w:val="en-US"/>
        </w:rPr>
        <w:t xml:space="preserve">này mô tả cách cấm </w:t>
      </w:r>
      <w:r w:rsidR="003E4A36">
        <w:rPr>
          <w:snapToGrid w:val="0"/>
          <w:lang w:val="en-US"/>
        </w:rPr>
        <w:t>một tài khoản</w:t>
      </w:r>
      <w:r>
        <w:rPr>
          <w:snapToGrid w:val="0"/>
          <w:lang w:val="en-US"/>
        </w:rPr>
        <w:t xml:space="preserve"> bị report. </w:t>
      </w:r>
    </w:p>
    <w:p w14:paraId="2E0DDA20" w14:textId="77777777" w:rsidR="009F0E2F" w:rsidRPr="004656D8" w:rsidRDefault="009F0E2F" w:rsidP="009F0E2F">
      <w:pPr>
        <w:pStyle w:val="Heading3"/>
        <w:spacing w:line="360" w:lineRule="auto"/>
        <w:jc w:val="both"/>
        <w:rPr>
          <w:i w:val="0"/>
        </w:rPr>
      </w:pPr>
      <w:r w:rsidRPr="004656D8">
        <w:rPr>
          <w:i w:val="0"/>
        </w:rPr>
        <w:t>Dòng sự kiện</w:t>
      </w:r>
    </w:p>
    <w:p w14:paraId="6475C16F" w14:textId="77777777" w:rsidR="009F0E2F" w:rsidRPr="004656D8" w:rsidRDefault="009F0E2F" w:rsidP="009F0E2F">
      <w:pPr>
        <w:pStyle w:val="Heading4"/>
        <w:spacing w:line="360" w:lineRule="auto"/>
        <w:jc w:val="both"/>
      </w:pPr>
      <w:r w:rsidRPr="004656D8">
        <w:t>Dòng sự kiện chính</w:t>
      </w:r>
    </w:p>
    <w:p w14:paraId="148AA7ED" w14:textId="77777777" w:rsidR="009F0E2F" w:rsidRPr="009F0E2F" w:rsidRDefault="009F0E2F" w:rsidP="009F0E2F">
      <w:pPr>
        <w:pStyle w:val="BodyText"/>
        <w:numPr>
          <w:ilvl w:val="0"/>
          <w:numId w:val="86"/>
        </w:numPr>
        <w:jc w:val="both"/>
        <w:rPr>
          <w:lang w:val="en-US"/>
        </w:rPr>
      </w:pPr>
      <w:r w:rsidRPr="009F0E2F">
        <w:rPr>
          <w:lang w:val="en-US"/>
        </w:rPr>
        <w:t>Đăng nhập bằng tài khoản admin.</w:t>
      </w:r>
    </w:p>
    <w:p w14:paraId="2658F874" w14:textId="77777777" w:rsidR="009F0E2F" w:rsidRPr="009F0E2F" w:rsidRDefault="009F0E2F" w:rsidP="009F0E2F">
      <w:pPr>
        <w:pStyle w:val="BodyText"/>
        <w:numPr>
          <w:ilvl w:val="0"/>
          <w:numId w:val="86"/>
        </w:numPr>
        <w:jc w:val="both"/>
        <w:rPr>
          <w:lang w:val="en-US"/>
        </w:rPr>
      </w:pPr>
      <w:r w:rsidRPr="009F0E2F">
        <w:rPr>
          <w:lang w:val="en-US"/>
        </w:rPr>
        <w:t>Hệ thống sẽ chuyển đến trang chủ của admin.</w:t>
      </w:r>
    </w:p>
    <w:p w14:paraId="3E404D50" w14:textId="77777777" w:rsidR="009F0E2F" w:rsidRPr="009F0E2F" w:rsidRDefault="009F0E2F" w:rsidP="009F0E2F">
      <w:pPr>
        <w:pStyle w:val="BodyText"/>
        <w:numPr>
          <w:ilvl w:val="0"/>
          <w:numId w:val="86"/>
        </w:numPr>
        <w:jc w:val="both"/>
        <w:rPr>
          <w:lang w:val="en-US"/>
        </w:rPr>
      </w:pPr>
      <w:r w:rsidRPr="009F0E2F">
        <w:rPr>
          <w:lang w:val="en-US"/>
        </w:rPr>
        <w:t xml:space="preserve">Tại đây sẽ có các tab như danh sách tài khoản, danh sách các comment bị report và các công thức nấu ăn bị </w:t>
      </w:r>
      <w:proofErr w:type="gramStart"/>
      <w:r w:rsidRPr="009F0E2F">
        <w:rPr>
          <w:lang w:val="en-US"/>
        </w:rPr>
        <w:t>report,..</w:t>
      </w:r>
      <w:proofErr w:type="gramEnd"/>
      <w:r w:rsidRPr="009F0E2F">
        <w:rPr>
          <w:lang w:val="en-US"/>
        </w:rPr>
        <w:t xml:space="preserve"> </w:t>
      </w:r>
    </w:p>
    <w:p w14:paraId="43E2C15E" w14:textId="2BF7F726" w:rsidR="009F0E2F" w:rsidRPr="009F0E2F" w:rsidRDefault="009F0E2F" w:rsidP="009F0E2F">
      <w:pPr>
        <w:pStyle w:val="BodyText"/>
        <w:numPr>
          <w:ilvl w:val="0"/>
          <w:numId w:val="86"/>
        </w:numPr>
        <w:jc w:val="both"/>
        <w:rPr>
          <w:lang w:val="en-US"/>
        </w:rPr>
      </w:pPr>
      <w:r w:rsidRPr="009F0E2F">
        <w:rPr>
          <w:lang w:val="en-US"/>
        </w:rPr>
        <w:t xml:space="preserve">Chọn vào nút </w:t>
      </w:r>
      <w:r w:rsidR="003E4A36">
        <w:rPr>
          <w:lang w:val="en-US"/>
        </w:rPr>
        <w:t>Account</w:t>
      </w:r>
      <w:r w:rsidRPr="009F0E2F">
        <w:rPr>
          <w:lang w:val="en-US"/>
        </w:rPr>
        <w:t xml:space="preserve"> Reported bên trái trang chủ để xem danh sách các </w:t>
      </w:r>
      <w:r w:rsidR="003E4A36">
        <w:rPr>
          <w:lang w:val="en-US"/>
        </w:rPr>
        <w:t>tài khoản</w:t>
      </w:r>
      <w:r w:rsidRPr="009F0E2F">
        <w:rPr>
          <w:lang w:val="en-US"/>
        </w:rPr>
        <w:t xml:space="preserve"> bị report.</w:t>
      </w:r>
    </w:p>
    <w:p w14:paraId="6D20FBAD" w14:textId="2F55C240" w:rsidR="009F0E2F" w:rsidRPr="009F0E2F" w:rsidRDefault="009F0E2F" w:rsidP="009F0E2F">
      <w:pPr>
        <w:pStyle w:val="BodyText"/>
        <w:numPr>
          <w:ilvl w:val="0"/>
          <w:numId w:val="86"/>
        </w:numPr>
        <w:jc w:val="both"/>
        <w:rPr>
          <w:lang w:val="en-US"/>
        </w:rPr>
      </w:pPr>
      <w:r w:rsidRPr="009F0E2F">
        <w:rPr>
          <w:lang w:val="en-US"/>
        </w:rPr>
        <w:t xml:space="preserve">Hệ thống sẽ tải lên và hiển thị thành từng trang danh sách các </w:t>
      </w:r>
      <w:r w:rsidR="003E4A36">
        <w:rPr>
          <w:lang w:val="en-US"/>
        </w:rPr>
        <w:t>tài khoản</w:t>
      </w:r>
      <w:r w:rsidRPr="009F0E2F">
        <w:rPr>
          <w:lang w:val="en-US"/>
        </w:rPr>
        <w:t xml:space="preserve"> bị report. </w:t>
      </w:r>
    </w:p>
    <w:p w14:paraId="25641575" w14:textId="538949DE" w:rsidR="009F0E2F" w:rsidRPr="004656D8" w:rsidRDefault="009F0E2F" w:rsidP="009F0E2F">
      <w:pPr>
        <w:pStyle w:val="BodyText"/>
        <w:numPr>
          <w:ilvl w:val="0"/>
          <w:numId w:val="86"/>
        </w:numPr>
        <w:jc w:val="both"/>
        <w:rPr>
          <w:lang w:val="en-US"/>
        </w:rPr>
      </w:pPr>
      <w:r w:rsidRPr="009F0E2F">
        <w:rPr>
          <w:lang w:val="en-US"/>
        </w:rPr>
        <w:t xml:space="preserve">Nhấn vào nút “Ban” ở các </w:t>
      </w:r>
      <w:r w:rsidR="003E4A36">
        <w:rPr>
          <w:lang w:val="en-US"/>
        </w:rPr>
        <w:t>tài khoản</w:t>
      </w:r>
      <w:r w:rsidRPr="009F0E2F">
        <w:rPr>
          <w:lang w:val="en-US"/>
        </w:rPr>
        <w:t xml:space="preserve"> muốn cấm</w:t>
      </w:r>
    </w:p>
    <w:p w14:paraId="60A5A592" w14:textId="25E411A5" w:rsidR="009F0E2F" w:rsidRPr="003E4A36" w:rsidRDefault="009F0E2F" w:rsidP="003E4A36">
      <w:pPr>
        <w:pStyle w:val="Heading4"/>
        <w:spacing w:line="360" w:lineRule="auto"/>
        <w:jc w:val="both"/>
        <w:rPr>
          <w:lang w:val="en-US"/>
        </w:rPr>
      </w:pPr>
      <w:r w:rsidRPr="004656D8">
        <w:t>Các dòng sự kiện khác</w:t>
      </w:r>
      <w:r w:rsidRPr="003E4A36">
        <w:rPr>
          <w:lang w:val="en-US"/>
        </w:rPr>
        <w:t>.</w:t>
      </w:r>
    </w:p>
    <w:p w14:paraId="4DCDC7E7" w14:textId="0551822F" w:rsidR="009F0E2F" w:rsidRPr="00451768" w:rsidRDefault="009F0E2F" w:rsidP="009F0E2F">
      <w:pPr>
        <w:pStyle w:val="ListParagraph"/>
        <w:numPr>
          <w:ilvl w:val="0"/>
          <w:numId w:val="87"/>
        </w:numPr>
        <w:rPr>
          <w:lang w:val="en-US"/>
        </w:rPr>
      </w:pPr>
      <w:r w:rsidRPr="009F0E2F">
        <w:rPr>
          <w:lang w:val="en-US"/>
        </w:rPr>
        <w:t xml:space="preserve">Ở bước 6 nếu admin nhấn nút </w:t>
      </w:r>
      <w:r w:rsidR="003E4A36">
        <w:rPr>
          <w:lang w:val="en-US"/>
        </w:rPr>
        <w:t>B</w:t>
      </w:r>
      <w:r w:rsidRPr="009F0E2F">
        <w:rPr>
          <w:lang w:val="en-US"/>
        </w:rPr>
        <w:t xml:space="preserve">an thêm lần nữa thì </w:t>
      </w:r>
      <w:r w:rsidR="003E4A36">
        <w:rPr>
          <w:lang w:val="en-US"/>
        </w:rPr>
        <w:t>tài khoản</w:t>
      </w:r>
      <w:r w:rsidRPr="009F0E2F">
        <w:rPr>
          <w:lang w:val="en-US"/>
        </w:rPr>
        <w:t xml:space="preserve"> đó sẽ được gỡ lệnh cấm</w:t>
      </w:r>
    </w:p>
    <w:p w14:paraId="6A7AB80A" w14:textId="77777777" w:rsidR="009F0E2F" w:rsidRPr="004656D8" w:rsidRDefault="009F0E2F" w:rsidP="009F0E2F">
      <w:pPr>
        <w:pStyle w:val="Heading3"/>
        <w:spacing w:line="360" w:lineRule="auto"/>
        <w:jc w:val="both"/>
        <w:rPr>
          <w:i w:val="0"/>
        </w:rPr>
      </w:pPr>
      <w:r w:rsidRPr="004656D8">
        <w:rPr>
          <w:i w:val="0"/>
        </w:rPr>
        <w:t>Các yêu cầu đặc biệt</w:t>
      </w:r>
    </w:p>
    <w:p w14:paraId="00F350A5" w14:textId="77777777" w:rsidR="009F0E2F" w:rsidRPr="004656D8" w:rsidRDefault="009F0E2F" w:rsidP="009F0E2F">
      <w:pPr>
        <w:pStyle w:val="BodyText"/>
        <w:jc w:val="both"/>
      </w:pPr>
      <w:r>
        <w:rPr>
          <w:lang w:val="en-US"/>
        </w:rPr>
        <w:t>Người dùng phải sử dụng tài khoản admin để đăng nhập</w:t>
      </w:r>
    </w:p>
    <w:p w14:paraId="11698AD5" w14:textId="77777777" w:rsidR="009F0E2F" w:rsidRPr="004656D8" w:rsidRDefault="009F0E2F" w:rsidP="009F0E2F">
      <w:pPr>
        <w:pStyle w:val="Heading3"/>
        <w:spacing w:line="360" w:lineRule="auto"/>
        <w:jc w:val="both"/>
        <w:rPr>
          <w:i w:val="0"/>
        </w:rPr>
      </w:pPr>
      <w:r w:rsidRPr="004656D8">
        <w:rPr>
          <w:i w:val="0"/>
        </w:rPr>
        <w:t>Trạng thái hệ thống khi bắt đầu thực hiện Use-case</w:t>
      </w:r>
    </w:p>
    <w:p w14:paraId="18FFCC66" w14:textId="77777777" w:rsidR="009F0E2F" w:rsidRPr="004656D8" w:rsidRDefault="009F0E2F" w:rsidP="009F0E2F">
      <w:pPr>
        <w:pStyle w:val="BodyText"/>
        <w:jc w:val="both"/>
      </w:pPr>
      <w:r>
        <w:rPr>
          <w:lang w:val="en-US"/>
        </w:rPr>
        <w:t>Người dùng đã đăng nhập bằng tài khoản có vai trò là admin</w:t>
      </w:r>
    </w:p>
    <w:p w14:paraId="28511AD1" w14:textId="77777777" w:rsidR="009F0E2F" w:rsidRPr="004656D8" w:rsidRDefault="009F0E2F" w:rsidP="009F0E2F">
      <w:pPr>
        <w:pStyle w:val="Heading3"/>
        <w:spacing w:line="360" w:lineRule="auto"/>
        <w:jc w:val="both"/>
        <w:rPr>
          <w:i w:val="0"/>
        </w:rPr>
      </w:pPr>
      <w:r w:rsidRPr="004656D8">
        <w:rPr>
          <w:i w:val="0"/>
          <w:lang w:val="en-US"/>
        </w:rPr>
        <w:t>Trạng thái hệ thống sau khi thực hiện Use-case</w:t>
      </w:r>
    </w:p>
    <w:p w14:paraId="4A7E9722" w14:textId="67E633A1" w:rsidR="009F0E2F" w:rsidRDefault="003E4A36" w:rsidP="003E4A36">
      <w:pPr>
        <w:pStyle w:val="BodyText"/>
        <w:jc w:val="both"/>
        <w:rPr>
          <w:lang w:val="en-US"/>
        </w:rPr>
      </w:pPr>
      <w:r>
        <w:rPr>
          <w:lang w:val="en-US"/>
        </w:rPr>
        <w:t xml:space="preserve">Tài khoản </w:t>
      </w:r>
      <w:r w:rsidR="009F0E2F">
        <w:rPr>
          <w:lang w:val="en-US"/>
        </w:rPr>
        <w:t xml:space="preserve">này đã bị </w:t>
      </w:r>
      <w:r>
        <w:rPr>
          <w:lang w:val="en-US"/>
        </w:rPr>
        <w:t>cấm</w:t>
      </w:r>
      <w:r w:rsidR="009F0E2F">
        <w:rPr>
          <w:lang w:val="en-US"/>
        </w:rPr>
        <w:t xml:space="preserve"> cho đến khi admin gở lệnh cấm</w:t>
      </w:r>
      <w:r>
        <w:rPr>
          <w:lang w:val="en-US"/>
        </w:rPr>
        <w:t xml:space="preserve"> và không thể đăng recipe cũng như bình luận</w:t>
      </w:r>
    </w:p>
    <w:p w14:paraId="0DFCEC28" w14:textId="571D21D9" w:rsidR="003E4A36" w:rsidRDefault="003E4A36" w:rsidP="003E4A36">
      <w:pPr>
        <w:pStyle w:val="BodyText"/>
        <w:ind w:left="0"/>
        <w:jc w:val="both"/>
        <w:rPr>
          <w:lang w:val="en-US"/>
        </w:rPr>
      </w:pPr>
    </w:p>
    <w:p w14:paraId="1DBBCAAE" w14:textId="77777777" w:rsidR="009F0E2F" w:rsidRPr="009F0E2F" w:rsidRDefault="009F0E2F" w:rsidP="009F0E2F">
      <w:pPr>
        <w:rPr>
          <w:lang w:val="en-US"/>
        </w:rPr>
      </w:pPr>
    </w:p>
    <w:p w14:paraId="2E43CB9D" w14:textId="77777777" w:rsidR="009F0E2F" w:rsidRPr="004656D8" w:rsidRDefault="009F0E2F" w:rsidP="009F0E2F">
      <w:pPr>
        <w:pStyle w:val="BodyText"/>
        <w:ind w:left="0"/>
        <w:jc w:val="both"/>
        <w:rPr>
          <w:lang w:val="en-US"/>
        </w:rPr>
      </w:pPr>
    </w:p>
    <w:p w14:paraId="5E31E5D6" w14:textId="11CA6E55" w:rsidR="002D44A5" w:rsidRPr="004656D8" w:rsidRDefault="002D44A5" w:rsidP="002D44A5">
      <w:pPr>
        <w:pStyle w:val="BodyText"/>
        <w:ind w:left="0"/>
        <w:jc w:val="both"/>
        <w:rPr>
          <w:lang w:val="en-US"/>
        </w:rPr>
      </w:pPr>
    </w:p>
    <w:p w14:paraId="32A20B6F" w14:textId="77777777" w:rsidR="00C658F1" w:rsidRPr="00DC3849" w:rsidRDefault="00C658F1" w:rsidP="00C658F1">
      <w:pPr>
        <w:pStyle w:val="BodyText"/>
        <w:ind w:left="0"/>
        <w:jc w:val="both"/>
        <w:rPr>
          <w:lang w:val="en-US"/>
        </w:rPr>
      </w:pPr>
    </w:p>
    <w:p w14:paraId="43BF9D12" w14:textId="77777777" w:rsidR="00DC3849" w:rsidRPr="004656D8" w:rsidRDefault="00DC3849" w:rsidP="00CC45DF">
      <w:pPr>
        <w:pStyle w:val="BodyText"/>
        <w:ind w:left="0"/>
        <w:jc w:val="both"/>
        <w:rPr>
          <w:lang w:val="en-US"/>
        </w:rPr>
      </w:pPr>
    </w:p>
    <w:p w14:paraId="4608A8BA" w14:textId="77777777" w:rsidR="007079E7" w:rsidRPr="004656D8" w:rsidRDefault="007079E7" w:rsidP="001E5572">
      <w:pPr>
        <w:pStyle w:val="BodyText"/>
        <w:ind w:left="0"/>
        <w:jc w:val="both"/>
        <w:rPr>
          <w:lang w:val="en-US"/>
        </w:rPr>
      </w:pPr>
    </w:p>
    <w:p w14:paraId="37344330" w14:textId="77777777" w:rsidR="00AE20CF" w:rsidRPr="002143F8" w:rsidRDefault="00AE20CF" w:rsidP="002143F8">
      <w:pPr>
        <w:pStyle w:val="BodyText"/>
        <w:ind w:left="0"/>
        <w:jc w:val="both"/>
        <w:rPr>
          <w:lang w:val="en-US"/>
        </w:rPr>
      </w:pPr>
    </w:p>
    <w:p w14:paraId="73D4756E" w14:textId="77777777" w:rsidR="00401AD6" w:rsidRPr="00401AD6" w:rsidRDefault="00401AD6" w:rsidP="00401AD6">
      <w:pPr>
        <w:pStyle w:val="BodyText"/>
        <w:ind w:left="0"/>
        <w:jc w:val="both"/>
        <w:rPr>
          <w:lang w:val="en-US"/>
        </w:rPr>
      </w:pPr>
    </w:p>
    <w:p w14:paraId="286A3A01" w14:textId="77777777" w:rsidR="004A18C7" w:rsidRPr="004A18C7" w:rsidRDefault="004A18C7" w:rsidP="004A18C7">
      <w:pPr>
        <w:rPr>
          <w:lang w:val="en-US"/>
        </w:rPr>
      </w:pPr>
    </w:p>
    <w:p w14:paraId="347B72C5" w14:textId="77777777" w:rsidR="004A18C7" w:rsidRPr="008127AC" w:rsidRDefault="004A18C7" w:rsidP="004A18C7">
      <w:pPr>
        <w:pStyle w:val="BodyText"/>
        <w:ind w:left="0"/>
        <w:jc w:val="both"/>
        <w:rPr>
          <w:lang w:val="en-US"/>
        </w:rPr>
      </w:pPr>
    </w:p>
    <w:p w14:paraId="7FD9DB80" w14:textId="77777777" w:rsidR="00DA7767" w:rsidRPr="004656D8" w:rsidRDefault="00DA7767" w:rsidP="00DA7767">
      <w:pPr>
        <w:pStyle w:val="BodyText"/>
        <w:ind w:left="0"/>
        <w:jc w:val="both"/>
        <w:rPr>
          <w:lang w:val="en-US"/>
        </w:rPr>
      </w:pPr>
    </w:p>
    <w:p w14:paraId="0E2255EB" w14:textId="77777777" w:rsidR="00DA7767" w:rsidRPr="00DA7767" w:rsidRDefault="00DA7767" w:rsidP="0053583D">
      <w:pPr>
        <w:pStyle w:val="BodyText"/>
        <w:ind w:left="0"/>
        <w:jc w:val="both"/>
        <w:rPr>
          <w:lang w:val="en-US"/>
        </w:rPr>
      </w:pPr>
    </w:p>
    <w:p w14:paraId="611C1CDE" w14:textId="77777777" w:rsidR="0053583D" w:rsidRPr="0053583D" w:rsidRDefault="0053583D" w:rsidP="0053583D">
      <w:pPr>
        <w:pStyle w:val="BodyText"/>
        <w:ind w:left="0"/>
        <w:jc w:val="both"/>
        <w:rPr>
          <w:lang w:val="en-US"/>
        </w:rPr>
      </w:pPr>
    </w:p>
    <w:p w14:paraId="3E3AEEE5" w14:textId="77777777" w:rsidR="00C65D86" w:rsidRPr="00C65D86" w:rsidRDefault="00C65D86" w:rsidP="00C65D86">
      <w:pPr>
        <w:pStyle w:val="BodyText"/>
        <w:ind w:left="0"/>
        <w:jc w:val="both"/>
        <w:rPr>
          <w:lang w:val="en-US"/>
        </w:rPr>
      </w:pPr>
    </w:p>
    <w:bookmarkEnd w:id="13"/>
    <w:p w14:paraId="0532317B" w14:textId="77777777" w:rsidR="00B24384" w:rsidRDefault="00B24384" w:rsidP="00B24384">
      <w:pPr>
        <w:pStyle w:val="BodyText"/>
        <w:ind w:left="0"/>
        <w:jc w:val="both"/>
        <w:rPr>
          <w:lang w:val="en-US"/>
        </w:rPr>
      </w:pPr>
    </w:p>
    <w:p w14:paraId="4843C78D" w14:textId="77777777" w:rsidR="00B24384" w:rsidRPr="00B24384" w:rsidRDefault="00B24384" w:rsidP="00B24384">
      <w:pPr>
        <w:pStyle w:val="BodyText"/>
        <w:ind w:left="0"/>
        <w:jc w:val="both"/>
        <w:rPr>
          <w:lang w:val="en-US"/>
        </w:rPr>
      </w:pPr>
    </w:p>
    <w:p w14:paraId="57D5F7A2" w14:textId="77777777" w:rsidR="00487A6C" w:rsidRPr="004656D8" w:rsidRDefault="00487A6C" w:rsidP="00487A6C">
      <w:pPr>
        <w:pStyle w:val="BodyText"/>
        <w:jc w:val="both"/>
        <w:rPr>
          <w:lang w:val="en-US"/>
        </w:rPr>
      </w:pPr>
    </w:p>
    <w:p w14:paraId="58625808" w14:textId="77777777" w:rsidR="00487A6C" w:rsidRPr="0093429A" w:rsidRDefault="00487A6C" w:rsidP="00487A6C">
      <w:pPr>
        <w:spacing w:line="360" w:lineRule="auto"/>
        <w:jc w:val="both"/>
        <w:rPr>
          <w:iCs/>
          <w:szCs w:val="24"/>
          <w:lang w:val="en-US"/>
        </w:rPr>
      </w:pPr>
    </w:p>
    <w:p w14:paraId="048C7382" w14:textId="77777777" w:rsidR="000336C5" w:rsidRPr="000336C5" w:rsidRDefault="000336C5" w:rsidP="000336C5">
      <w:pPr>
        <w:rPr>
          <w:lang w:val="en-US"/>
        </w:rPr>
      </w:pPr>
    </w:p>
    <w:p w14:paraId="67F8F11E" w14:textId="77777777" w:rsidR="000336C5" w:rsidRPr="0093429A" w:rsidRDefault="000336C5" w:rsidP="0093429A">
      <w:pPr>
        <w:spacing w:line="360" w:lineRule="auto"/>
        <w:jc w:val="both"/>
        <w:rPr>
          <w:iCs/>
          <w:szCs w:val="24"/>
          <w:lang w:val="en-US"/>
        </w:rPr>
      </w:pPr>
    </w:p>
    <w:sectPr w:rsidR="000336C5" w:rsidRPr="0093429A"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7F64E" w14:textId="77777777" w:rsidR="00BE00D6" w:rsidRDefault="00BE00D6">
      <w:r>
        <w:separator/>
      </w:r>
    </w:p>
  </w:endnote>
  <w:endnote w:type="continuationSeparator" w:id="0">
    <w:p w14:paraId="1EF2EBAE" w14:textId="77777777" w:rsidR="00BE00D6" w:rsidRDefault="00BE0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78978" w14:textId="77777777" w:rsidR="00FC77E2" w:rsidRDefault="00185356">
    <w:pPr>
      <w:pStyle w:val="Footer"/>
    </w:pPr>
    <w:r w:rsidRPr="004257CD">
      <w:rPr>
        <w:noProof/>
        <w:lang w:val="en-US"/>
      </w:rPr>
      <w:drawing>
        <wp:anchor distT="0" distB="0" distL="114300" distR="114300" simplePos="0" relativeHeight="251657728" behindDoc="0" locked="0" layoutInCell="1" allowOverlap="1" wp14:anchorId="6C4638F8" wp14:editId="5D0479C1">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36D977E4" w14:textId="77777777">
      <w:tc>
        <w:tcPr>
          <w:tcW w:w="6768" w:type="dxa"/>
          <w:tcBorders>
            <w:top w:val="nil"/>
            <w:left w:val="nil"/>
            <w:bottom w:val="nil"/>
            <w:right w:val="nil"/>
          </w:tcBorders>
        </w:tcPr>
        <w:p w14:paraId="34FEBC40" w14:textId="77777777" w:rsidR="00E95D0C" w:rsidRPr="007A1DE8" w:rsidRDefault="00FC77E2" w:rsidP="00FC77E2">
          <w:pPr>
            <w:rPr>
              <w:lang w:val="en-US"/>
            </w:rPr>
          </w:pPr>
          <w:r w:rsidRPr="004257CD">
            <w:rPr>
              <w:noProof/>
              <w:lang w:val="en-US"/>
            </w:rPr>
            <w:drawing>
              <wp:anchor distT="0" distB="0" distL="114300" distR="114300" simplePos="0" relativeHeight="251658752" behindDoc="1" locked="0" layoutInCell="1" allowOverlap="1" wp14:anchorId="17FDD9DD" wp14:editId="009BAAE3">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2B88B6CC"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694B4F">
            <w:rPr>
              <w:rStyle w:val="PageNumber"/>
              <w:noProof/>
            </w:rPr>
            <w:t>3</w:t>
          </w:r>
          <w:r>
            <w:rPr>
              <w:rStyle w:val="PageNumber"/>
            </w:rPr>
            <w:fldChar w:fldCharType="end"/>
          </w:r>
        </w:p>
      </w:tc>
    </w:tr>
  </w:tbl>
  <w:p w14:paraId="4FD9401E"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1E6A4" w14:textId="77777777" w:rsidR="00BE00D6" w:rsidRDefault="00BE00D6">
      <w:r>
        <w:separator/>
      </w:r>
    </w:p>
  </w:footnote>
  <w:footnote w:type="continuationSeparator" w:id="0">
    <w:p w14:paraId="4F24E560" w14:textId="77777777" w:rsidR="00BE00D6" w:rsidRDefault="00BE0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B38A" w14:textId="77777777" w:rsidR="00FC77E2" w:rsidRDefault="00FC77E2" w:rsidP="00FC77E2">
    <w:pPr>
      <w:pStyle w:val="Header"/>
    </w:pPr>
    <w:r>
      <w:rPr>
        <w:noProof/>
        <w:lang w:val="en-US"/>
      </w:rPr>
      <mc:AlternateContent>
        <mc:Choice Requires="wps">
          <w:drawing>
            <wp:anchor distT="0" distB="0" distL="114300" distR="114300" simplePos="0" relativeHeight="251655680" behindDoc="0" locked="0" layoutInCell="1" allowOverlap="1" wp14:anchorId="30E3F328" wp14:editId="33F42285">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0DCB2" id="Freeform 1" o:spid="_x0000_s1026" style="position:absolute;margin-left:0;margin-top:0;width:93.15pt;height:815.05pt;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56704" behindDoc="0" locked="0" layoutInCell="1" allowOverlap="1" wp14:anchorId="37DD0BC1" wp14:editId="3618B0DF">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310482D6" w14:textId="77777777" w:rsidR="00FC77E2" w:rsidRDefault="00FC77E2" w:rsidP="00FC77E2">
    <w:pPr>
      <w:pStyle w:val="Title"/>
      <w:rPr>
        <w:lang w:val="en-US"/>
      </w:rPr>
    </w:pPr>
  </w:p>
  <w:p w14:paraId="151C0D15" w14:textId="77777777" w:rsidR="00FC77E2" w:rsidRPr="003B1A2B" w:rsidRDefault="00FC77E2" w:rsidP="00FC77E2">
    <w:pPr>
      <w:rPr>
        <w:lang w:val="en-US"/>
      </w:rPr>
    </w:pPr>
  </w:p>
  <w:p w14:paraId="702EA116" w14:textId="77777777" w:rsidR="00FC77E2" w:rsidRPr="00F53DBB" w:rsidRDefault="00FC77E2"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47E6CD9D" w14:textId="77777777" w:rsidR="00FC77E2" w:rsidRPr="0040293A" w:rsidRDefault="00FC77E2" w:rsidP="00FC77E2">
    <w:pPr>
      <w:pStyle w:val="Header"/>
      <w:rPr>
        <w:rFonts w:eastAsia="Tahoma"/>
      </w:rPr>
    </w:pPr>
  </w:p>
  <w:p w14:paraId="7C6AED5A" w14:textId="77777777" w:rsidR="003701D7" w:rsidRPr="00FC77E2" w:rsidRDefault="003701D7" w:rsidP="00FC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0DE4A" w14:textId="03D9EA36" w:rsidR="00FC77E2" w:rsidRDefault="00FC77E2">
    <w:r w:rsidRPr="004257CD">
      <w:rPr>
        <w:noProof/>
        <w:lang w:val="en-US"/>
      </w:rPr>
      <w:drawing>
        <wp:anchor distT="0" distB="0" distL="114300" distR="114300" simplePos="0" relativeHeight="251659776" behindDoc="1" locked="0" layoutInCell="1" allowOverlap="1" wp14:anchorId="0FBFBE1A" wp14:editId="49ECAEE1">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24A8529A" w14:textId="77777777" w:rsidTr="008D3541">
      <w:tc>
        <w:tcPr>
          <w:tcW w:w="6623" w:type="dxa"/>
          <w:shd w:val="clear" w:color="auto" w:fill="auto"/>
        </w:tcPr>
        <w:p w14:paraId="08FCBD77" w14:textId="19386F39" w:rsidR="00E95D0C" w:rsidRPr="008D3541" w:rsidRDefault="005F588E">
          <w:pPr>
            <w:pStyle w:val="Header"/>
            <w:rPr>
              <w:color w:val="0000FF"/>
              <w:lang w:val="en-US"/>
            </w:rPr>
          </w:pPr>
          <w:r w:rsidRPr="005F588E">
            <w:rPr>
              <w:lang w:val="en-US"/>
            </w:rPr>
            <w:t>Cookery</w:t>
          </w:r>
        </w:p>
      </w:tc>
      <w:tc>
        <w:tcPr>
          <w:tcW w:w="2845" w:type="dxa"/>
          <w:shd w:val="clear" w:color="auto" w:fill="auto"/>
        </w:tcPr>
        <w:p w14:paraId="62FD2604" w14:textId="268222A0" w:rsidR="00E95D0C" w:rsidRPr="008D3541" w:rsidRDefault="00E95D0C">
          <w:pPr>
            <w:pStyle w:val="Header"/>
            <w:rPr>
              <w:lang w:val="en-US"/>
            </w:rPr>
          </w:pPr>
          <w:r w:rsidRPr="008D3541">
            <w:rPr>
              <w:lang w:val="en-US"/>
            </w:rPr>
            <w:t xml:space="preserve">Phiên bản: </w:t>
          </w:r>
          <w:r w:rsidR="005F588E">
            <w:rPr>
              <w:lang w:val="en-US"/>
            </w:rPr>
            <w:t>1.0</w:t>
          </w:r>
        </w:p>
      </w:tc>
    </w:tr>
    <w:tr w:rsidR="00E95D0C" w14:paraId="4F2678E7" w14:textId="77777777" w:rsidTr="008D3541">
      <w:tc>
        <w:tcPr>
          <w:tcW w:w="6623" w:type="dxa"/>
          <w:shd w:val="clear" w:color="auto" w:fill="auto"/>
        </w:tcPr>
        <w:p w14:paraId="6875AE0B" w14:textId="77777777" w:rsidR="00E95D0C" w:rsidRPr="008D3541" w:rsidRDefault="00A23833">
          <w:pPr>
            <w:pStyle w:val="Header"/>
            <w:rPr>
              <w:lang w:val="en-US"/>
            </w:rPr>
          </w:pPr>
          <w:r w:rsidRPr="008D3541">
            <w:rPr>
              <w:lang w:val="en-US"/>
            </w:rPr>
            <w:t>Mô hình Use case</w:t>
          </w:r>
        </w:p>
      </w:tc>
      <w:tc>
        <w:tcPr>
          <w:tcW w:w="2845" w:type="dxa"/>
          <w:shd w:val="clear" w:color="auto" w:fill="auto"/>
        </w:tcPr>
        <w:p w14:paraId="05A2BC82" w14:textId="442EA8FA" w:rsidR="00E95D0C" w:rsidRPr="008D3541" w:rsidRDefault="00E95D0C">
          <w:pPr>
            <w:pStyle w:val="Header"/>
            <w:rPr>
              <w:lang w:val="en-US"/>
            </w:rPr>
          </w:pPr>
          <w:r w:rsidRPr="008D3541">
            <w:rPr>
              <w:lang w:val="en-US"/>
            </w:rPr>
            <w:t xml:space="preserve">Ngày: </w:t>
          </w:r>
          <w:r w:rsidR="005F588E" w:rsidRPr="005F588E">
            <w:rPr>
              <w:lang w:val="en-US"/>
            </w:rPr>
            <w:t>6/5/2022</w:t>
          </w:r>
        </w:p>
      </w:tc>
    </w:tr>
  </w:tbl>
  <w:p w14:paraId="11F9202B"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81FA9"/>
    <w:multiLevelType w:val="hybridMultilevel"/>
    <w:tmpl w:val="BE50AEBA"/>
    <w:lvl w:ilvl="0" w:tplc="D4B6E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711963"/>
    <w:multiLevelType w:val="hybridMultilevel"/>
    <w:tmpl w:val="38800302"/>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23307A3"/>
    <w:multiLevelType w:val="hybridMultilevel"/>
    <w:tmpl w:val="1DA4A338"/>
    <w:lvl w:ilvl="0" w:tplc="30D6F4EA">
      <w:start w:val="1"/>
      <w:numFmt w:val="lowerLetter"/>
      <w:lvlText w:val="%1."/>
      <w:lvlJc w:val="left"/>
      <w:pPr>
        <w:ind w:left="108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4D6FBF"/>
    <w:multiLevelType w:val="hybridMultilevel"/>
    <w:tmpl w:val="7F404504"/>
    <w:lvl w:ilvl="0" w:tplc="D4B6E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FB55F3"/>
    <w:multiLevelType w:val="hybridMultilevel"/>
    <w:tmpl w:val="2932F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9428C6"/>
    <w:multiLevelType w:val="hybridMultilevel"/>
    <w:tmpl w:val="8AE62B5A"/>
    <w:lvl w:ilvl="0" w:tplc="D4B6E2D8">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F18435C"/>
    <w:multiLevelType w:val="hybridMultilevel"/>
    <w:tmpl w:val="29FADF44"/>
    <w:lvl w:ilvl="0" w:tplc="E6FA87E4">
      <w:start w:val="1"/>
      <w:numFmt w:val="lowerLetter"/>
      <w:lvlText w:val="%1)"/>
      <w:lvlJc w:val="left"/>
      <w:pPr>
        <w:ind w:left="1440" w:hanging="360"/>
      </w:pPr>
      <w:rPr>
        <w:rFonts w:ascii="Times New Roman" w:eastAsia="Times New Roman" w:hAnsi="Times New Roman" w:cs="Times New Roman"/>
      </w:rPr>
    </w:lvl>
    <w:lvl w:ilvl="1" w:tplc="04090003">
      <w:start w:val="1"/>
      <w:numFmt w:val="bullet"/>
      <w:lvlText w:val="o"/>
      <w:lvlJc w:val="left"/>
      <w:pPr>
        <w:ind w:left="2160" w:hanging="360"/>
      </w:pPr>
      <w:rPr>
        <w:rFonts w:ascii="Courier New" w:hAnsi="Courier New" w:cs="Courier New" w:hint="default"/>
      </w:rPr>
    </w:lvl>
    <w:lvl w:ilvl="2" w:tplc="D32AAFB0">
      <w:start w:val="1"/>
      <w:numFmt w:val="lowerLetter"/>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512183"/>
    <w:multiLevelType w:val="hybridMultilevel"/>
    <w:tmpl w:val="A37C67FC"/>
    <w:lvl w:ilvl="0" w:tplc="30D6F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BF4142"/>
    <w:multiLevelType w:val="hybridMultilevel"/>
    <w:tmpl w:val="65087B4C"/>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B46712"/>
    <w:multiLevelType w:val="hybridMultilevel"/>
    <w:tmpl w:val="CC2099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6237814"/>
    <w:multiLevelType w:val="hybridMultilevel"/>
    <w:tmpl w:val="39E0C4E2"/>
    <w:lvl w:ilvl="0" w:tplc="30D6F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1E0A2132"/>
    <w:multiLevelType w:val="hybridMultilevel"/>
    <w:tmpl w:val="57FE01E4"/>
    <w:lvl w:ilvl="0" w:tplc="D4B6E2D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1FAE156F"/>
    <w:multiLevelType w:val="hybridMultilevel"/>
    <w:tmpl w:val="031ED0DA"/>
    <w:lvl w:ilvl="0" w:tplc="D4B6E2D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5061C2C"/>
    <w:multiLevelType w:val="hybridMultilevel"/>
    <w:tmpl w:val="B6F453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083304"/>
    <w:multiLevelType w:val="hybridMultilevel"/>
    <w:tmpl w:val="ACA4C0E0"/>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6BE73BE"/>
    <w:multiLevelType w:val="hybridMultilevel"/>
    <w:tmpl w:val="375E9962"/>
    <w:lvl w:ilvl="0" w:tplc="D4B6E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6FA759B"/>
    <w:multiLevelType w:val="hybridMultilevel"/>
    <w:tmpl w:val="7A36DD10"/>
    <w:lvl w:ilvl="0" w:tplc="D4B6E2D8">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2B8E1820"/>
    <w:multiLevelType w:val="hybridMultilevel"/>
    <w:tmpl w:val="7C6A5F66"/>
    <w:lvl w:ilvl="0" w:tplc="30D6F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D6B2F2A"/>
    <w:multiLevelType w:val="hybridMultilevel"/>
    <w:tmpl w:val="38EC3AD0"/>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DF85120"/>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6" w15:restartNumberingAfterBreak="0">
    <w:nsid w:val="2E954DC6"/>
    <w:multiLevelType w:val="hybridMultilevel"/>
    <w:tmpl w:val="24C4E59E"/>
    <w:lvl w:ilvl="0" w:tplc="0900A7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3527BC0"/>
    <w:multiLevelType w:val="hybridMultilevel"/>
    <w:tmpl w:val="551C6C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395B22CB"/>
    <w:multiLevelType w:val="hybridMultilevel"/>
    <w:tmpl w:val="ADD69220"/>
    <w:lvl w:ilvl="0" w:tplc="30D6F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BC82FB9"/>
    <w:multiLevelType w:val="hybridMultilevel"/>
    <w:tmpl w:val="C406B590"/>
    <w:lvl w:ilvl="0" w:tplc="30D6F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3C486770"/>
    <w:multiLevelType w:val="hybridMultilevel"/>
    <w:tmpl w:val="457AE372"/>
    <w:lvl w:ilvl="0" w:tplc="6C465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C5E33A3"/>
    <w:multiLevelType w:val="hybridMultilevel"/>
    <w:tmpl w:val="6B5A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745159"/>
    <w:multiLevelType w:val="hybridMultilevel"/>
    <w:tmpl w:val="2C2A8DBA"/>
    <w:lvl w:ilvl="0" w:tplc="D4B6E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46254C61"/>
    <w:multiLevelType w:val="hybridMultilevel"/>
    <w:tmpl w:val="DED4F6AC"/>
    <w:lvl w:ilvl="0" w:tplc="6276D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4931285F"/>
    <w:multiLevelType w:val="hybridMultilevel"/>
    <w:tmpl w:val="1AFCAB98"/>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1E1777B"/>
    <w:multiLevelType w:val="hybridMultilevel"/>
    <w:tmpl w:val="74A8AADA"/>
    <w:lvl w:ilvl="0" w:tplc="30D6F4EA">
      <w:start w:val="1"/>
      <w:numFmt w:val="lowerLetter"/>
      <w:lvlText w:val="%1."/>
      <w:lvlJc w:val="left"/>
      <w:pPr>
        <w:ind w:left="1080" w:hanging="360"/>
      </w:pPr>
      <w:rPr>
        <w:rFonts w:hint="default"/>
      </w:rPr>
    </w:lvl>
    <w:lvl w:ilvl="1" w:tplc="0BF0667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34305E0"/>
    <w:multiLevelType w:val="hybridMultilevel"/>
    <w:tmpl w:val="667C22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4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46" w15:restartNumberingAfterBreak="0">
    <w:nsid w:val="570E769C"/>
    <w:multiLevelType w:val="hybridMultilevel"/>
    <w:tmpl w:val="1FAC5DFC"/>
    <w:lvl w:ilvl="0" w:tplc="30D6F4EA">
      <w:start w:val="1"/>
      <w:numFmt w:val="lowerLetter"/>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8AE6109"/>
    <w:multiLevelType w:val="hybridMultilevel"/>
    <w:tmpl w:val="A4A244F2"/>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4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50" w15:restartNumberingAfterBreak="0">
    <w:nsid w:val="5B34350A"/>
    <w:multiLevelType w:val="hybridMultilevel"/>
    <w:tmpl w:val="EB50F8BC"/>
    <w:lvl w:ilvl="0" w:tplc="D4B6E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D7628D"/>
    <w:multiLevelType w:val="hybridMultilevel"/>
    <w:tmpl w:val="06BA5CEE"/>
    <w:lvl w:ilvl="0" w:tplc="4DE23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0FF546F"/>
    <w:multiLevelType w:val="hybridMultilevel"/>
    <w:tmpl w:val="BC8E4336"/>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54"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55"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56" w15:restartNumberingAfterBreak="0">
    <w:nsid w:val="64D46CCF"/>
    <w:multiLevelType w:val="hybridMultilevel"/>
    <w:tmpl w:val="119035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5D5720C"/>
    <w:multiLevelType w:val="hybridMultilevel"/>
    <w:tmpl w:val="282A1BEA"/>
    <w:lvl w:ilvl="0" w:tplc="30D6F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60C3488"/>
    <w:multiLevelType w:val="hybridMultilevel"/>
    <w:tmpl w:val="1F3828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4B7DF5"/>
    <w:multiLevelType w:val="hybridMultilevel"/>
    <w:tmpl w:val="CBC25752"/>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67B30A53"/>
    <w:multiLevelType w:val="hybridMultilevel"/>
    <w:tmpl w:val="75EECA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68071807"/>
    <w:multiLevelType w:val="hybridMultilevel"/>
    <w:tmpl w:val="48208316"/>
    <w:lvl w:ilvl="0" w:tplc="D4B6E2D8">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63" w15:restartNumberingAfterBreak="0">
    <w:nsid w:val="6AF5008C"/>
    <w:multiLevelType w:val="hybridMultilevel"/>
    <w:tmpl w:val="69041EC2"/>
    <w:lvl w:ilvl="0" w:tplc="30D6F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BB01BAF"/>
    <w:multiLevelType w:val="hybridMultilevel"/>
    <w:tmpl w:val="AF200E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CB0E93"/>
    <w:multiLevelType w:val="hybridMultilevel"/>
    <w:tmpl w:val="BE9C15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6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68" w15:restartNumberingAfterBreak="0">
    <w:nsid w:val="702C12E6"/>
    <w:multiLevelType w:val="hybridMultilevel"/>
    <w:tmpl w:val="77CE9984"/>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718676EC"/>
    <w:multiLevelType w:val="hybridMultilevel"/>
    <w:tmpl w:val="2292BA56"/>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71" w15:restartNumberingAfterBreak="0">
    <w:nsid w:val="73606DBE"/>
    <w:multiLevelType w:val="hybridMultilevel"/>
    <w:tmpl w:val="DF6490C6"/>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73" w15:restartNumberingAfterBreak="0">
    <w:nsid w:val="73F9796F"/>
    <w:multiLevelType w:val="hybridMultilevel"/>
    <w:tmpl w:val="BB6235EC"/>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75" w15:restartNumberingAfterBreak="0">
    <w:nsid w:val="77D629B0"/>
    <w:multiLevelType w:val="hybridMultilevel"/>
    <w:tmpl w:val="0E8EE2BC"/>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77"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78" w15:restartNumberingAfterBreak="0">
    <w:nsid w:val="7AC51A0D"/>
    <w:multiLevelType w:val="hybridMultilevel"/>
    <w:tmpl w:val="15AA8F9E"/>
    <w:lvl w:ilvl="0" w:tplc="D4B6E2D8">
      <w:start w:val="1"/>
      <w:numFmt w:val="decimal"/>
      <w:lvlText w:val="%1."/>
      <w:lvlJc w:val="left"/>
      <w:pPr>
        <w:ind w:left="16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7BBD5501"/>
    <w:multiLevelType w:val="hybridMultilevel"/>
    <w:tmpl w:val="10247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2A6915"/>
    <w:multiLevelType w:val="hybridMultilevel"/>
    <w:tmpl w:val="F808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973F55"/>
    <w:multiLevelType w:val="hybridMultilevel"/>
    <w:tmpl w:val="B1F44C1E"/>
    <w:lvl w:ilvl="0" w:tplc="D4B6E2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72795602">
    <w:abstractNumId w:val="0"/>
  </w:num>
  <w:num w:numId="2" w16cid:durableId="92348880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858033029">
    <w:abstractNumId w:val="48"/>
  </w:num>
  <w:num w:numId="4" w16cid:durableId="1541624897">
    <w:abstractNumId w:val="45"/>
  </w:num>
  <w:num w:numId="5" w16cid:durableId="1816944712">
    <w:abstractNumId w:val="49"/>
  </w:num>
  <w:num w:numId="6" w16cid:durableId="1243687491">
    <w:abstractNumId w:val="32"/>
  </w:num>
  <w:num w:numId="7" w16cid:durableId="1303778323">
    <w:abstractNumId w:val="53"/>
  </w:num>
  <w:num w:numId="8" w16cid:durableId="480317144">
    <w:abstractNumId w:val="67"/>
  </w:num>
  <w:num w:numId="9" w16cid:durableId="170803317">
    <w:abstractNumId w:val="38"/>
  </w:num>
  <w:num w:numId="10" w16cid:durableId="729571690">
    <w:abstractNumId w:val="28"/>
  </w:num>
  <w:num w:numId="11" w16cid:durableId="484130353">
    <w:abstractNumId w:val="77"/>
  </w:num>
  <w:num w:numId="12" w16cid:durableId="699359109">
    <w:abstractNumId w:val="70"/>
  </w:num>
  <w:num w:numId="13" w16cid:durableId="66420196">
    <w:abstractNumId w:val="66"/>
  </w:num>
  <w:num w:numId="14" w16cid:durableId="1354913381">
    <w:abstractNumId w:val="13"/>
  </w:num>
  <w:num w:numId="15" w16cid:durableId="806821348">
    <w:abstractNumId w:val="21"/>
  </w:num>
  <w:num w:numId="16" w16cid:durableId="1456559715">
    <w:abstractNumId w:val="62"/>
  </w:num>
  <w:num w:numId="17" w16cid:durableId="437138863">
    <w:abstractNumId w:val="74"/>
  </w:num>
  <w:num w:numId="18" w16cid:durableId="1725906866">
    <w:abstractNumId w:val="36"/>
  </w:num>
  <w:num w:numId="19" w16cid:durableId="2070610794">
    <w:abstractNumId w:val="55"/>
  </w:num>
  <w:num w:numId="20" w16cid:durableId="1923836838">
    <w:abstractNumId w:val="72"/>
  </w:num>
  <w:num w:numId="21" w16cid:durableId="2367794">
    <w:abstractNumId w:val="76"/>
  </w:num>
  <w:num w:numId="22" w16cid:durableId="348530664">
    <w:abstractNumId w:val="29"/>
  </w:num>
  <w:num w:numId="23" w16cid:durableId="254244144">
    <w:abstractNumId w:val="44"/>
  </w:num>
  <w:num w:numId="24" w16cid:durableId="701975007">
    <w:abstractNumId w:val="22"/>
  </w:num>
  <w:num w:numId="25" w16cid:durableId="1731420765">
    <w:abstractNumId w:val="20"/>
  </w:num>
  <w:num w:numId="26" w16cid:durableId="654459892">
    <w:abstractNumId w:val="40"/>
  </w:num>
  <w:num w:numId="27" w16cid:durableId="877741120">
    <w:abstractNumId w:val="54"/>
  </w:num>
  <w:num w:numId="28" w16cid:durableId="1209486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903726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0670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5230548">
    <w:abstractNumId w:val="39"/>
  </w:num>
  <w:num w:numId="32" w16cid:durableId="1619990908">
    <w:abstractNumId w:val="0"/>
  </w:num>
  <w:num w:numId="33" w16cid:durableId="1931624716">
    <w:abstractNumId w:val="0"/>
  </w:num>
  <w:num w:numId="34" w16cid:durableId="1540506320">
    <w:abstractNumId w:val="18"/>
  </w:num>
  <w:num w:numId="35" w16cid:durableId="395713978">
    <w:abstractNumId w:val="11"/>
  </w:num>
  <w:num w:numId="36" w16cid:durableId="303589591">
    <w:abstractNumId w:val="34"/>
  </w:num>
  <w:num w:numId="37" w16cid:durableId="703748092">
    <w:abstractNumId w:val="27"/>
  </w:num>
  <w:num w:numId="38" w16cid:durableId="996031257">
    <w:abstractNumId w:val="60"/>
  </w:num>
  <w:num w:numId="39" w16cid:durableId="1465851558">
    <w:abstractNumId w:val="79"/>
  </w:num>
  <w:num w:numId="40" w16cid:durableId="51196794">
    <w:abstractNumId w:val="15"/>
  </w:num>
  <w:num w:numId="41" w16cid:durableId="1835146969">
    <w:abstractNumId w:val="63"/>
  </w:num>
  <w:num w:numId="42" w16cid:durableId="1392997536">
    <w:abstractNumId w:val="52"/>
  </w:num>
  <w:num w:numId="43" w16cid:durableId="1198272051">
    <w:abstractNumId w:val="12"/>
  </w:num>
  <w:num w:numId="44" w16cid:durableId="644555457">
    <w:abstractNumId w:val="73"/>
  </w:num>
  <w:num w:numId="45" w16cid:durableId="612858008">
    <w:abstractNumId w:val="37"/>
  </w:num>
  <w:num w:numId="46" w16cid:durableId="1476219386">
    <w:abstractNumId w:val="4"/>
  </w:num>
  <w:num w:numId="47" w16cid:durableId="2090350431">
    <w:abstractNumId w:val="59"/>
  </w:num>
  <w:num w:numId="48" w16cid:durableId="447240087">
    <w:abstractNumId w:val="64"/>
  </w:num>
  <w:num w:numId="49" w16cid:durableId="689917095">
    <w:abstractNumId w:val="56"/>
  </w:num>
  <w:num w:numId="50" w16cid:durableId="1194268936">
    <w:abstractNumId w:val="81"/>
  </w:num>
  <w:num w:numId="51" w16cid:durableId="988944458">
    <w:abstractNumId w:val="5"/>
  </w:num>
  <w:num w:numId="52" w16cid:durableId="1253318162">
    <w:abstractNumId w:val="42"/>
  </w:num>
  <w:num w:numId="53" w16cid:durableId="1963685698">
    <w:abstractNumId w:val="80"/>
  </w:num>
  <w:num w:numId="54" w16cid:durableId="1835761058">
    <w:abstractNumId w:val="75"/>
  </w:num>
  <w:num w:numId="55" w16cid:durableId="1062366372">
    <w:abstractNumId w:val="8"/>
  </w:num>
  <w:num w:numId="56" w16cid:durableId="976452390">
    <w:abstractNumId w:val="16"/>
  </w:num>
  <w:num w:numId="57" w16cid:durableId="158228707">
    <w:abstractNumId w:val="19"/>
  </w:num>
  <w:num w:numId="58" w16cid:durableId="483206518">
    <w:abstractNumId w:val="47"/>
  </w:num>
  <w:num w:numId="59" w16cid:durableId="1276012773">
    <w:abstractNumId w:val="31"/>
  </w:num>
  <w:num w:numId="60" w16cid:durableId="1864054653">
    <w:abstractNumId w:val="69"/>
  </w:num>
  <w:num w:numId="61" w16cid:durableId="636647625">
    <w:abstractNumId w:val="57"/>
  </w:num>
  <w:num w:numId="62" w16cid:durableId="1097288261">
    <w:abstractNumId w:val="71"/>
  </w:num>
  <w:num w:numId="63" w16cid:durableId="238905636">
    <w:abstractNumId w:val="9"/>
  </w:num>
  <w:num w:numId="64" w16cid:durableId="61876340">
    <w:abstractNumId w:val="25"/>
  </w:num>
  <w:num w:numId="65" w16cid:durableId="674039021">
    <w:abstractNumId w:val="46"/>
  </w:num>
  <w:num w:numId="66" w16cid:durableId="2107070409">
    <w:abstractNumId w:val="10"/>
  </w:num>
  <w:num w:numId="67" w16cid:durableId="1574511370">
    <w:abstractNumId w:val="68"/>
  </w:num>
  <w:num w:numId="68" w16cid:durableId="1668749564">
    <w:abstractNumId w:val="23"/>
  </w:num>
  <w:num w:numId="69" w16cid:durableId="250479187">
    <w:abstractNumId w:val="58"/>
  </w:num>
  <w:num w:numId="70" w16cid:durableId="1961640650">
    <w:abstractNumId w:val="6"/>
  </w:num>
  <w:num w:numId="71" w16cid:durableId="1253589090">
    <w:abstractNumId w:val="17"/>
  </w:num>
  <w:num w:numId="72" w16cid:durableId="1879704937">
    <w:abstractNumId w:val="41"/>
  </w:num>
  <w:num w:numId="73" w16cid:durableId="1457482409">
    <w:abstractNumId w:val="24"/>
  </w:num>
  <w:num w:numId="74" w16cid:durableId="1524633392">
    <w:abstractNumId w:val="43"/>
  </w:num>
  <w:num w:numId="75" w16cid:durableId="1432821868">
    <w:abstractNumId w:val="3"/>
  </w:num>
  <w:num w:numId="76" w16cid:durableId="1072117762">
    <w:abstractNumId w:val="65"/>
  </w:num>
  <w:num w:numId="77" w16cid:durableId="1642922886">
    <w:abstractNumId w:val="30"/>
  </w:num>
  <w:num w:numId="78" w16cid:durableId="1969580818">
    <w:abstractNumId w:val="50"/>
  </w:num>
  <w:num w:numId="79" w16cid:durableId="1313026237">
    <w:abstractNumId w:val="26"/>
  </w:num>
  <w:num w:numId="80" w16cid:durableId="604732879">
    <w:abstractNumId w:val="33"/>
  </w:num>
  <w:num w:numId="81" w16cid:durableId="364794635">
    <w:abstractNumId w:val="14"/>
  </w:num>
  <w:num w:numId="82" w16cid:durableId="1037513093">
    <w:abstractNumId w:val="78"/>
  </w:num>
  <w:num w:numId="83" w16cid:durableId="850291049">
    <w:abstractNumId w:val="51"/>
  </w:num>
  <w:num w:numId="84" w16cid:durableId="1638101438">
    <w:abstractNumId w:val="35"/>
  </w:num>
  <w:num w:numId="85" w16cid:durableId="1671711778">
    <w:abstractNumId w:val="2"/>
  </w:num>
  <w:num w:numId="86" w16cid:durableId="1830900312">
    <w:abstractNumId w:val="7"/>
  </w:num>
  <w:num w:numId="87" w16cid:durableId="92747166">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16DE1"/>
    <w:rsid w:val="000336C5"/>
    <w:rsid w:val="00046CFC"/>
    <w:rsid w:val="000519D9"/>
    <w:rsid w:val="000C0CA8"/>
    <w:rsid w:val="000E1AE8"/>
    <w:rsid w:val="00185356"/>
    <w:rsid w:val="001E5572"/>
    <w:rsid w:val="002143F8"/>
    <w:rsid w:val="002160F2"/>
    <w:rsid w:val="00221A67"/>
    <w:rsid w:val="00226E48"/>
    <w:rsid w:val="00233A29"/>
    <w:rsid w:val="002D44A5"/>
    <w:rsid w:val="00301562"/>
    <w:rsid w:val="00310288"/>
    <w:rsid w:val="0031511D"/>
    <w:rsid w:val="00326CEF"/>
    <w:rsid w:val="003427B3"/>
    <w:rsid w:val="003548A8"/>
    <w:rsid w:val="003701D7"/>
    <w:rsid w:val="003747E6"/>
    <w:rsid w:val="003E4A36"/>
    <w:rsid w:val="00401AD6"/>
    <w:rsid w:val="004176B5"/>
    <w:rsid w:val="00435847"/>
    <w:rsid w:val="00451768"/>
    <w:rsid w:val="00487A6C"/>
    <w:rsid w:val="004A18C7"/>
    <w:rsid w:val="004B7CC9"/>
    <w:rsid w:val="004E4257"/>
    <w:rsid w:val="00511B7D"/>
    <w:rsid w:val="00527364"/>
    <w:rsid w:val="0053583D"/>
    <w:rsid w:val="00561C14"/>
    <w:rsid w:val="005802A5"/>
    <w:rsid w:val="00584D12"/>
    <w:rsid w:val="005F403B"/>
    <w:rsid w:val="005F588E"/>
    <w:rsid w:val="0060493B"/>
    <w:rsid w:val="006257BE"/>
    <w:rsid w:val="006855DC"/>
    <w:rsid w:val="00694B4F"/>
    <w:rsid w:val="006A7E33"/>
    <w:rsid w:val="006E420F"/>
    <w:rsid w:val="006E56E2"/>
    <w:rsid w:val="007079E7"/>
    <w:rsid w:val="007338F6"/>
    <w:rsid w:val="00754C73"/>
    <w:rsid w:val="007A1DE8"/>
    <w:rsid w:val="007F21C9"/>
    <w:rsid w:val="007F7AF1"/>
    <w:rsid w:val="008127AC"/>
    <w:rsid w:val="008243D9"/>
    <w:rsid w:val="008D3541"/>
    <w:rsid w:val="0093429A"/>
    <w:rsid w:val="00943AF1"/>
    <w:rsid w:val="00966300"/>
    <w:rsid w:val="00984338"/>
    <w:rsid w:val="0099744F"/>
    <w:rsid w:val="009B2AFC"/>
    <w:rsid w:val="009F0E2F"/>
    <w:rsid w:val="009F255C"/>
    <w:rsid w:val="009F47F5"/>
    <w:rsid w:val="00A23833"/>
    <w:rsid w:val="00A544E7"/>
    <w:rsid w:val="00A638EF"/>
    <w:rsid w:val="00AC3388"/>
    <w:rsid w:val="00AE20CF"/>
    <w:rsid w:val="00B07BF9"/>
    <w:rsid w:val="00B1776A"/>
    <w:rsid w:val="00B24384"/>
    <w:rsid w:val="00B708A8"/>
    <w:rsid w:val="00B807F2"/>
    <w:rsid w:val="00B871C5"/>
    <w:rsid w:val="00B936A5"/>
    <w:rsid w:val="00BB5444"/>
    <w:rsid w:val="00BB56E3"/>
    <w:rsid w:val="00BE00D6"/>
    <w:rsid w:val="00BF5FC9"/>
    <w:rsid w:val="00C658F1"/>
    <w:rsid w:val="00C65D86"/>
    <w:rsid w:val="00C74D6D"/>
    <w:rsid w:val="00C756AD"/>
    <w:rsid w:val="00C90C14"/>
    <w:rsid w:val="00CA52C8"/>
    <w:rsid w:val="00CC45DF"/>
    <w:rsid w:val="00CD491C"/>
    <w:rsid w:val="00D11845"/>
    <w:rsid w:val="00D234F3"/>
    <w:rsid w:val="00D40985"/>
    <w:rsid w:val="00D532D0"/>
    <w:rsid w:val="00DA2A6D"/>
    <w:rsid w:val="00DA7767"/>
    <w:rsid w:val="00DC363E"/>
    <w:rsid w:val="00DC3849"/>
    <w:rsid w:val="00DD57E3"/>
    <w:rsid w:val="00E25901"/>
    <w:rsid w:val="00E64543"/>
    <w:rsid w:val="00E95D0C"/>
    <w:rsid w:val="00EC1A33"/>
    <w:rsid w:val="00FA2327"/>
    <w:rsid w:val="00FB3FFD"/>
    <w:rsid w:val="00FC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C632F8"/>
  <w15:docId w15:val="{E8A2F14A-43A8-49DC-82F2-3415FE04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5F4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0225">
      <w:bodyDiv w:val="1"/>
      <w:marLeft w:val="0"/>
      <w:marRight w:val="0"/>
      <w:marTop w:val="0"/>
      <w:marBottom w:val="0"/>
      <w:divBdr>
        <w:top w:val="none" w:sz="0" w:space="0" w:color="auto"/>
        <w:left w:val="none" w:sz="0" w:space="0" w:color="auto"/>
        <w:bottom w:val="none" w:sz="0" w:space="0" w:color="auto"/>
        <w:right w:val="none" w:sz="0" w:space="0" w:color="auto"/>
      </w:divBdr>
    </w:div>
    <w:div w:id="63262893">
      <w:bodyDiv w:val="1"/>
      <w:marLeft w:val="0"/>
      <w:marRight w:val="0"/>
      <w:marTop w:val="0"/>
      <w:marBottom w:val="0"/>
      <w:divBdr>
        <w:top w:val="none" w:sz="0" w:space="0" w:color="auto"/>
        <w:left w:val="none" w:sz="0" w:space="0" w:color="auto"/>
        <w:bottom w:val="none" w:sz="0" w:space="0" w:color="auto"/>
        <w:right w:val="none" w:sz="0" w:space="0" w:color="auto"/>
      </w:divBdr>
    </w:div>
    <w:div w:id="145629739">
      <w:bodyDiv w:val="1"/>
      <w:marLeft w:val="0"/>
      <w:marRight w:val="0"/>
      <w:marTop w:val="0"/>
      <w:marBottom w:val="0"/>
      <w:divBdr>
        <w:top w:val="none" w:sz="0" w:space="0" w:color="auto"/>
        <w:left w:val="none" w:sz="0" w:space="0" w:color="auto"/>
        <w:bottom w:val="none" w:sz="0" w:space="0" w:color="auto"/>
        <w:right w:val="none" w:sz="0" w:space="0" w:color="auto"/>
      </w:divBdr>
    </w:div>
    <w:div w:id="159389687">
      <w:bodyDiv w:val="1"/>
      <w:marLeft w:val="0"/>
      <w:marRight w:val="0"/>
      <w:marTop w:val="0"/>
      <w:marBottom w:val="0"/>
      <w:divBdr>
        <w:top w:val="none" w:sz="0" w:space="0" w:color="auto"/>
        <w:left w:val="none" w:sz="0" w:space="0" w:color="auto"/>
        <w:bottom w:val="none" w:sz="0" w:space="0" w:color="auto"/>
        <w:right w:val="none" w:sz="0" w:space="0" w:color="auto"/>
      </w:divBdr>
    </w:div>
    <w:div w:id="335619840">
      <w:bodyDiv w:val="1"/>
      <w:marLeft w:val="0"/>
      <w:marRight w:val="0"/>
      <w:marTop w:val="0"/>
      <w:marBottom w:val="0"/>
      <w:divBdr>
        <w:top w:val="none" w:sz="0" w:space="0" w:color="auto"/>
        <w:left w:val="none" w:sz="0" w:space="0" w:color="auto"/>
        <w:bottom w:val="none" w:sz="0" w:space="0" w:color="auto"/>
        <w:right w:val="none" w:sz="0" w:space="0" w:color="auto"/>
      </w:divBdr>
    </w:div>
    <w:div w:id="348727952">
      <w:bodyDiv w:val="1"/>
      <w:marLeft w:val="0"/>
      <w:marRight w:val="0"/>
      <w:marTop w:val="0"/>
      <w:marBottom w:val="0"/>
      <w:divBdr>
        <w:top w:val="none" w:sz="0" w:space="0" w:color="auto"/>
        <w:left w:val="none" w:sz="0" w:space="0" w:color="auto"/>
        <w:bottom w:val="none" w:sz="0" w:space="0" w:color="auto"/>
        <w:right w:val="none" w:sz="0" w:space="0" w:color="auto"/>
      </w:divBdr>
    </w:div>
    <w:div w:id="370768775">
      <w:bodyDiv w:val="1"/>
      <w:marLeft w:val="0"/>
      <w:marRight w:val="0"/>
      <w:marTop w:val="0"/>
      <w:marBottom w:val="0"/>
      <w:divBdr>
        <w:top w:val="none" w:sz="0" w:space="0" w:color="auto"/>
        <w:left w:val="none" w:sz="0" w:space="0" w:color="auto"/>
        <w:bottom w:val="none" w:sz="0" w:space="0" w:color="auto"/>
        <w:right w:val="none" w:sz="0" w:space="0" w:color="auto"/>
      </w:divBdr>
    </w:div>
    <w:div w:id="452478884">
      <w:bodyDiv w:val="1"/>
      <w:marLeft w:val="0"/>
      <w:marRight w:val="0"/>
      <w:marTop w:val="0"/>
      <w:marBottom w:val="0"/>
      <w:divBdr>
        <w:top w:val="none" w:sz="0" w:space="0" w:color="auto"/>
        <w:left w:val="none" w:sz="0" w:space="0" w:color="auto"/>
        <w:bottom w:val="none" w:sz="0" w:space="0" w:color="auto"/>
        <w:right w:val="none" w:sz="0" w:space="0" w:color="auto"/>
      </w:divBdr>
    </w:div>
    <w:div w:id="524563537">
      <w:bodyDiv w:val="1"/>
      <w:marLeft w:val="0"/>
      <w:marRight w:val="0"/>
      <w:marTop w:val="0"/>
      <w:marBottom w:val="0"/>
      <w:divBdr>
        <w:top w:val="none" w:sz="0" w:space="0" w:color="auto"/>
        <w:left w:val="none" w:sz="0" w:space="0" w:color="auto"/>
        <w:bottom w:val="none" w:sz="0" w:space="0" w:color="auto"/>
        <w:right w:val="none" w:sz="0" w:space="0" w:color="auto"/>
      </w:divBdr>
    </w:div>
    <w:div w:id="556938451">
      <w:bodyDiv w:val="1"/>
      <w:marLeft w:val="0"/>
      <w:marRight w:val="0"/>
      <w:marTop w:val="0"/>
      <w:marBottom w:val="0"/>
      <w:divBdr>
        <w:top w:val="none" w:sz="0" w:space="0" w:color="auto"/>
        <w:left w:val="none" w:sz="0" w:space="0" w:color="auto"/>
        <w:bottom w:val="none" w:sz="0" w:space="0" w:color="auto"/>
        <w:right w:val="none" w:sz="0" w:space="0" w:color="auto"/>
      </w:divBdr>
    </w:div>
    <w:div w:id="702487819">
      <w:bodyDiv w:val="1"/>
      <w:marLeft w:val="0"/>
      <w:marRight w:val="0"/>
      <w:marTop w:val="0"/>
      <w:marBottom w:val="0"/>
      <w:divBdr>
        <w:top w:val="none" w:sz="0" w:space="0" w:color="auto"/>
        <w:left w:val="none" w:sz="0" w:space="0" w:color="auto"/>
        <w:bottom w:val="none" w:sz="0" w:space="0" w:color="auto"/>
        <w:right w:val="none" w:sz="0" w:space="0" w:color="auto"/>
      </w:divBdr>
    </w:div>
    <w:div w:id="768308600">
      <w:bodyDiv w:val="1"/>
      <w:marLeft w:val="0"/>
      <w:marRight w:val="0"/>
      <w:marTop w:val="0"/>
      <w:marBottom w:val="0"/>
      <w:divBdr>
        <w:top w:val="none" w:sz="0" w:space="0" w:color="auto"/>
        <w:left w:val="none" w:sz="0" w:space="0" w:color="auto"/>
        <w:bottom w:val="none" w:sz="0" w:space="0" w:color="auto"/>
        <w:right w:val="none" w:sz="0" w:space="0" w:color="auto"/>
      </w:divBdr>
    </w:div>
    <w:div w:id="813791037">
      <w:bodyDiv w:val="1"/>
      <w:marLeft w:val="0"/>
      <w:marRight w:val="0"/>
      <w:marTop w:val="0"/>
      <w:marBottom w:val="0"/>
      <w:divBdr>
        <w:top w:val="none" w:sz="0" w:space="0" w:color="auto"/>
        <w:left w:val="none" w:sz="0" w:space="0" w:color="auto"/>
        <w:bottom w:val="none" w:sz="0" w:space="0" w:color="auto"/>
        <w:right w:val="none" w:sz="0" w:space="0" w:color="auto"/>
      </w:divBdr>
    </w:div>
    <w:div w:id="837647675">
      <w:bodyDiv w:val="1"/>
      <w:marLeft w:val="0"/>
      <w:marRight w:val="0"/>
      <w:marTop w:val="0"/>
      <w:marBottom w:val="0"/>
      <w:divBdr>
        <w:top w:val="none" w:sz="0" w:space="0" w:color="auto"/>
        <w:left w:val="none" w:sz="0" w:space="0" w:color="auto"/>
        <w:bottom w:val="none" w:sz="0" w:space="0" w:color="auto"/>
        <w:right w:val="none" w:sz="0" w:space="0" w:color="auto"/>
      </w:divBdr>
    </w:div>
    <w:div w:id="896939247">
      <w:bodyDiv w:val="1"/>
      <w:marLeft w:val="0"/>
      <w:marRight w:val="0"/>
      <w:marTop w:val="0"/>
      <w:marBottom w:val="0"/>
      <w:divBdr>
        <w:top w:val="none" w:sz="0" w:space="0" w:color="auto"/>
        <w:left w:val="none" w:sz="0" w:space="0" w:color="auto"/>
        <w:bottom w:val="none" w:sz="0" w:space="0" w:color="auto"/>
        <w:right w:val="none" w:sz="0" w:space="0" w:color="auto"/>
      </w:divBdr>
    </w:div>
    <w:div w:id="948003475">
      <w:bodyDiv w:val="1"/>
      <w:marLeft w:val="0"/>
      <w:marRight w:val="0"/>
      <w:marTop w:val="0"/>
      <w:marBottom w:val="0"/>
      <w:divBdr>
        <w:top w:val="none" w:sz="0" w:space="0" w:color="auto"/>
        <w:left w:val="none" w:sz="0" w:space="0" w:color="auto"/>
        <w:bottom w:val="none" w:sz="0" w:space="0" w:color="auto"/>
        <w:right w:val="none" w:sz="0" w:space="0" w:color="auto"/>
      </w:divBdr>
    </w:div>
    <w:div w:id="1008754904">
      <w:bodyDiv w:val="1"/>
      <w:marLeft w:val="0"/>
      <w:marRight w:val="0"/>
      <w:marTop w:val="0"/>
      <w:marBottom w:val="0"/>
      <w:divBdr>
        <w:top w:val="none" w:sz="0" w:space="0" w:color="auto"/>
        <w:left w:val="none" w:sz="0" w:space="0" w:color="auto"/>
        <w:bottom w:val="none" w:sz="0" w:space="0" w:color="auto"/>
        <w:right w:val="none" w:sz="0" w:space="0" w:color="auto"/>
      </w:divBdr>
    </w:div>
    <w:div w:id="1038510355">
      <w:bodyDiv w:val="1"/>
      <w:marLeft w:val="0"/>
      <w:marRight w:val="0"/>
      <w:marTop w:val="0"/>
      <w:marBottom w:val="0"/>
      <w:divBdr>
        <w:top w:val="none" w:sz="0" w:space="0" w:color="auto"/>
        <w:left w:val="none" w:sz="0" w:space="0" w:color="auto"/>
        <w:bottom w:val="none" w:sz="0" w:space="0" w:color="auto"/>
        <w:right w:val="none" w:sz="0" w:space="0" w:color="auto"/>
      </w:divBdr>
    </w:div>
    <w:div w:id="1112894418">
      <w:bodyDiv w:val="1"/>
      <w:marLeft w:val="0"/>
      <w:marRight w:val="0"/>
      <w:marTop w:val="0"/>
      <w:marBottom w:val="0"/>
      <w:divBdr>
        <w:top w:val="none" w:sz="0" w:space="0" w:color="auto"/>
        <w:left w:val="none" w:sz="0" w:space="0" w:color="auto"/>
        <w:bottom w:val="none" w:sz="0" w:space="0" w:color="auto"/>
        <w:right w:val="none" w:sz="0" w:space="0" w:color="auto"/>
      </w:divBdr>
    </w:div>
    <w:div w:id="1207642997">
      <w:bodyDiv w:val="1"/>
      <w:marLeft w:val="0"/>
      <w:marRight w:val="0"/>
      <w:marTop w:val="0"/>
      <w:marBottom w:val="0"/>
      <w:divBdr>
        <w:top w:val="none" w:sz="0" w:space="0" w:color="auto"/>
        <w:left w:val="none" w:sz="0" w:space="0" w:color="auto"/>
        <w:bottom w:val="none" w:sz="0" w:space="0" w:color="auto"/>
        <w:right w:val="none" w:sz="0" w:space="0" w:color="auto"/>
      </w:divBdr>
    </w:div>
    <w:div w:id="1269318057">
      <w:bodyDiv w:val="1"/>
      <w:marLeft w:val="0"/>
      <w:marRight w:val="0"/>
      <w:marTop w:val="0"/>
      <w:marBottom w:val="0"/>
      <w:divBdr>
        <w:top w:val="none" w:sz="0" w:space="0" w:color="auto"/>
        <w:left w:val="none" w:sz="0" w:space="0" w:color="auto"/>
        <w:bottom w:val="none" w:sz="0" w:space="0" w:color="auto"/>
        <w:right w:val="none" w:sz="0" w:space="0" w:color="auto"/>
      </w:divBdr>
    </w:div>
    <w:div w:id="1283657652">
      <w:bodyDiv w:val="1"/>
      <w:marLeft w:val="0"/>
      <w:marRight w:val="0"/>
      <w:marTop w:val="0"/>
      <w:marBottom w:val="0"/>
      <w:divBdr>
        <w:top w:val="none" w:sz="0" w:space="0" w:color="auto"/>
        <w:left w:val="none" w:sz="0" w:space="0" w:color="auto"/>
        <w:bottom w:val="none" w:sz="0" w:space="0" w:color="auto"/>
        <w:right w:val="none" w:sz="0" w:space="0" w:color="auto"/>
      </w:divBdr>
    </w:div>
    <w:div w:id="1304000656">
      <w:bodyDiv w:val="1"/>
      <w:marLeft w:val="0"/>
      <w:marRight w:val="0"/>
      <w:marTop w:val="0"/>
      <w:marBottom w:val="0"/>
      <w:divBdr>
        <w:top w:val="none" w:sz="0" w:space="0" w:color="auto"/>
        <w:left w:val="none" w:sz="0" w:space="0" w:color="auto"/>
        <w:bottom w:val="none" w:sz="0" w:space="0" w:color="auto"/>
        <w:right w:val="none" w:sz="0" w:space="0" w:color="auto"/>
      </w:divBdr>
    </w:div>
    <w:div w:id="1493446055">
      <w:bodyDiv w:val="1"/>
      <w:marLeft w:val="0"/>
      <w:marRight w:val="0"/>
      <w:marTop w:val="0"/>
      <w:marBottom w:val="0"/>
      <w:divBdr>
        <w:top w:val="none" w:sz="0" w:space="0" w:color="auto"/>
        <w:left w:val="none" w:sz="0" w:space="0" w:color="auto"/>
        <w:bottom w:val="none" w:sz="0" w:space="0" w:color="auto"/>
        <w:right w:val="none" w:sz="0" w:space="0" w:color="auto"/>
      </w:divBdr>
    </w:div>
    <w:div w:id="1541437445">
      <w:bodyDiv w:val="1"/>
      <w:marLeft w:val="0"/>
      <w:marRight w:val="0"/>
      <w:marTop w:val="0"/>
      <w:marBottom w:val="0"/>
      <w:divBdr>
        <w:top w:val="none" w:sz="0" w:space="0" w:color="auto"/>
        <w:left w:val="none" w:sz="0" w:space="0" w:color="auto"/>
        <w:bottom w:val="none" w:sz="0" w:space="0" w:color="auto"/>
        <w:right w:val="none" w:sz="0" w:space="0" w:color="auto"/>
      </w:divBdr>
    </w:div>
    <w:div w:id="1565412797">
      <w:bodyDiv w:val="1"/>
      <w:marLeft w:val="0"/>
      <w:marRight w:val="0"/>
      <w:marTop w:val="0"/>
      <w:marBottom w:val="0"/>
      <w:divBdr>
        <w:top w:val="none" w:sz="0" w:space="0" w:color="auto"/>
        <w:left w:val="none" w:sz="0" w:space="0" w:color="auto"/>
        <w:bottom w:val="none" w:sz="0" w:space="0" w:color="auto"/>
        <w:right w:val="none" w:sz="0" w:space="0" w:color="auto"/>
      </w:divBdr>
    </w:div>
    <w:div w:id="1657345375">
      <w:bodyDiv w:val="1"/>
      <w:marLeft w:val="0"/>
      <w:marRight w:val="0"/>
      <w:marTop w:val="0"/>
      <w:marBottom w:val="0"/>
      <w:divBdr>
        <w:top w:val="none" w:sz="0" w:space="0" w:color="auto"/>
        <w:left w:val="none" w:sz="0" w:space="0" w:color="auto"/>
        <w:bottom w:val="none" w:sz="0" w:space="0" w:color="auto"/>
        <w:right w:val="none" w:sz="0" w:space="0" w:color="auto"/>
      </w:divBdr>
    </w:div>
    <w:div w:id="1667710427">
      <w:bodyDiv w:val="1"/>
      <w:marLeft w:val="0"/>
      <w:marRight w:val="0"/>
      <w:marTop w:val="0"/>
      <w:marBottom w:val="0"/>
      <w:divBdr>
        <w:top w:val="none" w:sz="0" w:space="0" w:color="auto"/>
        <w:left w:val="none" w:sz="0" w:space="0" w:color="auto"/>
        <w:bottom w:val="none" w:sz="0" w:space="0" w:color="auto"/>
        <w:right w:val="none" w:sz="0" w:space="0" w:color="auto"/>
      </w:divBdr>
    </w:div>
    <w:div w:id="1694191696">
      <w:bodyDiv w:val="1"/>
      <w:marLeft w:val="0"/>
      <w:marRight w:val="0"/>
      <w:marTop w:val="0"/>
      <w:marBottom w:val="0"/>
      <w:divBdr>
        <w:top w:val="none" w:sz="0" w:space="0" w:color="auto"/>
        <w:left w:val="none" w:sz="0" w:space="0" w:color="auto"/>
        <w:bottom w:val="none" w:sz="0" w:space="0" w:color="auto"/>
        <w:right w:val="none" w:sz="0" w:space="0" w:color="auto"/>
      </w:divBdr>
    </w:div>
    <w:div w:id="1700471469">
      <w:bodyDiv w:val="1"/>
      <w:marLeft w:val="0"/>
      <w:marRight w:val="0"/>
      <w:marTop w:val="0"/>
      <w:marBottom w:val="0"/>
      <w:divBdr>
        <w:top w:val="none" w:sz="0" w:space="0" w:color="auto"/>
        <w:left w:val="none" w:sz="0" w:space="0" w:color="auto"/>
        <w:bottom w:val="none" w:sz="0" w:space="0" w:color="auto"/>
        <w:right w:val="none" w:sz="0" w:space="0" w:color="auto"/>
      </w:divBdr>
    </w:div>
    <w:div w:id="1780295978">
      <w:bodyDiv w:val="1"/>
      <w:marLeft w:val="0"/>
      <w:marRight w:val="0"/>
      <w:marTop w:val="0"/>
      <w:marBottom w:val="0"/>
      <w:divBdr>
        <w:top w:val="none" w:sz="0" w:space="0" w:color="auto"/>
        <w:left w:val="none" w:sz="0" w:space="0" w:color="auto"/>
        <w:bottom w:val="none" w:sz="0" w:space="0" w:color="auto"/>
        <w:right w:val="none" w:sz="0" w:space="0" w:color="auto"/>
      </w:divBdr>
    </w:div>
    <w:div w:id="2021662512">
      <w:bodyDiv w:val="1"/>
      <w:marLeft w:val="0"/>
      <w:marRight w:val="0"/>
      <w:marTop w:val="0"/>
      <w:marBottom w:val="0"/>
      <w:divBdr>
        <w:top w:val="none" w:sz="0" w:space="0" w:color="auto"/>
        <w:left w:val="none" w:sz="0" w:space="0" w:color="auto"/>
        <w:bottom w:val="none" w:sz="0" w:space="0" w:color="auto"/>
        <w:right w:val="none" w:sz="0" w:space="0" w:color="auto"/>
      </w:divBdr>
    </w:div>
    <w:div w:id="2095399050">
      <w:bodyDiv w:val="1"/>
      <w:marLeft w:val="0"/>
      <w:marRight w:val="0"/>
      <w:marTop w:val="0"/>
      <w:marBottom w:val="0"/>
      <w:divBdr>
        <w:top w:val="none" w:sz="0" w:space="0" w:color="auto"/>
        <w:left w:val="none" w:sz="0" w:space="0" w:color="auto"/>
        <w:bottom w:val="none" w:sz="0" w:space="0" w:color="auto"/>
        <w:right w:val="none" w:sz="0" w:space="0" w:color="auto"/>
      </w:divBdr>
    </w:div>
    <w:div w:id="2102334946">
      <w:bodyDiv w:val="1"/>
      <w:marLeft w:val="0"/>
      <w:marRight w:val="0"/>
      <w:marTop w:val="0"/>
      <w:marBottom w:val="0"/>
      <w:divBdr>
        <w:top w:val="none" w:sz="0" w:space="0" w:color="auto"/>
        <w:left w:val="none" w:sz="0" w:space="0" w:color="auto"/>
        <w:bottom w:val="none" w:sz="0" w:space="0" w:color="auto"/>
        <w:right w:val="none" w:sz="0" w:space="0" w:color="auto"/>
      </w:divBdr>
    </w:div>
    <w:div w:id="212915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939C0-D787-490F-8744-525664D9F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1124</TotalTime>
  <Pages>27</Pages>
  <Words>5794</Words>
  <Characters>33032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38749</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LÊ ĐĂNG KHOA</cp:lastModifiedBy>
  <cp:revision>18</cp:revision>
  <cp:lastPrinted>2013-12-07T15:57:00Z</cp:lastPrinted>
  <dcterms:created xsi:type="dcterms:W3CDTF">2013-10-13T11:06:00Z</dcterms:created>
  <dcterms:modified xsi:type="dcterms:W3CDTF">2023-05-08T08:12:00Z</dcterms:modified>
</cp:coreProperties>
</file>