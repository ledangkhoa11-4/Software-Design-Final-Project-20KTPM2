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59B3" w14:textId="77777777" w:rsidR="003548A8" w:rsidRPr="00CB7829" w:rsidRDefault="003548A8" w:rsidP="00795CA4">
      <w:pPr>
        <w:spacing w:before="120" w:after="120" w:line="336" w:lineRule="auto"/>
        <w:rPr>
          <w:lang w:val="en-US"/>
        </w:rPr>
      </w:pPr>
    </w:p>
    <w:p w14:paraId="34B3271B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57F0130B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30177DD7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104369B7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053B4556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4DDF9C07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1671A3B1" w14:textId="77777777" w:rsidR="003548A8" w:rsidRPr="00CB7829" w:rsidRDefault="003548A8" w:rsidP="00795CA4">
      <w:pPr>
        <w:spacing w:before="120" w:after="120" w:line="336" w:lineRule="auto"/>
        <w:rPr>
          <w:lang w:val="en-US"/>
        </w:rPr>
      </w:pPr>
    </w:p>
    <w:p w14:paraId="20A18D67" w14:textId="7169D756" w:rsidR="00D234F3" w:rsidRPr="00CB7829" w:rsidRDefault="00770457" w:rsidP="00795CA4">
      <w:pPr>
        <w:pStyle w:val="Title"/>
        <w:spacing w:before="120" w:after="120" w:line="336" w:lineRule="auto"/>
        <w:jc w:val="right"/>
        <w:rPr>
          <w:rFonts w:ascii="Times New Roman" w:hAnsi="Times New Roman"/>
          <w:lang w:val="en-US"/>
        </w:rPr>
      </w:pPr>
      <w:r w:rsidRPr="00CB7829">
        <w:rPr>
          <w:rFonts w:ascii="Times New Roman" w:hAnsi="Times New Roman"/>
          <w:lang w:val="en-US"/>
        </w:rPr>
        <w:t>Kết quả thực hiện</w:t>
      </w:r>
      <w:r w:rsidR="007A1DE8" w:rsidRPr="00CB7829">
        <w:rPr>
          <w:rFonts w:ascii="Times New Roman" w:hAnsi="Times New Roman"/>
          <w:lang w:val="en-US"/>
        </w:rPr>
        <w:t xml:space="preserve"> </w:t>
      </w:r>
      <w:r w:rsidR="00CB7829" w:rsidRPr="00CB7829">
        <w:rPr>
          <w:rFonts w:ascii="Times New Roman" w:hAnsi="Times New Roman"/>
          <w:lang w:val="en-US"/>
        </w:rPr>
        <w:t>Website chia sẻ công thức nấu ăn - Cookery</w:t>
      </w:r>
    </w:p>
    <w:p w14:paraId="70BA628F" w14:textId="77777777" w:rsidR="007A1DE8" w:rsidRPr="00CB7829" w:rsidRDefault="007A1DE8" w:rsidP="00795CA4">
      <w:pPr>
        <w:spacing w:before="120" w:after="120" w:line="336" w:lineRule="auto"/>
        <w:rPr>
          <w:lang w:val="en-US"/>
        </w:rPr>
      </w:pPr>
    </w:p>
    <w:p w14:paraId="3964065B" w14:textId="139E98AB" w:rsidR="007A1DE8" w:rsidRPr="00CB7829" w:rsidRDefault="007A1DE8" w:rsidP="00795CA4">
      <w:pPr>
        <w:spacing w:before="120" w:after="120" w:line="336" w:lineRule="auto"/>
        <w:jc w:val="right"/>
        <w:rPr>
          <w:sz w:val="34"/>
          <w:szCs w:val="30"/>
          <w:lang w:val="en-US"/>
        </w:rPr>
      </w:pPr>
      <w:r w:rsidRPr="00CB7829">
        <w:rPr>
          <w:sz w:val="34"/>
          <w:szCs w:val="30"/>
          <w:lang w:val="en-US"/>
        </w:rPr>
        <w:t xml:space="preserve">Version </w:t>
      </w:r>
      <w:r w:rsidR="00CB7829" w:rsidRPr="00CB7829">
        <w:rPr>
          <w:sz w:val="34"/>
          <w:szCs w:val="30"/>
          <w:lang w:val="en-US"/>
        </w:rPr>
        <w:t>1.0</w:t>
      </w:r>
    </w:p>
    <w:p w14:paraId="4D549505" w14:textId="77777777" w:rsidR="00D234F3" w:rsidRPr="00CB7829" w:rsidRDefault="00D234F3" w:rsidP="00795CA4">
      <w:pPr>
        <w:pStyle w:val="Title"/>
        <w:spacing w:before="120" w:after="120" w:line="336" w:lineRule="auto"/>
        <w:jc w:val="both"/>
        <w:rPr>
          <w:rFonts w:ascii="Times New Roman" w:hAnsi="Times New Roman"/>
          <w:lang w:val="en-US"/>
        </w:rPr>
      </w:pPr>
    </w:p>
    <w:p w14:paraId="40E5B0FD" w14:textId="77777777" w:rsidR="003548A8" w:rsidRPr="00CB7829" w:rsidRDefault="003548A8" w:rsidP="00795CA4">
      <w:pPr>
        <w:spacing w:before="120" w:after="120" w:line="336" w:lineRule="auto"/>
        <w:rPr>
          <w:lang w:val="en-US"/>
        </w:rPr>
      </w:pPr>
    </w:p>
    <w:p w14:paraId="46C3C163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5EDEC6E2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2380B6BA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1BEEC342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31C56B9B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7DBDEEB9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7A7C321B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099B1C3D" w14:textId="77777777" w:rsidR="00301562" w:rsidRPr="00CB7829" w:rsidRDefault="00301562" w:rsidP="00795CA4">
      <w:pPr>
        <w:spacing w:before="120" w:after="120" w:line="336" w:lineRule="auto"/>
        <w:rPr>
          <w:lang w:val="en-US"/>
        </w:rPr>
      </w:pPr>
    </w:p>
    <w:p w14:paraId="1E970F54" w14:textId="77777777" w:rsidR="003548A8" w:rsidRPr="00CB7829" w:rsidRDefault="003548A8" w:rsidP="00795CA4">
      <w:pPr>
        <w:spacing w:before="120" w:after="120" w:line="336" w:lineRule="auto"/>
        <w:rPr>
          <w:lang w:val="en-US"/>
        </w:rPr>
      </w:pPr>
    </w:p>
    <w:p w14:paraId="2433C1B7" w14:textId="77777777" w:rsidR="003548A8" w:rsidRPr="00CB7829" w:rsidRDefault="003548A8" w:rsidP="00795CA4">
      <w:pPr>
        <w:spacing w:before="120" w:after="120" w:line="336" w:lineRule="auto"/>
        <w:rPr>
          <w:lang w:val="en-US"/>
        </w:rPr>
      </w:pPr>
    </w:p>
    <w:p w14:paraId="709B45CC" w14:textId="77777777" w:rsidR="003548A8" w:rsidRPr="00CB7829" w:rsidRDefault="003548A8" w:rsidP="00795CA4">
      <w:pPr>
        <w:spacing w:before="120" w:after="120" w:line="336" w:lineRule="auto"/>
        <w:rPr>
          <w:lang w:val="en-US"/>
        </w:rPr>
      </w:pPr>
    </w:p>
    <w:p w14:paraId="0FD1856B" w14:textId="77777777" w:rsidR="003548A8" w:rsidRPr="00CB7829" w:rsidRDefault="003548A8" w:rsidP="00795CA4">
      <w:pPr>
        <w:spacing w:before="120" w:after="120" w:line="336" w:lineRule="auto"/>
        <w:rPr>
          <w:lang w:val="en-US"/>
        </w:rPr>
      </w:pPr>
    </w:p>
    <w:p w14:paraId="73F81955" w14:textId="77777777" w:rsidR="003548A8" w:rsidRPr="00CB7829" w:rsidRDefault="003548A8" w:rsidP="00795CA4">
      <w:pPr>
        <w:spacing w:before="120" w:after="120" w:line="336" w:lineRule="auto"/>
        <w:rPr>
          <w:lang w:val="en-US"/>
        </w:rPr>
      </w:pPr>
    </w:p>
    <w:p w14:paraId="0FF0CC51" w14:textId="77777777" w:rsidR="003548A8" w:rsidRPr="00CB7829" w:rsidRDefault="003548A8" w:rsidP="00795CA4">
      <w:pPr>
        <w:spacing w:before="120" w:after="120" w:line="336" w:lineRule="auto"/>
        <w:jc w:val="right"/>
        <w:rPr>
          <w:b/>
          <w:bCs/>
          <w:sz w:val="30"/>
          <w:szCs w:val="30"/>
          <w:lang w:val="en-US"/>
        </w:rPr>
      </w:pPr>
      <w:r w:rsidRPr="00CB7829">
        <w:rPr>
          <w:b/>
          <w:bCs/>
          <w:sz w:val="30"/>
          <w:szCs w:val="30"/>
          <w:lang w:val="en-US"/>
        </w:rPr>
        <w:t>Sinh viên thực hiện:</w:t>
      </w:r>
    </w:p>
    <w:p w14:paraId="7CB042D1" w14:textId="77777777" w:rsidR="00CB7829" w:rsidRPr="00CB7829" w:rsidRDefault="00CB7829" w:rsidP="00795CA4">
      <w:pPr>
        <w:spacing w:before="120" w:after="120" w:line="336" w:lineRule="auto"/>
        <w:jc w:val="right"/>
        <w:rPr>
          <w:sz w:val="30"/>
          <w:szCs w:val="30"/>
          <w:lang w:val="en-US"/>
        </w:rPr>
      </w:pPr>
      <w:r w:rsidRPr="00CB7829">
        <w:rPr>
          <w:sz w:val="30"/>
          <w:szCs w:val="30"/>
          <w:lang w:val="en-US"/>
        </w:rPr>
        <w:t>20127475 – Nguyễn Trần Đại Dương</w:t>
      </w:r>
    </w:p>
    <w:p w14:paraId="110050DA" w14:textId="77777777" w:rsidR="00CB7829" w:rsidRPr="00CB7829" w:rsidRDefault="00CB7829" w:rsidP="00795CA4">
      <w:pPr>
        <w:spacing w:before="120" w:after="120" w:line="336" w:lineRule="auto"/>
        <w:jc w:val="right"/>
        <w:rPr>
          <w:sz w:val="30"/>
          <w:szCs w:val="30"/>
          <w:lang w:val="en-US"/>
        </w:rPr>
      </w:pPr>
      <w:proofErr w:type="gramStart"/>
      <w:r w:rsidRPr="00CB7829">
        <w:rPr>
          <w:sz w:val="30"/>
          <w:szCs w:val="30"/>
          <w:lang w:val="en-US"/>
        </w:rPr>
        <w:t>20127533  -</w:t>
      </w:r>
      <w:proofErr w:type="gramEnd"/>
      <w:r w:rsidRPr="00CB7829">
        <w:rPr>
          <w:sz w:val="30"/>
          <w:szCs w:val="30"/>
          <w:lang w:val="en-US"/>
        </w:rPr>
        <w:t xml:space="preserve"> Lê Đăng Khoa</w:t>
      </w:r>
    </w:p>
    <w:p w14:paraId="542A77A9" w14:textId="77777777" w:rsidR="00CB7829" w:rsidRPr="00CB7829" w:rsidRDefault="00CB7829" w:rsidP="00795CA4">
      <w:pPr>
        <w:spacing w:before="120" w:after="120" w:line="336" w:lineRule="auto"/>
        <w:jc w:val="right"/>
        <w:rPr>
          <w:sz w:val="30"/>
          <w:szCs w:val="30"/>
          <w:lang w:val="en-US"/>
        </w:rPr>
      </w:pPr>
      <w:r w:rsidRPr="00CB7829">
        <w:rPr>
          <w:sz w:val="30"/>
          <w:szCs w:val="30"/>
          <w:lang w:val="en-US"/>
        </w:rPr>
        <w:t>20127596 – Nguyễn Như Phước</w:t>
      </w:r>
    </w:p>
    <w:p w14:paraId="7C3D7EA2" w14:textId="77777777" w:rsidR="00CB7829" w:rsidRPr="00CB7829" w:rsidRDefault="00CB7829" w:rsidP="00795CA4">
      <w:pPr>
        <w:spacing w:before="120" w:after="120" w:line="336" w:lineRule="auto"/>
        <w:jc w:val="right"/>
        <w:rPr>
          <w:sz w:val="30"/>
          <w:szCs w:val="30"/>
          <w:lang w:val="en-US"/>
        </w:rPr>
      </w:pPr>
      <w:r w:rsidRPr="00CB7829">
        <w:rPr>
          <w:sz w:val="30"/>
          <w:szCs w:val="30"/>
          <w:lang w:val="en-US"/>
        </w:rPr>
        <w:t>20127599 – Lê Quân</w:t>
      </w:r>
    </w:p>
    <w:p w14:paraId="073820B5" w14:textId="77777777" w:rsidR="00CB7829" w:rsidRPr="00CB7829" w:rsidRDefault="00CB7829" w:rsidP="00795CA4">
      <w:pPr>
        <w:spacing w:before="120" w:after="120" w:line="336" w:lineRule="auto"/>
        <w:jc w:val="center"/>
        <w:rPr>
          <w:color w:val="0000FF"/>
          <w:sz w:val="30"/>
          <w:szCs w:val="30"/>
          <w:lang w:val="en-US"/>
        </w:rPr>
      </w:pPr>
    </w:p>
    <w:p w14:paraId="3710F94F" w14:textId="77777777" w:rsidR="00CB7829" w:rsidRPr="00CB7829" w:rsidRDefault="00CB7829" w:rsidP="00795CA4">
      <w:pPr>
        <w:spacing w:before="120" w:after="120" w:line="336" w:lineRule="auto"/>
        <w:jc w:val="center"/>
        <w:rPr>
          <w:color w:val="0000FF"/>
          <w:sz w:val="30"/>
          <w:szCs w:val="30"/>
          <w:lang w:val="en-US"/>
        </w:rPr>
      </w:pPr>
    </w:p>
    <w:p w14:paraId="257F320B" w14:textId="77777777" w:rsidR="00CB7829" w:rsidRPr="00CB7829" w:rsidRDefault="00CB7829" w:rsidP="00795CA4">
      <w:pPr>
        <w:spacing w:before="120" w:after="120" w:line="336" w:lineRule="auto"/>
        <w:jc w:val="center"/>
        <w:rPr>
          <w:color w:val="0000FF"/>
          <w:sz w:val="30"/>
          <w:szCs w:val="30"/>
          <w:lang w:val="en-US"/>
        </w:rPr>
      </w:pPr>
    </w:p>
    <w:p w14:paraId="3AC0432F" w14:textId="77777777" w:rsidR="00CB7829" w:rsidRPr="00CB7829" w:rsidRDefault="00CB7829" w:rsidP="00795CA4">
      <w:pPr>
        <w:spacing w:before="120" w:after="120" w:line="336" w:lineRule="auto"/>
        <w:jc w:val="center"/>
        <w:rPr>
          <w:color w:val="0000FF"/>
          <w:sz w:val="30"/>
          <w:szCs w:val="30"/>
          <w:lang w:val="en-US"/>
        </w:rPr>
      </w:pPr>
    </w:p>
    <w:p w14:paraId="75F7E2CE" w14:textId="77777777" w:rsidR="00CB7829" w:rsidRPr="00CB7829" w:rsidRDefault="00CB7829" w:rsidP="00795CA4">
      <w:pPr>
        <w:spacing w:before="120" w:after="120" w:line="336" w:lineRule="auto"/>
        <w:jc w:val="center"/>
        <w:rPr>
          <w:color w:val="0000FF"/>
          <w:sz w:val="30"/>
          <w:szCs w:val="30"/>
          <w:lang w:val="en-US"/>
        </w:rPr>
      </w:pPr>
    </w:p>
    <w:p w14:paraId="3A7C1E6F" w14:textId="77777777" w:rsidR="00CB7829" w:rsidRPr="00CB7829" w:rsidRDefault="00CB7829" w:rsidP="00795CA4">
      <w:pPr>
        <w:spacing w:before="120" w:after="120" w:line="336" w:lineRule="auto"/>
        <w:jc w:val="center"/>
        <w:rPr>
          <w:color w:val="0000FF"/>
          <w:sz w:val="30"/>
          <w:szCs w:val="30"/>
          <w:lang w:val="en-US"/>
        </w:rPr>
      </w:pPr>
    </w:p>
    <w:p w14:paraId="45A80CF9" w14:textId="77777777" w:rsidR="00CB7829" w:rsidRPr="00CB7829" w:rsidRDefault="00CB7829" w:rsidP="00795CA4">
      <w:pPr>
        <w:spacing w:before="120" w:after="120" w:line="336" w:lineRule="auto"/>
        <w:jc w:val="center"/>
        <w:rPr>
          <w:color w:val="0000FF"/>
          <w:sz w:val="30"/>
          <w:szCs w:val="30"/>
          <w:lang w:val="en-US"/>
        </w:rPr>
      </w:pPr>
    </w:p>
    <w:p w14:paraId="22BA1609" w14:textId="77777777" w:rsidR="00CB7829" w:rsidRPr="00CB7829" w:rsidRDefault="00CB7829" w:rsidP="00795CA4">
      <w:pPr>
        <w:spacing w:before="120" w:after="120" w:line="336" w:lineRule="auto"/>
        <w:jc w:val="center"/>
        <w:rPr>
          <w:color w:val="0000FF"/>
          <w:sz w:val="30"/>
          <w:szCs w:val="30"/>
          <w:lang w:val="en-US"/>
        </w:rPr>
      </w:pPr>
    </w:p>
    <w:p w14:paraId="18A3CDB0" w14:textId="77777777" w:rsidR="00CB7829" w:rsidRPr="00CB7829" w:rsidRDefault="00CB7829" w:rsidP="00795CA4">
      <w:pPr>
        <w:spacing w:before="120" w:after="120" w:line="336" w:lineRule="auto"/>
        <w:jc w:val="center"/>
        <w:rPr>
          <w:color w:val="0000FF"/>
          <w:sz w:val="30"/>
          <w:szCs w:val="30"/>
          <w:lang w:val="en-US"/>
        </w:rPr>
      </w:pPr>
    </w:p>
    <w:p w14:paraId="7EC233ED" w14:textId="77777777" w:rsidR="00CB7829" w:rsidRPr="00CB7829" w:rsidRDefault="00CB7829" w:rsidP="00795CA4">
      <w:pPr>
        <w:spacing w:before="120" w:after="120" w:line="336" w:lineRule="auto"/>
        <w:jc w:val="center"/>
        <w:rPr>
          <w:color w:val="0000FF"/>
          <w:sz w:val="30"/>
          <w:szCs w:val="30"/>
          <w:lang w:val="en-US"/>
        </w:rPr>
      </w:pPr>
    </w:p>
    <w:p w14:paraId="55CE1DD6" w14:textId="5F168A3D" w:rsidR="007A1DE8" w:rsidRPr="00CB7829" w:rsidRDefault="007A1DE8" w:rsidP="00795CA4">
      <w:pPr>
        <w:spacing w:before="120" w:after="120" w:line="336" w:lineRule="auto"/>
        <w:jc w:val="center"/>
        <w:rPr>
          <w:rFonts w:eastAsia="SimSun"/>
          <w:b/>
          <w:sz w:val="36"/>
          <w:lang w:val="en-US"/>
        </w:rPr>
      </w:pPr>
      <w:r w:rsidRPr="00CB7829">
        <w:rPr>
          <w:rFonts w:eastAsia="SimSun"/>
          <w:b/>
          <w:sz w:val="36"/>
          <w:lang w:val="en-US"/>
        </w:rPr>
        <w:t>Bảng ghi nhận thay đổi tài liệu</w:t>
      </w:r>
      <w:r w:rsidR="0099744F" w:rsidRPr="00CB7829">
        <w:rPr>
          <w:rFonts w:eastAsia="SimSun"/>
          <w:b/>
          <w:sz w:val="36"/>
          <w:lang w:val="en-US"/>
        </w:rPr>
        <w:t xml:space="preserve"> </w:t>
      </w:r>
    </w:p>
    <w:p w14:paraId="5F5B6D63" w14:textId="77777777" w:rsidR="007A1DE8" w:rsidRPr="00CB7829" w:rsidRDefault="007A1DE8" w:rsidP="00795CA4">
      <w:pPr>
        <w:spacing w:before="120" w:after="120" w:line="336" w:lineRule="auto"/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CB7829" w14:paraId="3A91380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05637" w14:textId="77777777" w:rsidR="00E95D0C" w:rsidRPr="00CB7829" w:rsidRDefault="00E95D0C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b/>
                <w:lang w:val="en-US"/>
              </w:rPr>
            </w:pPr>
            <w:r w:rsidRPr="00CB7829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615C" w14:textId="77777777" w:rsidR="00E95D0C" w:rsidRPr="00CB7829" w:rsidRDefault="00E95D0C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b/>
                <w:lang w:val="en-US"/>
              </w:rPr>
            </w:pPr>
            <w:r w:rsidRPr="00CB7829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BD70B" w14:textId="77777777" w:rsidR="00E95D0C" w:rsidRPr="00CB7829" w:rsidRDefault="00E95D0C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b/>
                <w:lang w:val="en-US"/>
              </w:rPr>
            </w:pPr>
            <w:r w:rsidRPr="00CB7829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5ABEC" w14:textId="77777777" w:rsidR="00E95D0C" w:rsidRPr="00CB7829" w:rsidRDefault="00DC363E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b/>
                <w:lang w:val="en-US"/>
              </w:rPr>
            </w:pPr>
            <w:r w:rsidRPr="00CB7829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CB7829" w14:paraId="07B2D72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E4BD6" w14:textId="2BA199E5" w:rsidR="00E95D0C" w:rsidRPr="00CB7829" w:rsidRDefault="00CB7829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lang w:val="en-US"/>
              </w:rPr>
            </w:pPr>
            <w:r w:rsidRPr="00CB7829">
              <w:rPr>
                <w:rFonts w:eastAsia="SimSun"/>
                <w:lang w:val="en-US"/>
              </w:rPr>
              <w:t>10/05/2023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049E6" w14:textId="77899329" w:rsidR="00E95D0C" w:rsidRPr="00CB7829" w:rsidRDefault="00CB7829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lang w:val="en-US"/>
              </w:rPr>
            </w:pPr>
            <w:r w:rsidRPr="00CB7829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FF1D2" w14:textId="289F2CDF" w:rsidR="00E95D0C" w:rsidRPr="00CB7829" w:rsidRDefault="00CB7829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lang w:val="en-US"/>
              </w:rPr>
            </w:pPr>
            <w:r w:rsidRPr="00CB7829">
              <w:rPr>
                <w:rFonts w:eastAsia="SimSun"/>
                <w:lang w:val="en-US"/>
              </w:rPr>
              <w:t>Môi trường phát triển và triển khai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CC308" w14:textId="4B376C49" w:rsidR="00E95D0C" w:rsidRPr="00CB7829" w:rsidRDefault="00CB7829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lang w:val="en-US"/>
              </w:rPr>
            </w:pPr>
            <w:r w:rsidRPr="00CB7829">
              <w:rPr>
                <w:rFonts w:eastAsia="SimSun"/>
                <w:lang w:val="en-US"/>
              </w:rPr>
              <w:t>Lê Đăng Khoa</w:t>
            </w:r>
          </w:p>
        </w:tc>
      </w:tr>
      <w:tr w:rsidR="00E95D0C" w:rsidRPr="00CB7829" w14:paraId="1335927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4FDC8" w14:textId="61EEB2FC" w:rsidR="00E95D0C" w:rsidRPr="00CB7829" w:rsidRDefault="00CB7829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11/05/2023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8E335" w14:textId="3DB9A987" w:rsidR="00E95D0C" w:rsidRPr="00CB7829" w:rsidRDefault="00CB7829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14457" w14:textId="05E0C159" w:rsidR="00E95D0C" w:rsidRPr="00CB7829" w:rsidRDefault="00CB7829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Kết quả thực hiện và hướng phát </w:t>
            </w:r>
            <w:r>
              <w:rPr>
                <w:rFonts w:eastAsia="SimSun"/>
                <w:lang w:val="en-US"/>
              </w:rPr>
              <w:lastRenderedPageBreak/>
              <w:t>triển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7A083" w14:textId="74126673" w:rsidR="00E95D0C" w:rsidRPr="00CB7829" w:rsidRDefault="00CB7829" w:rsidP="00795CA4">
            <w:pPr>
              <w:keepLines/>
              <w:spacing w:before="120" w:after="120" w:line="336" w:lineRule="auto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lastRenderedPageBreak/>
              <w:t>Lê Đăng Khoa</w:t>
            </w:r>
          </w:p>
        </w:tc>
      </w:tr>
      <w:tr w:rsidR="00E95D0C" w:rsidRPr="00CB7829" w14:paraId="26F6451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FAC28" w14:textId="77777777" w:rsidR="00E95D0C" w:rsidRPr="00CB7829" w:rsidRDefault="00E95D0C" w:rsidP="00795CA4">
            <w:pPr>
              <w:keepLines/>
              <w:spacing w:before="120" w:after="120" w:line="336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C295C" w14:textId="77777777" w:rsidR="00E95D0C" w:rsidRPr="00CB7829" w:rsidRDefault="00E95D0C" w:rsidP="00795CA4">
            <w:pPr>
              <w:keepLines/>
              <w:spacing w:before="120" w:after="120" w:line="336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B9C6A" w14:textId="77777777" w:rsidR="00E95D0C" w:rsidRPr="00CB7829" w:rsidRDefault="00E95D0C" w:rsidP="00795CA4">
            <w:pPr>
              <w:keepLines/>
              <w:spacing w:before="120" w:after="120" w:line="336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C8139" w14:textId="77777777" w:rsidR="00E95D0C" w:rsidRPr="00CB7829" w:rsidRDefault="00E95D0C" w:rsidP="00795CA4">
            <w:pPr>
              <w:keepLines/>
              <w:spacing w:before="120" w:after="120" w:line="336" w:lineRule="auto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CB7829" w14:paraId="2B67BC3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48374" w14:textId="77777777" w:rsidR="00E95D0C" w:rsidRPr="00CB7829" w:rsidRDefault="00E95D0C" w:rsidP="00795CA4">
            <w:pPr>
              <w:keepLines/>
              <w:spacing w:before="120" w:after="120" w:line="336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3D0A9" w14:textId="77777777" w:rsidR="00E95D0C" w:rsidRPr="00CB7829" w:rsidRDefault="00E95D0C" w:rsidP="00795CA4">
            <w:pPr>
              <w:keepLines/>
              <w:spacing w:before="120" w:after="120" w:line="336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89CDE" w14:textId="77777777" w:rsidR="00E95D0C" w:rsidRPr="00CB7829" w:rsidRDefault="00E95D0C" w:rsidP="00795CA4">
            <w:pPr>
              <w:keepLines/>
              <w:spacing w:before="120" w:after="120" w:line="336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6B056" w14:textId="77777777" w:rsidR="00E95D0C" w:rsidRPr="00CB7829" w:rsidRDefault="00E95D0C" w:rsidP="00795CA4">
            <w:pPr>
              <w:keepLines/>
              <w:spacing w:before="120" w:after="120" w:line="336" w:lineRule="auto"/>
              <w:jc w:val="both"/>
              <w:rPr>
                <w:rFonts w:eastAsia="SimSun"/>
                <w:lang w:val="en-US"/>
              </w:rPr>
            </w:pPr>
          </w:p>
        </w:tc>
      </w:tr>
    </w:tbl>
    <w:p w14:paraId="45AC762D" w14:textId="77777777" w:rsidR="00A23833" w:rsidRPr="00CB7829" w:rsidRDefault="00A23833" w:rsidP="00795CA4">
      <w:pPr>
        <w:pStyle w:val="Title"/>
        <w:spacing w:before="120" w:after="120" w:line="336" w:lineRule="auto"/>
        <w:rPr>
          <w:rFonts w:ascii="Times New Roman" w:hAnsi="Times New Roman"/>
          <w:lang w:val="en-US"/>
        </w:rPr>
      </w:pPr>
    </w:p>
    <w:p w14:paraId="043E8148" w14:textId="77777777" w:rsidR="00A23833" w:rsidRPr="00CB7829" w:rsidRDefault="00A23833" w:rsidP="00795CA4">
      <w:pPr>
        <w:pStyle w:val="Title"/>
        <w:spacing w:before="120" w:after="120" w:line="336" w:lineRule="auto"/>
        <w:rPr>
          <w:rFonts w:ascii="Times New Roman" w:hAnsi="Times New Roman"/>
          <w:lang w:val="en-US"/>
        </w:rPr>
      </w:pPr>
      <w:r w:rsidRPr="00CB7829">
        <w:rPr>
          <w:rFonts w:ascii="Times New Roman" w:hAnsi="Times New Roman"/>
          <w:lang w:val="en-US"/>
        </w:rPr>
        <w:br w:type="page"/>
      </w:r>
      <w:r w:rsidRPr="00CB7829">
        <w:rPr>
          <w:rFonts w:ascii="Times New Roman" w:hAnsi="Times New Roman"/>
          <w:lang w:val="en-US"/>
        </w:rPr>
        <w:lastRenderedPageBreak/>
        <w:t>Mục lục</w:t>
      </w:r>
    </w:p>
    <w:sdt>
      <w:sdtPr>
        <w:id w:val="4060436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  <w:lang w:val="vi-VN"/>
        </w:rPr>
      </w:sdtEndPr>
      <w:sdtContent>
        <w:p w14:paraId="7979CE53" w14:textId="3814FF99" w:rsidR="0082049C" w:rsidRDefault="0082049C">
          <w:pPr>
            <w:pStyle w:val="TOCHeading"/>
          </w:pPr>
        </w:p>
        <w:p w14:paraId="12E88D88" w14:textId="2A10EF8B" w:rsidR="0082049C" w:rsidRDefault="0082049C" w:rsidP="0082049C">
          <w:pPr>
            <w:pStyle w:val="TOC1"/>
            <w:tabs>
              <w:tab w:val="left" w:pos="432"/>
            </w:tabs>
            <w:spacing w:before="120" w:after="120"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98436" w:history="1">
            <w:r w:rsidRPr="0059688B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59688B">
              <w:rPr>
                <w:rStyle w:val="Hyperlink"/>
                <w:noProof/>
                <w:lang w:val="en-US"/>
              </w:rPr>
              <w:t>Môi trường phát triển và Môi trường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A445D" w14:textId="7EB6AFDF" w:rsidR="0082049C" w:rsidRDefault="0082049C" w:rsidP="0082049C">
          <w:pPr>
            <w:pStyle w:val="TOC2"/>
            <w:tabs>
              <w:tab w:val="left" w:pos="1000"/>
            </w:tabs>
            <w:spacing w:before="120" w:after="120"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998437" w:history="1">
            <w:r w:rsidRPr="0059688B">
              <w:rPr>
                <w:rStyle w:val="Hyperlink"/>
                <w:iCs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59688B">
              <w:rPr>
                <w:rStyle w:val="Hyperlink"/>
                <w:iCs/>
                <w:noProof/>
                <w:lang w:val="en-US"/>
              </w:rPr>
              <w:t>Môi trường phát triển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D9933" w14:textId="495D8E4E" w:rsidR="0082049C" w:rsidRDefault="0082049C" w:rsidP="0082049C">
          <w:pPr>
            <w:pStyle w:val="TOC2"/>
            <w:tabs>
              <w:tab w:val="left" w:pos="1000"/>
            </w:tabs>
            <w:spacing w:before="120" w:after="120"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998438" w:history="1">
            <w:r w:rsidRPr="0059688B">
              <w:rPr>
                <w:rStyle w:val="Hyperlink"/>
                <w:iCs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59688B">
              <w:rPr>
                <w:rStyle w:val="Hyperlink"/>
                <w:iCs/>
                <w:noProof/>
                <w:lang w:val="en-US"/>
              </w:rPr>
              <w:t>Môi trường triển khai: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0548" w14:textId="7DB1CF0B" w:rsidR="0082049C" w:rsidRDefault="0082049C" w:rsidP="0082049C">
          <w:pPr>
            <w:pStyle w:val="TOC1"/>
            <w:tabs>
              <w:tab w:val="left" w:pos="432"/>
            </w:tabs>
            <w:spacing w:before="120" w:after="120"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998439" w:history="1">
            <w:r w:rsidRPr="0059688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59688B">
              <w:rPr>
                <w:rStyle w:val="Hyperlink"/>
                <w:noProof/>
                <w:lang w:val="en-US"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66723" w14:textId="4FB804D3" w:rsidR="0082049C" w:rsidRDefault="0082049C" w:rsidP="0082049C">
          <w:pPr>
            <w:pStyle w:val="TOC1"/>
            <w:tabs>
              <w:tab w:val="left" w:pos="432"/>
            </w:tabs>
            <w:spacing w:before="120" w:after="120"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998440" w:history="1">
            <w:r w:rsidRPr="0059688B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59688B">
              <w:rPr>
                <w:rStyle w:val="Hyperlink"/>
                <w:noProof/>
                <w:lang w:val="en-US"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4C33" w14:textId="619E0285" w:rsidR="0082049C" w:rsidRDefault="0082049C">
          <w:r>
            <w:rPr>
              <w:b/>
              <w:bCs/>
              <w:noProof/>
            </w:rPr>
            <w:fldChar w:fldCharType="end"/>
          </w:r>
        </w:p>
      </w:sdtContent>
    </w:sdt>
    <w:p w14:paraId="6BDF7E5D" w14:textId="678D5644" w:rsidR="00C14AB8" w:rsidRPr="00CB7829" w:rsidRDefault="00C14AB8" w:rsidP="00795CA4">
      <w:pPr>
        <w:pStyle w:val="BodyText"/>
        <w:spacing w:before="120" w:line="336" w:lineRule="auto"/>
        <w:jc w:val="both"/>
        <w:rPr>
          <w:lang w:val="en-US"/>
        </w:rPr>
      </w:pPr>
    </w:p>
    <w:p w14:paraId="77FFB77C" w14:textId="77777777" w:rsidR="00C14AB8" w:rsidRPr="00CB7829" w:rsidRDefault="00C14AB8" w:rsidP="00795CA4">
      <w:pPr>
        <w:widowControl/>
        <w:spacing w:before="120" w:after="120" w:line="336" w:lineRule="auto"/>
        <w:rPr>
          <w:lang w:val="en-US"/>
        </w:rPr>
      </w:pPr>
      <w:r w:rsidRPr="00CB7829">
        <w:rPr>
          <w:lang w:val="en-US"/>
        </w:rPr>
        <w:br w:type="page"/>
      </w:r>
    </w:p>
    <w:p w14:paraId="282EFA12" w14:textId="77777777" w:rsidR="00770457" w:rsidRPr="00CB7829" w:rsidRDefault="00770457" w:rsidP="00795CA4">
      <w:pPr>
        <w:pStyle w:val="Heading1"/>
        <w:spacing w:after="120" w:line="336" w:lineRule="auto"/>
        <w:jc w:val="both"/>
        <w:rPr>
          <w:rFonts w:ascii="Times New Roman" w:hAnsi="Times New Roman"/>
          <w:lang w:val="en-US"/>
        </w:rPr>
      </w:pPr>
      <w:bookmarkStart w:id="0" w:name="_Toc176926430"/>
      <w:bookmarkStart w:id="1" w:name="_Toc369451682"/>
      <w:bookmarkStart w:id="2" w:name="_Toc134998436"/>
      <w:r w:rsidRPr="00CB7829">
        <w:rPr>
          <w:rFonts w:ascii="Times New Roman" w:hAnsi="Times New Roman"/>
          <w:lang w:val="en-US"/>
        </w:rPr>
        <w:lastRenderedPageBreak/>
        <w:t>Môi trường phát triển và Môi trường triển khai</w:t>
      </w:r>
      <w:bookmarkEnd w:id="0"/>
      <w:bookmarkEnd w:id="1"/>
      <w:bookmarkEnd w:id="2"/>
    </w:p>
    <w:p w14:paraId="3E1AC2FB" w14:textId="20720840" w:rsidR="00FB0512" w:rsidRPr="008F221C" w:rsidRDefault="00FB0512" w:rsidP="00795CA4">
      <w:pPr>
        <w:pStyle w:val="Heading2"/>
        <w:spacing w:after="120" w:line="336" w:lineRule="auto"/>
        <w:rPr>
          <w:rFonts w:ascii="Times New Roman" w:hAnsi="Times New Roman"/>
          <w:iCs/>
          <w:sz w:val="24"/>
          <w:szCs w:val="24"/>
          <w:lang w:val="en-US"/>
        </w:rPr>
      </w:pPr>
      <w:bookmarkStart w:id="3" w:name="_Toc134998437"/>
      <w:r w:rsidRPr="008F221C">
        <w:rPr>
          <w:rFonts w:ascii="Times New Roman" w:hAnsi="Times New Roman"/>
          <w:iCs/>
          <w:sz w:val="24"/>
          <w:szCs w:val="24"/>
          <w:lang w:val="en-US"/>
        </w:rPr>
        <w:t>Môi trường phát triển ứng dụng</w:t>
      </w:r>
      <w:bookmarkEnd w:id="3"/>
    </w:p>
    <w:p w14:paraId="001FFF5D" w14:textId="2CD38576" w:rsidR="00770457" w:rsidRPr="00E0666F" w:rsidRDefault="00770457" w:rsidP="00795CA4">
      <w:pPr>
        <w:pStyle w:val="ListParagraph"/>
        <w:numPr>
          <w:ilvl w:val="0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b/>
          <w:bCs/>
          <w:iCs/>
          <w:lang w:val="en-US"/>
        </w:rPr>
        <w:t>Hệ điều hành</w:t>
      </w:r>
      <w:r w:rsidR="0092491E" w:rsidRPr="00E0666F">
        <w:rPr>
          <w:iCs/>
          <w:lang w:val="en-US"/>
        </w:rPr>
        <w:t>: Dùng cho tất cả hệ điều hành có cài đặt Nodejs</w:t>
      </w:r>
    </w:p>
    <w:p w14:paraId="66943AB8" w14:textId="20D99495" w:rsidR="00770457" w:rsidRPr="00E0666F" w:rsidRDefault="00770457" w:rsidP="00795CA4">
      <w:pPr>
        <w:numPr>
          <w:ilvl w:val="0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b/>
          <w:bCs/>
          <w:iCs/>
          <w:lang w:val="en-US"/>
        </w:rPr>
        <w:t>Hệ quản trị cơ sở dữ liệu</w:t>
      </w:r>
      <w:r w:rsidR="0092491E" w:rsidRPr="00E0666F">
        <w:rPr>
          <w:iCs/>
          <w:lang w:val="en-US"/>
        </w:rPr>
        <w:t>: MySQL (đã được hoisting lên Hostinger)</w:t>
      </w:r>
    </w:p>
    <w:p w14:paraId="5F9D9DED" w14:textId="048D7923" w:rsidR="00770457" w:rsidRPr="00E0666F" w:rsidRDefault="00770457" w:rsidP="00795CA4">
      <w:pPr>
        <w:numPr>
          <w:ilvl w:val="0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b/>
          <w:bCs/>
          <w:iCs/>
          <w:lang w:val="en-US"/>
        </w:rPr>
        <w:t xml:space="preserve">Công cụ dùng để phân tích, thiết </w:t>
      </w:r>
      <w:proofErr w:type="gramStart"/>
      <w:r w:rsidRPr="00E0666F">
        <w:rPr>
          <w:b/>
          <w:bCs/>
          <w:iCs/>
          <w:lang w:val="en-US"/>
        </w:rPr>
        <w:t>kế</w:t>
      </w:r>
      <w:r w:rsidRPr="00E0666F">
        <w:rPr>
          <w:iCs/>
          <w:lang w:val="en-US"/>
        </w:rPr>
        <w:t xml:space="preserve"> </w:t>
      </w:r>
      <w:r w:rsidR="0092491E" w:rsidRPr="00E0666F">
        <w:rPr>
          <w:iCs/>
          <w:lang w:val="en-US"/>
        </w:rPr>
        <w:t>:</w:t>
      </w:r>
      <w:proofErr w:type="gramEnd"/>
    </w:p>
    <w:p w14:paraId="67DF899B" w14:textId="4B0A8A96" w:rsidR="0092491E" w:rsidRPr="00E0666F" w:rsidRDefault="0092491E" w:rsidP="00795CA4">
      <w:pPr>
        <w:numPr>
          <w:ilvl w:val="1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iCs/>
          <w:lang w:val="en-US"/>
        </w:rPr>
        <w:t>Thiết kế database: MySQL workbench, DbDesigner.net.</w:t>
      </w:r>
    </w:p>
    <w:p w14:paraId="5D107807" w14:textId="76CB1BA0" w:rsidR="0092491E" w:rsidRPr="00E0666F" w:rsidRDefault="0092491E" w:rsidP="00795CA4">
      <w:pPr>
        <w:numPr>
          <w:ilvl w:val="1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iCs/>
          <w:lang w:val="en-US"/>
        </w:rPr>
        <w:t>Thiết kế diagram: StarUML</w:t>
      </w:r>
    </w:p>
    <w:p w14:paraId="3CC089B4" w14:textId="459B437D" w:rsidR="00770457" w:rsidRPr="00E0666F" w:rsidRDefault="00770457" w:rsidP="00795CA4">
      <w:pPr>
        <w:numPr>
          <w:ilvl w:val="0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b/>
          <w:bCs/>
          <w:iCs/>
          <w:lang w:val="en-US"/>
        </w:rPr>
        <w:t>Công cụ đã dùng để xây dựng ứng dụng</w:t>
      </w:r>
      <w:r w:rsidR="0092491E" w:rsidRPr="00E0666F">
        <w:rPr>
          <w:iCs/>
          <w:lang w:val="en-US"/>
        </w:rPr>
        <w:t>: Visual Studio Code</w:t>
      </w:r>
    </w:p>
    <w:p w14:paraId="416F9ADA" w14:textId="3A0204C9" w:rsidR="00770457" w:rsidRPr="00E0666F" w:rsidRDefault="00770457" w:rsidP="00795CA4">
      <w:pPr>
        <w:numPr>
          <w:ilvl w:val="0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b/>
          <w:bCs/>
          <w:iCs/>
          <w:lang w:val="en-US"/>
        </w:rPr>
        <w:t>Các thư viện đã sử dụng</w:t>
      </w:r>
      <w:r w:rsidR="00FB0512" w:rsidRPr="00E0666F">
        <w:rPr>
          <w:iCs/>
          <w:lang w:val="en-US"/>
        </w:rPr>
        <w:t>:</w:t>
      </w:r>
    </w:p>
    <w:p w14:paraId="5FEF1C69" w14:textId="51F05D0E" w:rsidR="00FB0512" w:rsidRPr="00E0666F" w:rsidRDefault="00FB0512" w:rsidP="00795CA4">
      <w:pPr>
        <w:numPr>
          <w:ilvl w:val="1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iCs/>
          <w:lang w:val="en-US"/>
        </w:rPr>
        <w:t>Express.js: Framework xây dựng ứng dụng web Node.js</w:t>
      </w:r>
    </w:p>
    <w:p w14:paraId="58339F01" w14:textId="51627039" w:rsidR="00FB0512" w:rsidRPr="00E0666F" w:rsidRDefault="00FB0512" w:rsidP="00795CA4">
      <w:pPr>
        <w:numPr>
          <w:ilvl w:val="1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iCs/>
          <w:lang w:val="en-US"/>
        </w:rPr>
        <w:t>Passport.js: Xác thực người dùng, đăng nhập bằng Google, quản lý session</w:t>
      </w:r>
    </w:p>
    <w:p w14:paraId="4481F075" w14:textId="388EEAF3" w:rsidR="00FB0512" w:rsidRPr="00E0666F" w:rsidRDefault="00FB0512" w:rsidP="00795CA4">
      <w:pPr>
        <w:numPr>
          <w:ilvl w:val="1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iCs/>
          <w:lang w:val="en-US"/>
        </w:rPr>
        <w:t>Body-parser: xử lý dữ liệu từ các method POST</w:t>
      </w:r>
    </w:p>
    <w:p w14:paraId="4D151DEC" w14:textId="52581B62" w:rsidR="00FB0512" w:rsidRPr="00E0666F" w:rsidRDefault="00FB0512" w:rsidP="00795CA4">
      <w:pPr>
        <w:numPr>
          <w:ilvl w:val="1"/>
          <w:numId w:val="37"/>
        </w:numPr>
        <w:spacing w:before="120" w:after="120" w:line="336" w:lineRule="auto"/>
        <w:rPr>
          <w:iCs/>
          <w:lang w:val="en-US"/>
        </w:rPr>
      </w:pPr>
      <w:r w:rsidRPr="00E0666F">
        <w:rPr>
          <w:iCs/>
          <w:lang w:val="en-US"/>
        </w:rPr>
        <w:t>Multer: Xử lý form chứa các file (chủ yếu là hình ảnh)</w:t>
      </w:r>
    </w:p>
    <w:p w14:paraId="2F74DF2B" w14:textId="00C2EA1B" w:rsidR="00FB0512" w:rsidRPr="008F221C" w:rsidRDefault="00FB0512" w:rsidP="00795CA4">
      <w:pPr>
        <w:pStyle w:val="Heading2"/>
        <w:spacing w:after="120" w:line="336" w:lineRule="auto"/>
        <w:rPr>
          <w:rFonts w:ascii="Times New Roman" w:hAnsi="Times New Roman"/>
          <w:iCs/>
          <w:sz w:val="24"/>
          <w:szCs w:val="24"/>
          <w:lang w:val="en-US"/>
        </w:rPr>
      </w:pPr>
      <w:bookmarkStart w:id="4" w:name="_Toc176926431"/>
      <w:bookmarkStart w:id="5" w:name="_Toc369451683"/>
      <w:bookmarkStart w:id="6" w:name="_Toc134998438"/>
      <w:r w:rsidRPr="008F221C">
        <w:rPr>
          <w:rFonts w:ascii="Times New Roman" w:hAnsi="Times New Roman"/>
          <w:iCs/>
          <w:sz w:val="24"/>
          <w:szCs w:val="24"/>
          <w:lang w:val="en-US"/>
        </w:rPr>
        <w:t xml:space="preserve">Môi trường </w:t>
      </w:r>
      <w:r w:rsidRPr="008F221C">
        <w:rPr>
          <w:rFonts w:ascii="Times New Roman" w:hAnsi="Times New Roman"/>
          <w:iCs/>
          <w:sz w:val="24"/>
          <w:szCs w:val="24"/>
          <w:lang w:val="en-US"/>
        </w:rPr>
        <w:t>triển khai:</w:t>
      </w:r>
      <w:bookmarkEnd w:id="6"/>
    </w:p>
    <w:p w14:paraId="674D723E" w14:textId="3E88F312" w:rsidR="00FB0512" w:rsidRPr="00E0666F" w:rsidRDefault="00FB0512" w:rsidP="00795CA4">
      <w:pPr>
        <w:spacing w:before="120" w:after="120" w:line="336" w:lineRule="auto"/>
        <w:rPr>
          <w:iCs/>
          <w:lang w:val="en-US"/>
        </w:rPr>
      </w:pPr>
      <w:r w:rsidRPr="00E0666F">
        <w:rPr>
          <w:iCs/>
          <w:lang w:val="en-US"/>
        </w:rPr>
        <w:tab/>
        <w:t xml:space="preserve">- </w:t>
      </w:r>
      <w:r w:rsidRPr="00E0666F">
        <w:rPr>
          <w:iCs/>
          <w:lang w:val="en-US"/>
        </w:rPr>
        <w:t>Dùng cho tất cả hệ điều hành có cài đặt Nodejs</w:t>
      </w:r>
    </w:p>
    <w:p w14:paraId="1367AF79" w14:textId="77777777" w:rsidR="00770457" w:rsidRPr="00CB7829" w:rsidRDefault="00770457" w:rsidP="00795CA4">
      <w:pPr>
        <w:pStyle w:val="Heading1"/>
        <w:spacing w:after="120" w:line="336" w:lineRule="auto"/>
        <w:jc w:val="both"/>
        <w:rPr>
          <w:rFonts w:ascii="Times New Roman" w:hAnsi="Times New Roman"/>
        </w:rPr>
      </w:pPr>
      <w:bookmarkStart w:id="7" w:name="_Toc134998439"/>
      <w:r w:rsidRPr="00CB7829">
        <w:rPr>
          <w:rFonts w:ascii="Times New Roman" w:hAnsi="Times New Roman"/>
          <w:lang w:val="en-US"/>
        </w:rPr>
        <w:t>Kết quả đạt được</w:t>
      </w:r>
      <w:bookmarkEnd w:id="4"/>
      <w:bookmarkEnd w:id="5"/>
      <w:bookmarkEnd w:id="7"/>
    </w:p>
    <w:p w14:paraId="061A2542" w14:textId="5CCB0443" w:rsidR="00FB0512" w:rsidRDefault="00E0666F" w:rsidP="00795CA4">
      <w:pPr>
        <w:spacing w:before="120" w:after="120" w:line="336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r w:rsidR="00FB0512">
        <w:rPr>
          <w:lang w:val="en-US"/>
        </w:rPr>
        <w:t xml:space="preserve">Ứng dụng được xây dựng theo kiến trúc MVC. </w:t>
      </w:r>
    </w:p>
    <w:p w14:paraId="6A7DB02A" w14:textId="122947CA" w:rsidR="00FB0512" w:rsidRDefault="00E0666F" w:rsidP="00795CA4">
      <w:pPr>
        <w:spacing w:before="120" w:after="120" w:line="336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r w:rsidR="00FB0512">
        <w:rPr>
          <w:lang w:val="en-US"/>
        </w:rPr>
        <w:t>Có sử dụng mẫu thiết kế Singleton ở lớp Model để lớp database kết nối đến cơ sở dữ liệu có duy nhất 1 instance</w:t>
      </w:r>
      <w:r>
        <w:rPr>
          <w:lang w:val="en-US"/>
        </w:rPr>
        <w:t>.</w:t>
      </w:r>
    </w:p>
    <w:p w14:paraId="4C4208C4" w14:textId="17C8505B" w:rsidR="00E0666F" w:rsidRDefault="00E0666F" w:rsidP="00795CA4">
      <w:pPr>
        <w:spacing w:before="120" w:after="120" w:line="336" w:lineRule="auto"/>
        <w:ind w:firstLine="720"/>
        <w:rPr>
          <w:lang w:val="en-US"/>
        </w:rPr>
      </w:pPr>
      <w:r>
        <w:rPr>
          <w:lang w:val="en-US"/>
        </w:rPr>
        <w:t>- Cở sở dữ liệu được hoisting trên Hostinger. Giúp nhóm quản lý dữ liệu dễ dàng hơn.</w:t>
      </w:r>
    </w:p>
    <w:p w14:paraId="1C01251E" w14:textId="008E4C33" w:rsidR="00E0666F" w:rsidRDefault="00E0666F" w:rsidP="00795CA4">
      <w:pPr>
        <w:spacing w:before="120" w:after="120" w:line="336" w:lineRule="auto"/>
        <w:ind w:firstLine="720"/>
        <w:rPr>
          <w:lang w:val="en-US"/>
        </w:rPr>
      </w:pPr>
      <w:r>
        <w:rPr>
          <w:lang w:val="en-US"/>
        </w:rPr>
        <w:t>- Sử dụng thư viện PassportJS mở rộng nhiều phương thức đăng nhập</w:t>
      </w:r>
    </w:p>
    <w:p w14:paraId="041AB8B0" w14:textId="05FD7203" w:rsidR="00E0666F" w:rsidRDefault="00E0666F" w:rsidP="00795CA4">
      <w:pPr>
        <w:spacing w:before="120" w:after="120" w:line="336" w:lineRule="auto"/>
        <w:rPr>
          <w:lang w:val="en-US"/>
        </w:rPr>
      </w:pPr>
      <w:r>
        <w:rPr>
          <w:lang w:val="en-US"/>
        </w:rPr>
        <w:t>Các tính năng hoàn thành: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2612"/>
        <w:gridCol w:w="1179"/>
        <w:gridCol w:w="2156"/>
        <w:gridCol w:w="2470"/>
      </w:tblGrid>
      <w:tr w:rsidR="00E0666F" w14:paraId="2C5121BC" w14:textId="10F74EA3" w:rsidTr="00E0666F">
        <w:tc>
          <w:tcPr>
            <w:tcW w:w="826" w:type="dxa"/>
            <w:vAlign w:val="center"/>
          </w:tcPr>
          <w:p w14:paraId="75035424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STT</w:t>
            </w:r>
          </w:p>
        </w:tc>
        <w:tc>
          <w:tcPr>
            <w:tcW w:w="2612" w:type="dxa"/>
            <w:vAlign w:val="center"/>
          </w:tcPr>
          <w:p w14:paraId="1BBFE8C2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Tên chức năng</w:t>
            </w:r>
          </w:p>
        </w:tc>
        <w:tc>
          <w:tcPr>
            <w:tcW w:w="1179" w:type="dxa"/>
          </w:tcPr>
          <w:p w14:paraId="73DA7AAB" w14:textId="5CA1E621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Đã hoàn chỉnh</w:t>
            </w:r>
          </w:p>
        </w:tc>
        <w:tc>
          <w:tcPr>
            <w:tcW w:w="2156" w:type="dxa"/>
          </w:tcPr>
          <w:p w14:paraId="11E17276" w14:textId="5BD741BC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Đã cài đặt nhưng chưa hoàn chỉnh</w:t>
            </w:r>
          </w:p>
        </w:tc>
        <w:tc>
          <w:tcPr>
            <w:tcW w:w="2470" w:type="dxa"/>
          </w:tcPr>
          <w:p w14:paraId="7A906B99" w14:textId="5CE24CA2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Chỉ có giao diện nhưng chưa hoàn thiện</w:t>
            </w:r>
          </w:p>
        </w:tc>
      </w:tr>
      <w:tr w:rsidR="00E0666F" w14:paraId="5D77D6E5" w14:textId="117CC91E" w:rsidTr="00E0666F">
        <w:tc>
          <w:tcPr>
            <w:tcW w:w="826" w:type="dxa"/>
            <w:vAlign w:val="center"/>
          </w:tcPr>
          <w:p w14:paraId="3F87F92C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5E6ED896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Đăng ký tài khoản</w:t>
            </w:r>
          </w:p>
        </w:tc>
        <w:tc>
          <w:tcPr>
            <w:tcW w:w="1179" w:type="dxa"/>
            <w:vAlign w:val="center"/>
          </w:tcPr>
          <w:p w14:paraId="7C240FD4" w14:textId="6AF819C3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0057E398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7B3C332D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783DCDD9" w14:textId="4F8436CA" w:rsidTr="00E0666F">
        <w:tc>
          <w:tcPr>
            <w:tcW w:w="826" w:type="dxa"/>
            <w:vAlign w:val="center"/>
          </w:tcPr>
          <w:p w14:paraId="597BF851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03F20F33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Đăng nhập</w:t>
            </w:r>
          </w:p>
        </w:tc>
        <w:tc>
          <w:tcPr>
            <w:tcW w:w="1179" w:type="dxa"/>
            <w:vAlign w:val="center"/>
          </w:tcPr>
          <w:p w14:paraId="69CE1915" w14:textId="4B014EDE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3F578FFE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1E36BD86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5121E266" w14:textId="351184DD" w:rsidTr="00E0666F">
        <w:tc>
          <w:tcPr>
            <w:tcW w:w="826" w:type="dxa"/>
            <w:vAlign w:val="center"/>
          </w:tcPr>
          <w:p w14:paraId="760EF21E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366B6581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Đăng xuất</w:t>
            </w:r>
          </w:p>
        </w:tc>
        <w:tc>
          <w:tcPr>
            <w:tcW w:w="1179" w:type="dxa"/>
            <w:vAlign w:val="center"/>
          </w:tcPr>
          <w:p w14:paraId="36E5F987" w14:textId="0C3B6C66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1DF1A3F3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7C22DB30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2AB2816B" w14:textId="603FB686" w:rsidTr="00E0666F">
        <w:tc>
          <w:tcPr>
            <w:tcW w:w="826" w:type="dxa"/>
            <w:vAlign w:val="center"/>
          </w:tcPr>
          <w:p w14:paraId="1BF74969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78C7F943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Đổi mật khẩu</w:t>
            </w:r>
          </w:p>
        </w:tc>
        <w:tc>
          <w:tcPr>
            <w:tcW w:w="1179" w:type="dxa"/>
            <w:vAlign w:val="center"/>
          </w:tcPr>
          <w:p w14:paraId="07C76957" w14:textId="5EBA3F0C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4D2B2D18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074A16B6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15532663" w14:textId="40560A66" w:rsidTr="00E0666F">
        <w:tc>
          <w:tcPr>
            <w:tcW w:w="826" w:type="dxa"/>
            <w:vAlign w:val="center"/>
          </w:tcPr>
          <w:p w14:paraId="1D1BA5F0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48B9A747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Đổi thông tin cá nhân</w:t>
            </w:r>
          </w:p>
        </w:tc>
        <w:tc>
          <w:tcPr>
            <w:tcW w:w="1179" w:type="dxa"/>
            <w:vAlign w:val="center"/>
          </w:tcPr>
          <w:p w14:paraId="70F2ACC6" w14:textId="2A119FD4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6A01CBCF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3FD9D36E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6B2030AE" w14:textId="2290FDC7" w:rsidTr="00E0666F">
        <w:tc>
          <w:tcPr>
            <w:tcW w:w="826" w:type="dxa"/>
            <w:vAlign w:val="center"/>
          </w:tcPr>
          <w:p w14:paraId="31F46468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07BCA55A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Theo dõi người dùng khác</w:t>
            </w:r>
          </w:p>
        </w:tc>
        <w:tc>
          <w:tcPr>
            <w:tcW w:w="1179" w:type="dxa"/>
            <w:vAlign w:val="center"/>
          </w:tcPr>
          <w:p w14:paraId="7630051B" w14:textId="012D5426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05CEF8B7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2F647477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19B3FB4E" w14:textId="3BD4C369" w:rsidTr="00E0666F">
        <w:tc>
          <w:tcPr>
            <w:tcW w:w="826" w:type="dxa"/>
            <w:vAlign w:val="center"/>
          </w:tcPr>
          <w:p w14:paraId="4CF86BE3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714FB3DC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Lưu công thức nấu ăn</w:t>
            </w:r>
          </w:p>
        </w:tc>
        <w:tc>
          <w:tcPr>
            <w:tcW w:w="1179" w:type="dxa"/>
            <w:vAlign w:val="center"/>
          </w:tcPr>
          <w:p w14:paraId="6F15D452" w14:textId="4301D7E6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51F1C3EF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6C59663D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152E3CE3" w14:textId="3CB41CDC" w:rsidTr="00E0666F">
        <w:tc>
          <w:tcPr>
            <w:tcW w:w="826" w:type="dxa"/>
            <w:vAlign w:val="center"/>
          </w:tcPr>
          <w:p w14:paraId="28BCA6E5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685B6493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Danh sách các bài đã đăng</w:t>
            </w:r>
          </w:p>
        </w:tc>
        <w:tc>
          <w:tcPr>
            <w:tcW w:w="1179" w:type="dxa"/>
            <w:vAlign w:val="center"/>
          </w:tcPr>
          <w:p w14:paraId="3198AC5F" w14:textId="38C45ED5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07041AFC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64C3F092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742EAA7E" w14:textId="4BF10A46" w:rsidTr="00E0666F">
        <w:tc>
          <w:tcPr>
            <w:tcW w:w="826" w:type="dxa"/>
            <w:vAlign w:val="center"/>
          </w:tcPr>
          <w:p w14:paraId="29E29001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73BB5166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Tạo bài đăng (Chia sẻ công thức nấu ăn)</w:t>
            </w:r>
          </w:p>
        </w:tc>
        <w:tc>
          <w:tcPr>
            <w:tcW w:w="1179" w:type="dxa"/>
            <w:vAlign w:val="center"/>
          </w:tcPr>
          <w:p w14:paraId="70EBA816" w14:textId="6076F33C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68692902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7923F538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40A2DEB5" w14:textId="738364B8" w:rsidTr="00E0666F">
        <w:tc>
          <w:tcPr>
            <w:tcW w:w="826" w:type="dxa"/>
            <w:vAlign w:val="center"/>
          </w:tcPr>
          <w:p w14:paraId="3D4F881A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2F252FAD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Chỉnh sửa bài đăng</w:t>
            </w:r>
          </w:p>
        </w:tc>
        <w:tc>
          <w:tcPr>
            <w:tcW w:w="1179" w:type="dxa"/>
            <w:vAlign w:val="center"/>
          </w:tcPr>
          <w:p w14:paraId="5531CC89" w14:textId="4E5E272D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17E205A9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12BBDEF5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5C75F99F" w14:textId="4C651713" w:rsidTr="00E0666F">
        <w:tc>
          <w:tcPr>
            <w:tcW w:w="826" w:type="dxa"/>
            <w:vAlign w:val="center"/>
          </w:tcPr>
          <w:p w14:paraId="43469DF2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07261EBD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Like bài đăng</w:t>
            </w:r>
          </w:p>
        </w:tc>
        <w:tc>
          <w:tcPr>
            <w:tcW w:w="1179" w:type="dxa"/>
            <w:vAlign w:val="center"/>
          </w:tcPr>
          <w:p w14:paraId="494819D9" w14:textId="0D11D626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778A865A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5D3304F9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5B7794C8" w14:textId="0952B2D4" w:rsidTr="00E0666F">
        <w:tc>
          <w:tcPr>
            <w:tcW w:w="826" w:type="dxa"/>
            <w:vAlign w:val="center"/>
          </w:tcPr>
          <w:p w14:paraId="34F6351C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64603FAC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Bình luận bài đăng</w:t>
            </w:r>
          </w:p>
        </w:tc>
        <w:tc>
          <w:tcPr>
            <w:tcW w:w="1179" w:type="dxa"/>
            <w:vAlign w:val="center"/>
          </w:tcPr>
          <w:p w14:paraId="229D9409" w14:textId="00511965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7A91A633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44A337D9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1FF9A378" w14:textId="44A24896" w:rsidTr="00E0666F">
        <w:tc>
          <w:tcPr>
            <w:tcW w:w="826" w:type="dxa"/>
            <w:vAlign w:val="center"/>
          </w:tcPr>
          <w:p w14:paraId="15939AB2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5AA25091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Báo cáo bài đăng không phù hợp</w:t>
            </w:r>
          </w:p>
        </w:tc>
        <w:tc>
          <w:tcPr>
            <w:tcW w:w="1179" w:type="dxa"/>
            <w:vAlign w:val="center"/>
          </w:tcPr>
          <w:p w14:paraId="7958CF65" w14:textId="4247E3E6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1D1E01F6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20C78AA5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19342F58" w14:textId="221EA1DA" w:rsidTr="00E0666F">
        <w:tc>
          <w:tcPr>
            <w:tcW w:w="826" w:type="dxa"/>
            <w:vAlign w:val="center"/>
          </w:tcPr>
          <w:p w14:paraId="4700EF6F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09EE620C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Xem danh sách các người dùng đã follow</w:t>
            </w:r>
          </w:p>
        </w:tc>
        <w:tc>
          <w:tcPr>
            <w:tcW w:w="1179" w:type="dxa"/>
            <w:vAlign w:val="center"/>
          </w:tcPr>
          <w:p w14:paraId="687FD544" w14:textId="5AFECED6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1A6CE28C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0C33EDBB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0E50D6FB" w14:textId="3F33E7FD" w:rsidTr="00E0666F">
        <w:tc>
          <w:tcPr>
            <w:tcW w:w="826" w:type="dxa"/>
            <w:vAlign w:val="center"/>
          </w:tcPr>
          <w:p w14:paraId="0208F34D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2C6A8A85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Xem chi tiết trang cá nhân của người dùng khác</w:t>
            </w:r>
          </w:p>
        </w:tc>
        <w:tc>
          <w:tcPr>
            <w:tcW w:w="1179" w:type="dxa"/>
            <w:vAlign w:val="center"/>
          </w:tcPr>
          <w:p w14:paraId="38DA3FCB" w14:textId="7C51DFA0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396F9B29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4557B292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25C9D6E9" w14:textId="506A66D3" w:rsidTr="00E0666F">
        <w:tc>
          <w:tcPr>
            <w:tcW w:w="826" w:type="dxa"/>
            <w:vAlign w:val="center"/>
          </w:tcPr>
          <w:p w14:paraId="4E540A50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091C8292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Xem danh sách các bài đăng đã lưu</w:t>
            </w:r>
          </w:p>
        </w:tc>
        <w:tc>
          <w:tcPr>
            <w:tcW w:w="1179" w:type="dxa"/>
            <w:vAlign w:val="center"/>
          </w:tcPr>
          <w:p w14:paraId="2AA477EB" w14:textId="6BFCEEF0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658B1A33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1CF79A0D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14A47AE4" w14:textId="61DD9FB1" w:rsidTr="00E0666F">
        <w:tc>
          <w:tcPr>
            <w:tcW w:w="826" w:type="dxa"/>
            <w:vAlign w:val="center"/>
          </w:tcPr>
          <w:p w14:paraId="4B466124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66097A44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In chi tiết bài đăng (Dưới dạng PDF)</w:t>
            </w:r>
          </w:p>
        </w:tc>
        <w:tc>
          <w:tcPr>
            <w:tcW w:w="1179" w:type="dxa"/>
            <w:vAlign w:val="center"/>
          </w:tcPr>
          <w:p w14:paraId="48E620A6" w14:textId="575DECC4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156" w:type="dxa"/>
            <w:vAlign w:val="center"/>
          </w:tcPr>
          <w:p w14:paraId="5289CB34" w14:textId="152435D5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 (Tốc độ render pdf còn hơi chậm)</w:t>
            </w:r>
          </w:p>
        </w:tc>
        <w:tc>
          <w:tcPr>
            <w:tcW w:w="2470" w:type="dxa"/>
            <w:vAlign w:val="center"/>
          </w:tcPr>
          <w:p w14:paraId="0E442145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27FB8470" w14:textId="66BD10FB" w:rsidTr="00E0666F">
        <w:tc>
          <w:tcPr>
            <w:tcW w:w="826" w:type="dxa"/>
            <w:vAlign w:val="center"/>
          </w:tcPr>
          <w:p w14:paraId="050B3DCB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1B4E5ABB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Chia sẻ bài đăng</w:t>
            </w:r>
          </w:p>
        </w:tc>
        <w:tc>
          <w:tcPr>
            <w:tcW w:w="1179" w:type="dxa"/>
            <w:vAlign w:val="center"/>
          </w:tcPr>
          <w:p w14:paraId="15643297" w14:textId="539FE666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7FA57363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7E4160DF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4B1C0073" w14:textId="2D2E363C" w:rsidTr="00E0666F">
        <w:tc>
          <w:tcPr>
            <w:tcW w:w="826" w:type="dxa"/>
            <w:vAlign w:val="center"/>
          </w:tcPr>
          <w:p w14:paraId="7714819E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68BD8ECB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Xem bài đăng, tài khoản, các comment bị báo cáo</w:t>
            </w:r>
          </w:p>
        </w:tc>
        <w:tc>
          <w:tcPr>
            <w:tcW w:w="1179" w:type="dxa"/>
            <w:vAlign w:val="center"/>
          </w:tcPr>
          <w:p w14:paraId="4B0A3160" w14:textId="3856B8B0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418BAEC0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60E372F0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6C91D94A" w14:textId="10BD448C" w:rsidTr="00E0666F">
        <w:tc>
          <w:tcPr>
            <w:tcW w:w="826" w:type="dxa"/>
            <w:vAlign w:val="center"/>
          </w:tcPr>
          <w:p w14:paraId="0C4A1B8A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120F35DB" w14:textId="1B33966C" w:rsidR="00E0666F" w:rsidRDefault="007F412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Cấm</w:t>
            </w:r>
            <w:r w:rsidR="00E0666F">
              <w:rPr>
                <w:bCs/>
                <w:iCs/>
                <w:lang w:val="en-US"/>
              </w:rPr>
              <w:t xml:space="preserve"> bài đăng</w:t>
            </w:r>
          </w:p>
        </w:tc>
        <w:tc>
          <w:tcPr>
            <w:tcW w:w="1179" w:type="dxa"/>
            <w:vAlign w:val="center"/>
          </w:tcPr>
          <w:p w14:paraId="7DCF5269" w14:textId="3B58684D" w:rsidR="00E0666F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0F28F197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47FB5CCA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4CC785C2" w14:textId="1123987D" w:rsidTr="00E0666F">
        <w:tc>
          <w:tcPr>
            <w:tcW w:w="826" w:type="dxa"/>
            <w:vAlign w:val="center"/>
          </w:tcPr>
          <w:p w14:paraId="3249D7B5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55E4FCEA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Khoá / Mở khoá tải khoản</w:t>
            </w:r>
          </w:p>
        </w:tc>
        <w:tc>
          <w:tcPr>
            <w:tcW w:w="1179" w:type="dxa"/>
            <w:vAlign w:val="center"/>
          </w:tcPr>
          <w:p w14:paraId="3BD56C53" w14:textId="49A61C73" w:rsidR="00E0666F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27A41298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1D9DA47E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5C196E30" w14:textId="43BC2846" w:rsidTr="00E0666F">
        <w:tc>
          <w:tcPr>
            <w:tcW w:w="826" w:type="dxa"/>
            <w:vAlign w:val="center"/>
          </w:tcPr>
          <w:p w14:paraId="1D633AC5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02D26280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Xoá comment bị báo cáo</w:t>
            </w:r>
          </w:p>
        </w:tc>
        <w:tc>
          <w:tcPr>
            <w:tcW w:w="1179" w:type="dxa"/>
            <w:vAlign w:val="center"/>
          </w:tcPr>
          <w:p w14:paraId="517DEA5A" w14:textId="049E56C0" w:rsidR="00E0666F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6BBB8164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2461EF9B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172ECA79" w14:textId="5C31CF8B" w:rsidTr="00E0666F">
        <w:tc>
          <w:tcPr>
            <w:tcW w:w="826" w:type="dxa"/>
            <w:vAlign w:val="center"/>
          </w:tcPr>
          <w:p w14:paraId="56A50F4A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15487149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Báo cáo bài đăng</w:t>
            </w:r>
          </w:p>
        </w:tc>
        <w:tc>
          <w:tcPr>
            <w:tcW w:w="1179" w:type="dxa"/>
            <w:vAlign w:val="center"/>
          </w:tcPr>
          <w:p w14:paraId="669094DC" w14:textId="4972B79A" w:rsidR="00E0666F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5EAD6DA3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7DF3F736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7BE56D98" w14:textId="135FCC27" w:rsidTr="00E0666F">
        <w:tc>
          <w:tcPr>
            <w:tcW w:w="826" w:type="dxa"/>
            <w:vAlign w:val="center"/>
          </w:tcPr>
          <w:p w14:paraId="791A4C56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00EF6AEB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Báo cáo tài khoản</w:t>
            </w:r>
          </w:p>
        </w:tc>
        <w:tc>
          <w:tcPr>
            <w:tcW w:w="1179" w:type="dxa"/>
            <w:vAlign w:val="center"/>
          </w:tcPr>
          <w:p w14:paraId="7A0A3B16" w14:textId="50FA5D18" w:rsidR="00E0666F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3645428A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5D27BF9F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0442B1F4" w14:textId="58EF0D3A" w:rsidTr="00E0666F">
        <w:tc>
          <w:tcPr>
            <w:tcW w:w="826" w:type="dxa"/>
            <w:vAlign w:val="center"/>
          </w:tcPr>
          <w:p w14:paraId="2BAA5137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3FFA66B3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Tìm kiếm công thức nấu</w:t>
            </w:r>
          </w:p>
        </w:tc>
        <w:tc>
          <w:tcPr>
            <w:tcW w:w="1179" w:type="dxa"/>
            <w:vAlign w:val="center"/>
          </w:tcPr>
          <w:p w14:paraId="3C1C4A29" w14:textId="1E253E32" w:rsidR="00E0666F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6A1AFAEF" w14:textId="6211812D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65DB5B6F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71F909CE" w14:textId="2B4FAAB6" w:rsidTr="00E0666F">
        <w:tc>
          <w:tcPr>
            <w:tcW w:w="826" w:type="dxa"/>
            <w:vAlign w:val="center"/>
          </w:tcPr>
          <w:p w14:paraId="0DB197B7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7115F230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Hiển thị các từ khoá tìm kiếm gần đây</w:t>
            </w:r>
          </w:p>
        </w:tc>
        <w:tc>
          <w:tcPr>
            <w:tcW w:w="1179" w:type="dxa"/>
            <w:vAlign w:val="center"/>
          </w:tcPr>
          <w:p w14:paraId="0D78DF86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156" w:type="dxa"/>
            <w:vAlign w:val="center"/>
          </w:tcPr>
          <w:p w14:paraId="754BF1DE" w14:textId="0F0C27CF" w:rsidR="00E0666F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470" w:type="dxa"/>
            <w:vAlign w:val="center"/>
          </w:tcPr>
          <w:p w14:paraId="2A54C57C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03259F63" w14:textId="1128F6D3" w:rsidTr="00E0666F">
        <w:tc>
          <w:tcPr>
            <w:tcW w:w="826" w:type="dxa"/>
            <w:vAlign w:val="center"/>
          </w:tcPr>
          <w:p w14:paraId="79FA131A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09BBC29C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Sắp xếp kết quả tìm kiếm</w:t>
            </w:r>
          </w:p>
        </w:tc>
        <w:tc>
          <w:tcPr>
            <w:tcW w:w="1179" w:type="dxa"/>
            <w:vAlign w:val="center"/>
          </w:tcPr>
          <w:p w14:paraId="06CDBCD8" w14:textId="605FDB5B" w:rsidR="00E0666F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4E00F3A4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6B91A8C8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E0666F" w14:paraId="24D8D7FC" w14:textId="4E050055" w:rsidTr="00E0666F">
        <w:tc>
          <w:tcPr>
            <w:tcW w:w="826" w:type="dxa"/>
            <w:vAlign w:val="center"/>
          </w:tcPr>
          <w:p w14:paraId="55603BBB" w14:textId="77777777" w:rsidR="00E0666F" w:rsidRPr="00AE1BFA" w:rsidRDefault="00E0666F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67E05990" w14:textId="77777777" w:rsidR="00E0666F" w:rsidRDefault="00E0666F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Hiển thị công thức nổi bật ở trang chủ</w:t>
            </w:r>
          </w:p>
        </w:tc>
        <w:tc>
          <w:tcPr>
            <w:tcW w:w="1179" w:type="dxa"/>
            <w:vAlign w:val="center"/>
          </w:tcPr>
          <w:p w14:paraId="28E3F02D" w14:textId="586F23E0" w:rsidR="00E0666F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  <w:tc>
          <w:tcPr>
            <w:tcW w:w="2156" w:type="dxa"/>
            <w:vAlign w:val="center"/>
          </w:tcPr>
          <w:p w14:paraId="433D533C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30EAAA80" w14:textId="77777777" w:rsidR="00E0666F" w:rsidRDefault="00E0666F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</w:tr>
      <w:tr w:rsidR="0047549B" w14:paraId="01D34D03" w14:textId="77777777" w:rsidTr="00E0666F">
        <w:tc>
          <w:tcPr>
            <w:tcW w:w="826" w:type="dxa"/>
            <w:vAlign w:val="center"/>
          </w:tcPr>
          <w:p w14:paraId="58C44322" w14:textId="77777777" w:rsidR="0047549B" w:rsidRPr="00AE1BFA" w:rsidRDefault="0047549B" w:rsidP="00795CA4">
            <w:pPr>
              <w:pStyle w:val="ListParagraph"/>
              <w:numPr>
                <w:ilvl w:val="0"/>
                <w:numId w:val="39"/>
              </w:numPr>
              <w:spacing w:before="120" w:after="120" w:line="336" w:lineRule="auto"/>
              <w:rPr>
                <w:bCs/>
                <w:iCs/>
                <w:lang w:val="en-US"/>
              </w:rPr>
            </w:pPr>
          </w:p>
        </w:tc>
        <w:tc>
          <w:tcPr>
            <w:tcW w:w="2612" w:type="dxa"/>
            <w:vAlign w:val="center"/>
          </w:tcPr>
          <w:p w14:paraId="7C5048AA" w14:textId="0F913DCE" w:rsidR="0047549B" w:rsidRDefault="0047549B" w:rsidP="00795CA4">
            <w:pPr>
              <w:spacing w:before="120" w:after="120" w:line="336" w:lineRule="auto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Hiện thị nguyên liệu được dùng nhiều nhất</w:t>
            </w:r>
          </w:p>
        </w:tc>
        <w:tc>
          <w:tcPr>
            <w:tcW w:w="1179" w:type="dxa"/>
            <w:vAlign w:val="center"/>
          </w:tcPr>
          <w:p w14:paraId="2F008F61" w14:textId="77777777" w:rsidR="0047549B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156" w:type="dxa"/>
            <w:vAlign w:val="center"/>
          </w:tcPr>
          <w:p w14:paraId="43894C30" w14:textId="77777777" w:rsidR="0047549B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470" w:type="dxa"/>
            <w:vAlign w:val="center"/>
          </w:tcPr>
          <w:p w14:paraId="053CA003" w14:textId="51FCC7E6" w:rsidR="0047549B" w:rsidRDefault="0047549B" w:rsidP="00795CA4">
            <w:pPr>
              <w:spacing w:before="120" w:after="120" w:line="336" w:lineRule="auto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x</w:t>
            </w:r>
          </w:p>
        </w:tc>
      </w:tr>
    </w:tbl>
    <w:p w14:paraId="4376482C" w14:textId="77777777" w:rsidR="00E0666F" w:rsidRDefault="00E0666F" w:rsidP="00795CA4">
      <w:pPr>
        <w:spacing w:before="120" w:after="120" w:line="336" w:lineRule="auto"/>
        <w:rPr>
          <w:lang w:val="en-US"/>
        </w:rPr>
      </w:pPr>
    </w:p>
    <w:p w14:paraId="48A908ED" w14:textId="77777777" w:rsidR="00E0666F" w:rsidRPr="00FB0512" w:rsidRDefault="00E0666F" w:rsidP="00795CA4">
      <w:pPr>
        <w:spacing w:before="120" w:after="120" w:line="336" w:lineRule="auto"/>
        <w:ind w:firstLine="720"/>
        <w:rPr>
          <w:lang w:val="en-US"/>
        </w:rPr>
      </w:pPr>
    </w:p>
    <w:p w14:paraId="6046B237" w14:textId="77777777" w:rsidR="00770457" w:rsidRPr="00CB7829" w:rsidRDefault="00770457" w:rsidP="00795CA4">
      <w:pPr>
        <w:pStyle w:val="Heading1"/>
        <w:spacing w:after="120" w:line="336" w:lineRule="auto"/>
        <w:jc w:val="both"/>
        <w:rPr>
          <w:rFonts w:ascii="Times New Roman" w:hAnsi="Times New Roman"/>
          <w:lang w:val="en-US"/>
        </w:rPr>
      </w:pPr>
      <w:bookmarkStart w:id="8" w:name="_Toc176926432"/>
      <w:bookmarkStart w:id="9" w:name="_Toc369451684"/>
      <w:bookmarkStart w:id="10" w:name="_Toc134998440"/>
      <w:r w:rsidRPr="00CB7829">
        <w:rPr>
          <w:rFonts w:ascii="Times New Roman" w:hAnsi="Times New Roman"/>
          <w:lang w:val="en-US"/>
        </w:rPr>
        <w:t>Hướng phát triển</w:t>
      </w:r>
      <w:bookmarkEnd w:id="8"/>
      <w:bookmarkEnd w:id="9"/>
      <w:bookmarkEnd w:id="10"/>
    </w:p>
    <w:p w14:paraId="132FC6B1" w14:textId="6789412A" w:rsidR="003C2F0F" w:rsidRDefault="002E2886" w:rsidP="00795CA4">
      <w:pPr>
        <w:spacing w:before="120" w:after="120" w:line="336" w:lineRule="auto"/>
        <w:ind w:left="720"/>
        <w:rPr>
          <w:iCs/>
          <w:lang w:val="en-US"/>
        </w:rPr>
      </w:pPr>
      <w:r>
        <w:rPr>
          <w:iCs/>
          <w:lang w:val="en-US"/>
        </w:rPr>
        <w:t>- Chức năng mở rộng: Tự động gọi API để lấy calories từ nguyên liệu thay vì nhập thủ công</w:t>
      </w:r>
    </w:p>
    <w:p w14:paraId="6B37DD3B" w14:textId="7B1562DF" w:rsidR="002E2886" w:rsidRDefault="002E2886" w:rsidP="00795CA4">
      <w:pPr>
        <w:spacing w:before="120" w:after="120" w:line="336" w:lineRule="auto"/>
        <w:ind w:left="720"/>
        <w:rPr>
          <w:iCs/>
          <w:lang w:val="en-US"/>
        </w:rPr>
      </w:pPr>
      <w:r>
        <w:rPr>
          <w:iCs/>
          <w:lang w:val="en-US"/>
        </w:rPr>
        <w:lastRenderedPageBreak/>
        <w:t>- Phân loại các món ăn</w:t>
      </w:r>
    </w:p>
    <w:p w14:paraId="6A485D1B" w14:textId="06503BF2" w:rsidR="002E2886" w:rsidRDefault="002E2886" w:rsidP="00795CA4">
      <w:pPr>
        <w:spacing w:before="120" w:after="120" w:line="336" w:lineRule="auto"/>
        <w:ind w:left="720"/>
        <w:rPr>
          <w:iCs/>
          <w:color w:val="FF0000"/>
          <w:lang w:val="en-US"/>
        </w:rPr>
      </w:pPr>
      <w:r>
        <w:rPr>
          <w:iCs/>
          <w:lang w:val="en-US"/>
        </w:rPr>
        <w:t xml:space="preserve">- Thêm emoji lúc like bài viết thay vì chỉ có nút </w:t>
      </w:r>
      <w:r w:rsidRPr="002E2886">
        <w:rPr>
          <w:iCs/>
          <w:color w:val="FF0000"/>
          <w:lang w:val="en-US"/>
        </w:rPr>
        <w:t>♥</w:t>
      </w:r>
    </w:p>
    <w:p w14:paraId="600AD86E" w14:textId="527302BC" w:rsidR="002E2886" w:rsidRPr="002E2886" w:rsidRDefault="002E2886" w:rsidP="00795CA4">
      <w:pPr>
        <w:spacing w:before="120" w:after="120" w:line="336" w:lineRule="auto"/>
        <w:ind w:left="720"/>
        <w:rPr>
          <w:iCs/>
          <w:lang w:val="en-US"/>
        </w:rPr>
      </w:pPr>
      <w:r w:rsidRPr="002E2886">
        <w:rPr>
          <w:iCs/>
          <w:lang w:val="en-US"/>
        </w:rPr>
        <w:t>-</w:t>
      </w:r>
      <w:r>
        <w:rPr>
          <w:iCs/>
          <w:lang w:val="en-US"/>
        </w:rPr>
        <w:t xml:space="preserve"> Tạo gói Premium để có được các công thức nấu ăn từ những đầu bếp nổi tiếng</w:t>
      </w:r>
    </w:p>
    <w:sectPr w:rsidR="002E2886" w:rsidRPr="002E2886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03CEF" w14:textId="77777777" w:rsidR="0011621A" w:rsidRDefault="0011621A">
      <w:r>
        <w:separator/>
      </w:r>
    </w:p>
  </w:endnote>
  <w:endnote w:type="continuationSeparator" w:id="0">
    <w:p w14:paraId="1C9F9965" w14:textId="77777777" w:rsidR="0011621A" w:rsidRDefault="00116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3F3AA5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5794121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270846BA" wp14:editId="038E1521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7C46215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5DA252B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A15FC" w14:textId="77777777" w:rsidR="0011621A" w:rsidRDefault="0011621A">
      <w:r>
        <w:separator/>
      </w:r>
    </w:p>
  </w:footnote>
  <w:footnote w:type="continuationSeparator" w:id="0">
    <w:p w14:paraId="0AA936F4" w14:textId="77777777" w:rsidR="0011621A" w:rsidRDefault="00116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6579E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708928" behindDoc="1" locked="0" layoutInCell="1" allowOverlap="1" wp14:anchorId="3B888702" wp14:editId="7FB03C5A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443878FE" w14:textId="77777777" w:rsidTr="008D3541">
      <w:tc>
        <w:tcPr>
          <w:tcW w:w="6623" w:type="dxa"/>
          <w:shd w:val="clear" w:color="auto" w:fill="auto"/>
        </w:tcPr>
        <w:p w14:paraId="511C0F94" w14:textId="7A50786C" w:rsidR="00E95D0C" w:rsidRPr="00CB7829" w:rsidRDefault="00CB7829">
          <w:pPr>
            <w:pStyle w:val="Header"/>
            <w:rPr>
              <w:lang w:val="en-US"/>
            </w:rPr>
          </w:pPr>
          <w:r w:rsidRPr="00CB7829">
            <w:rPr>
              <w:lang w:val="en-US"/>
            </w:rPr>
            <w:t>Website chia sẻ công thức nấu ăn - Cookery</w:t>
          </w:r>
        </w:p>
      </w:tc>
      <w:tc>
        <w:tcPr>
          <w:tcW w:w="2845" w:type="dxa"/>
          <w:shd w:val="clear" w:color="auto" w:fill="auto"/>
        </w:tcPr>
        <w:p w14:paraId="3C8E9009" w14:textId="352158E6" w:rsidR="00E95D0C" w:rsidRPr="00CB7829" w:rsidRDefault="00E95D0C">
          <w:pPr>
            <w:pStyle w:val="Header"/>
            <w:rPr>
              <w:lang w:val="en-US"/>
            </w:rPr>
          </w:pPr>
          <w:r w:rsidRPr="00CB7829">
            <w:rPr>
              <w:lang w:val="en-US"/>
            </w:rPr>
            <w:t xml:space="preserve">Phiên bản: </w:t>
          </w:r>
          <w:r w:rsidR="00CB7829" w:rsidRPr="00CB7829">
            <w:rPr>
              <w:lang w:val="en-US"/>
            </w:rPr>
            <w:t>1.0</w:t>
          </w:r>
        </w:p>
      </w:tc>
    </w:tr>
    <w:tr w:rsidR="00E95D0C" w14:paraId="748B5FC5" w14:textId="77777777" w:rsidTr="008D3541">
      <w:tc>
        <w:tcPr>
          <w:tcW w:w="6623" w:type="dxa"/>
          <w:shd w:val="clear" w:color="auto" w:fill="auto"/>
        </w:tcPr>
        <w:p w14:paraId="45868C4D" w14:textId="77777777" w:rsidR="00E95D0C" w:rsidRPr="00CB7829" w:rsidRDefault="00770457" w:rsidP="00767CB6">
          <w:pPr>
            <w:pStyle w:val="Header"/>
            <w:rPr>
              <w:lang w:val="en-US"/>
            </w:rPr>
          </w:pPr>
          <w:r w:rsidRPr="00CB7829"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14:paraId="55C1529E" w14:textId="09820532" w:rsidR="00E95D0C" w:rsidRPr="00CB7829" w:rsidRDefault="00E95D0C">
          <w:pPr>
            <w:pStyle w:val="Header"/>
            <w:rPr>
              <w:lang w:val="en-US"/>
            </w:rPr>
          </w:pPr>
          <w:r w:rsidRPr="00CB7829">
            <w:rPr>
              <w:lang w:val="en-US"/>
            </w:rPr>
            <w:t xml:space="preserve">Ngày: </w:t>
          </w:r>
          <w:r w:rsidR="00CB7829" w:rsidRPr="00CB7829">
            <w:rPr>
              <w:lang w:val="en-US"/>
            </w:rPr>
            <w:t>10/5/2023</w:t>
          </w:r>
        </w:p>
      </w:tc>
    </w:tr>
  </w:tbl>
  <w:p w14:paraId="21E609BF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9046C1"/>
    <w:multiLevelType w:val="hybridMultilevel"/>
    <w:tmpl w:val="1AE8B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30AED"/>
    <w:multiLevelType w:val="hybridMultilevel"/>
    <w:tmpl w:val="910AB042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46795956">
    <w:abstractNumId w:val="0"/>
  </w:num>
  <w:num w:numId="2" w16cid:durableId="140806946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37125534">
    <w:abstractNumId w:val="21"/>
  </w:num>
  <w:num w:numId="4" w16cid:durableId="1634676160">
    <w:abstractNumId w:val="19"/>
  </w:num>
  <w:num w:numId="5" w16cid:durableId="228149698">
    <w:abstractNumId w:val="22"/>
  </w:num>
  <w:num w:numId="6" w16cid:durableId="824853968">
    <w:abstractNumId w:val="12"/>
  </w:num>
  <w:num w:numId="7" w16cid:durableId="79109623">
    <w:abstractNumId w:val="23"/>
  </w:num>
  <w:num w:numId="8" w16cid:durableId="1285581800">
    <w:abstractNumId w:val="28"/>
  </w:num>
  <w:num w:numId="9" w16cid:durableId="1724401529">
    <w:abstractNumId w:val="15"/>
  </w:num>
  <w:num w:numId="10" w16cid:durableId="82606196">
    <w:abstractNumId w:val="9"/>
  </w:num>
  <w:num w:numId="11" w16cid:durableId="2142918535">
    <w:abstractNumId w:val="33"/>
  </w:num>
  <w:num w:numId="12" w16cid:durableId="1765757673">
    <w:abstractNumId w:val="29"/>
  </w:num>
  <w:num w:numId="13" w16cid:durableId="819539494">
    <w:abstractNumId w:val="27"/>
  </w:num>
  <w:num w:numId="14" w16cid:durableId="1911888746">
    <w:abstractNumId w:val="4"/>
  </w:num>
  <w:num w:numId="15" w16cid:durableId="1374647515">
    <w:abstractNumId w:val="6"/>
  </w:num>
  <w:num w:numId="16" w16cid:durableId="116461197">
    <w:abstractNumId w:val="26"/>
  </w:num>
  <w:num w:numId="17" w16cid:durableId="1344164305">
    <w:abstractNumId w:val="31"/>
  </w:num>
  <w:num w:numId="18" w16cid:durableId="619067323">
    <w:abstractNumId w:val="14"/>
  </w:num>
  <w:num w:numId="19" w16cid:durableId="2030401717">
    <w:abstractNumId w:val="25"/>
  </w:num>
  <w:num w:numId="20" w16cid:durableId="261182627">
    <w:abstractNumId w:val="30"/>
  </w:num>
  <w:num w:numId="21" w16cid:durableId="882063060">
    <w:abstractNumId w:val="32"/>
  </w:num>
  <w:num w:numId="22" w16cid:durableId="614286396">
    <w:abstractNumId w:val="10"/>
  </w:num>
  <w:num w:numId="23" w16cid:durableId="1036469415">
    <w:abstractNumId w:val="18"/>
  </w:num>
  <w:num w:numId="24" w16cid:durableId="1215704006">
    <w:abstractNumId w:val="7"/>
  </w:num>
  <w:num w:numId="25" w16cid:durableId="1418096452">
    <w:abstractNumId w:val="5"/>
  </w:num>
  <w:num w:numId="26" w16cid:durableId="424695941">
    <w:abstractNumId w:val="17"/>
  </w:num>
  <w:num w:numId="27" w16cid:durableId="1948661178">
    <w:abstractNumId w:val="24"/>
  </w:num>
  <w:num w:numId="28" w16cid:durableId="14400999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578722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708647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48918554">
    <w:abstractNumId w:val="16"/>
  </w:num>
  <w:num w:numId="32" w16cid:durableId="1925067037">
    <w:abstractNumId w:val="0"/>
  </w:num>
  <w:num w:numId="33" w16cid:durableId="881017059">
    <w:abstractNumId w:val="0"/>
  </w:num>
  <w:num w:numId="34" w16cid:durableId="855924578">
    <w:abstractNumId w:val="20"/>
  </w:num>
  <w:num w:numId="35" w16cid:durableId="670067962">
    <w:abstractNumId w:val="13"/>
  </w:num>
  <w:num w:numId="36" w16cid:durableId="1118721491">
    <w:abstractNumId w:val="8"/>
  </w:num>
  <w:num w:numId="37" w16cid:durableId="904293882">
    <w:abstractNumId w:val="3"/>
  </w:num>
  <w:num w:numId="38" w16cid:durableId="1427574290">
    <w:abstractNumId w:val="11"/>
  </w:num>
  <w:num w:numId="39" w16cid:durableId="1841894217">
    <w:abstractNumId w:val="2"/>
  </w:num>
  <w:num w:numId="40" w16cid:durableId="183514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C0CA8"/>
    <w:rsid w:val="0011621A"/>
    <w:rsid w:val="00213ECB"/>
    <w:rsid w:val="002160F2"/>
    <w:rsid w:val="00221A67"/>
    <w:rsid w:val="002E2886"/>
    <w:rsid w:val="00301562"/>
    <w:rsid w:val="0031511D"/>
    <w:rsid w:val="003548A8"/>
    <w:rsid w:val="003701D7"/>
    <w:rsid w:val="003747E6"/>
    <w:rsid w:val="003C2F0F"/>
    <w:rsid w:val="004176B5"/>
    <w:rsid w:val="00435847"/>
    <w:rsid w:val="0047549B"/>
    <w:rsid w:val="004A38E5"/>
    <w:rsid w:val="004B7CC9"/>
    <w:rsid w:val="004E4257"/>
    <w:rsid w:val="005047B3"/>
    <w:rsid w:val="005802A5"/>
    <w:rsid w:val="005A3DFE"/>
    <w:rsid w:val="0060493B"/>
    <w:rsid w:val="006257BE"/>
    <w:rsid w:val="0064329D"/>
    <w:rsid w:val="006855DC"/>
    <w:rsid w:val="006E420F"/>
    <w:rsid w:val="006E56E2"/>
    <w:rsid w:val="007338F6"/>
    <w:rsid w:val="00747FAE"/>
    <w:rsid w:val="00767CB6"/>
    <w:rsid w:val="00770457"/>
    <w:rsid w:val="00795CA4"/>
    <w:rsid w:val="007A1DE8"/>
    <w:rsid w:val="007F21C9"/>
    <w:rsid w:val="007F412F"/>
    <w:rsid w:val="0082049C"/>
    <w:rsid w:val="008243D9"/>
    <w:rsid w:val="008B1041"/>
    <w:rsid w:val="008C726D"/>
    <w:rsid w:val="008D3541"/>
    <w:rsid w:val="008F221C"/>
    <w:rsid w:val="00900650"/>
    <w:rsid w:val="0092491E"/>
    <w:rsid w:val="00984338"/>
    <w:rsid w:val="0099744F"/>
    <w:rsid w:val="009B2AFC"/>
    <w:rsid w:val="009F47F5"/>
    <w:rsid w:val="00A23833"/>
    <w:rsid w:val="00A544E7"/>
    <w:rsid w:val="00A638EF"/>
    <w:rsid w:val="00B27935"/>
    <w:rsid w:val="00B871C5"/>
    <w:rsid w:val="00BB5444"/>
    <w:rsid w:val="00C14AB8"/>
    <w:rsid w:val="00C74D6D"/>
    <w:rsid w:val="00CA52C8"/>
    <w:rsid w:val="00CA75F9"/>
    <w:rsid w:val="00CB7829"/>
    <w:rsid w:val="00D234F3"/>
    <w:rsid w:val="00D328EA"/>
    <w:rsid w:val="00DA2A6D"/>
    <w:rsid w:val="00DC363E"/>
    <w:rsid w:val="00DD57E3"/>
    <w:rsid w:val="00DE4628"/>
    <w:rsid w:val="00E0666F"/>
    <w:rsid w:val="00E6501E"/>
    <w:rsid w:val="00E95D0C"/>
    <w:rsid w:val="00F93BD1"/>
    <w:rsid w:val="00FA2327"/>
    <w:rsid w:val="00FB0512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C415FE"/>
  <w15:docId w15:val="{444386BF-7074-487C-97AF-69B5F2ED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0512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FB051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2049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26B3A-8929-439C-B6A8-E41F99CA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42</TotalTime>
  <Pages>8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3347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ĐĂNG KHOA</cp:lastModifiedBy>
  <cp:revision>15</cp:revision>
  <cp:lastPrinted>2013-12-07T15:59:00Z</cp:lastPrinted>
  <dcterms:created xsi:type="dcterms:W3CDTF">2013-10-13T11:18:00Z</dcterms:created>
  <dcterms:modified xsi:type="dcterms:W3CDTF">2023-05-14T16:13:00Z</dcterms:modified>
</cp:coreProperties>
</file>