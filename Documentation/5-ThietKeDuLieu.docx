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824" w14:textId="77777777" w:rsidR="003548A8" w:rsidRPr="003933A5" w:rsidRDefault="003548A8" w:rsidP="003548A8">
      <w:pPr>
        <w:rPr>
          <w:lang w:val="en-US"/>
        </w:rPr>
      </w:pPr>
    </w:p>
    <w:p w14:paraId="0E15A5F4" w14:textId="77777777" w:rsidR="00301562" w:rsidRPr="003933A5" w:rsidRDefault="00301562" w:rsidP="003548A8">
      <w:pPr>
        <w:rPr>
          <w:lang w:val="en-US"/>
        </w:rPr>
      </w:pPr>
    </w:p>
    <w:p w14:paraId="6F8C2FF2" w14:textId="77777777" w:rsidR="00301562" w:rsidRPr="003933A5" w:rsidRDefault="00301562" w:rsidP="003548A8">
      <w:pPr>
        <w:rPr>
          <w:lang w:val="en-US"/>
        </w:rPr>
      </w:pPr>
    </w:p>
    <w:p w14:paraId="70183A7E" w14:textId="77777777" w:rsidR="00301562" w:rsidRPr="003933A5" w:rsidRDefault="00301562" w:rsidP="003548A8">
      <w:pPr>
        <w:rPr>
          <w:lang w:val="en-US"/>
        </w:rPr>
      </w:pPr>
    </w:p>
    <w:p w14:paraId="6C88DD0C" w14:textId="77777777" w:rsidR="00301562" w:rsidRPr="003933A5" w:rsidRDefault="00301562" w:rsidP="003548A8">
      <w:pPr>
        <w:rPr>
          <w:lang w:val="en-US"/>
        </w:rPr>
      </w:pPr>
    </w:p>
    <w:p w14:paraId="5994F724" w14:textId="77777777" w:rsidR="00301562" w:rsidRPr="003933A5" w:rsidRDefault="00301562" w:rsidP="003548A8">
      <w:pPr>
        <w:rPr>
          <w:lang w:val="en-US"/>
        </w:rPr>
      </w:pPr>
    </w:p>
    <w:p w14:paraId="42D9FB91" w14:textId="77777777" w:rsidR="00301562" w:rsidRPr="003933A5" w:rsidRDefault="00301562" w:rsidP="003548A8">
      <w:pPr>
        <w:rPr>
          <w:lang w:val="en-US"/>
        </w:rPr>
      </w:pPr>
    </w:p>
    <w:p w14:paraId="3F94BB33" w14:textId="77777777" w:rsidR="003548A8" w:rsidRPr="003933A5" w:rsidRDefault="003548A8" w:rsidP="003548A8">
      <w:pPr>
        <w:rPr>
          <w:lang w:val="en-US"/>
        </w:rPr>
      </w:pPr>
    </w:p>
    <w:p w14:paraId="47DE5EFB" w14:textId="750CB7A5" w:rsidR="00D234F3" w:rsidRPr="003933A5" w:rsidRDefault="00C14AB8" w:rsidP="007A1DE8">
      <w:pPr>
        <w:pStyle w:val="Title"/>
        <w:jc w:val="right"/>
        <w:rPr>
          <w:rFonts w:ascii="Times New Roman" w:hAnsi="Times New Roman"/>
          <w:lang w:val="en-US"/>
        </w:rPr>
      </w:pPr>
      <w:r w:rsidRPr="003933A5">
        <w:rPr>
          <w:rFonts w:ascii="Times New Roman" w:hAnsi="Times New Roman"/>
          <w:lang w:val="en-US"/>
        </w:rPr>
        <w:t>Thiết kế dữ liệu</w:t>
      </w:r>
      <w:r w:rsidR="007A1DE8" w:rsidRPr="003933A5">
        <w:rPr>
          <w:rFonts w:ascii="Times New Roman" w:hAnsi="Times New Roman"/>
          <w:lang w:val="en-US"/>
        </w:rPr>
        <w:t xml:space="preserve"> </w:t>
      </w:r>
      <w:r w:rsidR="006F7917" w:rsidRPr="003933A5">
        <w:rPr>
          <w:rFonts w:ascii="Times New Roman" w:hAnsi="Times New Roman"/>
          <w:color w:val="0000FF"/>
          <w:sz w:val="28"/>
          <w:szCs w:val="28"/>
          <w:lang w:val="en-US"/>
        </w:rPr>
        <w:t>Ứng dụng chia sẻ công thức nấu ăn trực tuyến</w:t>
      </w:r>
    </w:p>
    <w:p w14:paraId="38EE99A7" w14:textId="77777777" w:rsidR="007A1DE8" w:rsidRPr="003933A5" w:rsidRDefault="007A1DE8" w:rsidP="007A1DE8">
      <w:pPr>
        <w:rPr>
          <w:lang w:val="en-US"/>
        </w:rPr>
      </w:pPr>
    </w:p>
    <w:p w14:paraId="348966AC" w14:textId="1AF088FD" w:rsidR="007A1DE8" w:rsidRPr="003933A5" w:rsidRDefault="007A1DE8" w:rsidP="007A1DE8">
      <w:pPr>
        <w:jc w:val="right"/>
        <w:rPr>
          <w:sz w:val="34"/>
          <w:szCs w:val="30"/>
          <w:lang w:val="en-US"/>
        </w:rPr>
      </w:pPr>
      <w:r w:rsidRPr="003933A5">
        <w:rPr>
          <w:sz w:val="34"/>
          <w:szCs w:val="30"/>
          <w:lang w:val="en-US"/>
        </w:rPr>
        <w:t xml:space="preserve">Version </w:t>
      </w:r>
      <w:r w:rsidR="006F7917" w:rsidRPr="003933A5">
        <w:rPr>
          <w:color w:val="0000FF"/>
          <w:sz w:val="34"/>
          <w:szCs w:val="30"/>
          <w:lang w:val="en-US"/>
        </w:rPr>
        <w:t>1.0</w:t>
      </w:r>
    </w:p>
    <w:p w14:paraId="1634A782" w14:textId="77777777" w:rsidR="00D234F3" w:rsidRPr="003933A5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7D0AE397" w14:textId="77777777" w:rsidR="003548A8" w:rsidRPr="003933A5" w:rsidRDefault="003548A8" w:rsidP="003548A8">
      <w:pPr>
        <w:rPr>
          <w:lang w:val="en-US"/>
        </w:rPr>
      </w:pPr>
    </w:p>
    <w:p w14:paraId="25CA0EFE" w14:textId="77777777" w:rsidR="00301562" w:rsidRPr="003933A5" w:rsidRDefault="00301562" w:rsidP="003548A8">
      <w:pPr>
        <w:rPr>
          <w:lang w:val="en-US"/>
        </w:rPr>
      </w:pPr>
    </w:p>
    <w:p w14:paraId="53ADF8EB" w14:textId="77777777" w:rsidR="00301562" w:rsidRPr="003933A5" w:rsidRDefault="00301562" w:rsidP="003548A8">
      <w:pPr>
        <w:rPr>
          <w:lang w:val="en-US"/>
        </w:rPr>
      </w:pPr>
    </w:p>
    <w:p w14:paraId="5433369F" w14:textId="77777777" w:rsidR="00301562" w:rsidRPr="003933A5" w:rsidRDefault="00301562" w:rsidP="003548A8">
      <w:pPr>
        <w:rPr>
          <w:lang w:val="en-US"/>
        </w:rPr>
      </w:pPr>
    </w:p>
    <w:p w14:paraId="4BC35724" w14:textId="77777777" w:rsidR="00301562" w:rsidRPr="003933A5" w:rsidRDefault="00301562" w:rsidP="003548A8">
      <w:pPr>
        <w:rPr>
          <w:lang w:val="en-US"/>
        </w:rPr>
      </w:pPr>
    </w:p>
    <w:p w14:paraId="1FF2D0B4" w14:textId="77777777" w:rsidR="00301562" w:rsidRPr="003933A5" w:rsidRDefault="00301562" w:rsidP="003548A8">
      <w:pPr>
        <w:rPr>
          <w:lang w:val="en-US"/>
        </w:rPr>
      </w:pPr>
    </w:p>
    <w:p w14:paraId="413D4DF3" w14:textId="77777777" w:rsidR="00301562" w:rsidRPr="003933A5" w:rsidRDefault="00301562" w:rsidP="003548A8">
      <w:pPr>
        <w:rPr>
          <w:lang w:val="en-US"/>
        </w:rPr>
      </w:pPr>
    </w:p>
    <w:p w14:paraId="67E444D5" w14:textId="77777777" w:rsidR="00301562" w:rsidRPr="003933A5" w:rsidRDefault="00301562" w:rsidP="003548A8">
      <w:pPr>
        <w:rPr>
          <w:lang w:val="en-US"/>
        </w:rPr>
      </w:pPr>
    </w:p>
    <w:p w14:paraId="3B318C40" w14:textId="77777777" w:rsidR="00301562" w:rsidRPr="003933A5" w:rsidRDefault="00301562" w:rsidP="003548A8">
      <w:pPr>
        <w:rPr>
          <w:lang w:val="en-US"/>
        </w:rPr>
      </w:pPr>
    </w:p>
    <w:p w14:paraId="76DE4A2A" w14:textId="77777777" w:rsidR="003548A8" w:rsidRPr="003933A5" w:rsidRDefault="003548A8" w:rsidP="003548A8">
      <w:pPr>
        <w:rPr>
          <w:lang w:val="en-US"/>
        </w:rPr>
      </w:pPr>
    </w:p>
    <w:p w14:paraId="48D02212" w14:textId="77777777" w:rsidR="003548A8" w:rsidRPr="003933A5" w:rsidRDefault="003548A8" w:rsidP="003548A8">
      <w:pPr>
        <w:rPr>
          <w:lang w:val="en-US"/>
        </w:rPr>
      </w:pPr>
    </w:p>
    <w:p w14:paraId="73B7ED45" w14:textId="77777777" w:rsidR="003548A8" w:rsidRPr="003933A5" w:rsidRDefault="003548A8" w:rsidP="003548A8">
      <w:pPr>
        <w:rPr>
          <w:lang w:val="en-US"/>
        </w:rPr>
      </w:pPr>
    </w:p>
    <w:p w14:paraId="72165D02" w14:textId="77777777" w:rsidR="003548A8" w:rsidRPr="003933A5" w:rsidRDefault="003548A8" w:rsidP="003548A8">
      <w:pPr>
        <w:rPr>
          <w:lang w:val="en-US"/>
        </w:rPr>
      </w:pPr>
    </w:p>
    <w:p w14:paraId="5EFB1A20" w14:textId="77777777" w:rsidR="003548A8" w:rsidRPr="003933A5" w:rsidRDefault="003548A8" w:rsidP="003548A8">
      <w:pPr>
        <w:rPr>
          <w:lang w:val="en-US"/>
        </w:rPr>
      </w:pPr>
    </w:p>
    <w:p w14:paraId="622615F7" w14:textId="77777777" w:rsidR="003548A8" w:rsidRPr="003933A5" w:rsidRDefault="003548A8" w:rsidP="006F7917">
      <w:pPr>
        <w:jc w:val="right"/>
        <w:rPr>
          <w:sz w:val="30"/>
          <w:szCs w:val="30"/>
          <w:lang w:val="en-US"/>
        </w:rPr>
      </w:pPr>
      <w:r w:rsidRPr="003933A5">
        <w:rPr>
          <w:sz w:val="30"/>
          <w:szCs w:val="30"/>
          <w:lang w:val="en-US"/>
        </w:rPr>
        <w:t>Sinh viên thực hiện:</w:t>
      </w:r>
    </w:p>
    <w:p w14:paraId="17C3AB31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r w:rsidRPr="003933A5">
        <w:rPr>
          <w:color w:val="0000FF"/>
          <w:sz w:val="30"/>
          <w:szCs w:val="30"/>
          <w:lang w:val="en-US"/>
        </w:rPr>
        <w:t>20127475 – Nguyễn Trần Đại Dương</w:t>
      </w:r>
    </w:p>
    <w:p w14:paraId="488B40AE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proofErr w:type="gramStart"/>
      <w:r w:rsidRPr="003933A5">
        <w:rPr>
          <w:color w:val="0000FF"/>
          <w:sz w:val="30"/>
          <w:szCs w:val="30"/>
          <w:lang w:val="en-US"/>
        </w:rPr>
        <w:t>20127533  -</w:t>
      </w:r>
      <w:proofErr w:type="gramEnd"/>
      <w:r w:rsidRPr="003933A5">
        <w:rPr>
          <w:color w:val="0000FF"/>
          <w:sz w:val="30"/>
          <w:szCs w:val="30"/>
          <w:lang w:val="en-US"/>
        </w:rPr>
        <w:t xml:space="preserve"> Lê Đăng Khoa</w:t>
      </w:r>
    </w:p>
    <w:p w14:paraId="213D30CC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r w:rsidRPr="003933A5">
        <w:rPr>
          <w:color w:val="0000FF"/>
          <w:sz w:val="30"/>
          <w:szCs w:val="30"/>
          <w:lang w:val="en-US"/>
        </w:rPr>
        <w:t>20127596 – Nguyễn Như Phước</w:t>
      </w:r>
    </w:p>
    <w:p w14:paraId="4385D6EE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  <w:r w:rsidRPr="003933A5">
        <w:rPr>
          <w:color w:val="0000FF"/>
          <w:sz w:val="30"/>
          <w:szCs w:val="30"/>
          <w:lang w:val="en-US"/>
        </w:rPr>
        <w:t>20127599 – Lê Quân</w:t>
      </w:r>
    </w:p>
    <w:p w14:paraId="0093339E" w14:textId="77777777" w:rsidR="006F7917" w:rsidRPr="003933A5" w:rsidRDefault="006F7917" w:rsidP="006F7917">
      <w:pPr>
        <w:spacing w:before="120" w:after="120"/>
        <w:jc w:val="right"/>
        <w:rPr>
          <w:color w:val="0000FF"/>
          <w:sz w:val="30"/>
          <w:szCs w:val="30"/>
          <w:lang w:val="en-US"/>
        </w:rPr>
      </w:pPr>
    </w:p>
    <w:p w14:paraId="2C5F64DF" w14:textId="12C12C0D" w:rsidR="00DC363E" w:rsidRPr="003933A5" w:rsidRDefault="00DC363E" w:rsidP="003548A8">
      <w:pPr>
        <w:jc w:val="center"/>
        <w:rPr>
          <w:sz w:val="30"/>
          <w:szCs w:val="30"/>
          <w:lang w:val="en-US"/>
        </w:rPr>
        <w:sectPr w:rsidR="00DC363E" w:rsidRPr="003933A5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62AD8478" w14:textId="77777777" w:rsidR="007A1DE8" w:rsidRPr="003933A5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3933A5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3933A5">
        <w:rPr>
          <w:rFonts w:eastAsia="SimSun"/>
          <w:b/>
          <w:sz w:val="36"/>
          <w:lang w:val="en-US"/>
        </w:rPr>
        <w:t xml:space="preserve"> </w:t>
      </w:r>
    </w:p>
    <w:p w14:paraId="35BFD80B" w14:textId="77777777" w:rsidR="007A1DE8" w:rsidRPr="003933A5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852"/>
        <w:gridCol w:w="2304"/>
      </w:tblGrid>
      <w:tr w:rsidR="00E95D0C" w:rsidRPr="003933A5" w14:paraId="362DEBAC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FFC8" w14:textId="77777777" w:rsidR="00E95D0C" w:rsidRPr="003933A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50B5" w14:textId="77777777" w:rsidR="00E95D0C" w:rsidRPr="003933A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8FA4E" w14:textId="77777777" w:rsidR="00E95D0C" w:rsidRPr="003933A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77847" w14:textId="77777777" w:rsidR="00E95D0C" w:rsidRPr="003933A5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933A5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3933A5" w14:paraId="54529860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701F3" w14:textId="3629AA5C" w:rsidR="00E95D0C" w:rsidRPr="003933A5" w:rsidRDefault="006F791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01/05/2023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804B" w14:textId="7E2064CC" w:rsidR="00E95D0C" w:rsidRPr="003933A5" w:rsidRDefault="006F791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C638" w14:textId="55227BEB" w:rsidR="00E95D0C" w:rsidRPr="003933A5" w:rsidRDefault="006F791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Thêm hình ảnh sơ đồ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10752" w14:textId="3913B70E" w:rsidR="00E95D0C" w:rsidRPr="003933A5" w:rsidRDefault="006F791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Lê Đăng Khoa</w:t>
            </w:r>
          </w:p>
        </w:tc>
      </w:tr>
      <w:tr w:rsidR="00B701DB" w:rsidRPr="003933A5" w14:paraId="39F03CD8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6E91" w14:textId="29577C5E" w:rsidR="00B701DB" w:rsidRPr="003933A5" w:rsidRDefault="00B701DB" w:rsidP="00B701D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2</w:t>
            </w:r>
            <w:r w:rsidRPr="003933A5">
              <w:rPr>
                <w:rFonts w:eastAsia="SimSun"/>
                <w:color w:val="0000FF"/>
                <w:lang w:val="en-US"/>
              </w:rPr>
              <w:t>/05/2023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ACC3" w14:textId="46BEA3C9" w:rsidR="00B701DB" w:rsidRPr="003933A5" w:rsidRDefault="00B701DB" w:rsidP="00B701D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1.</w:t>
            </w: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26086" w14:textId="48B715A3" w:rsidR="00B701DB" w:rsidRPr="003933A5" w:rsidRDefault="00B701DB" w:rsidP="00B701D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chi tiết kiểu dữ liệu sơ đồ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CA8C" w14:textId="51DA471D" w:rsidR="00B701DB" w:rsidRPr="003933A5" w:rsidRDefault="00B701DB" w:rsidP="00B701D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3933A5">
              <w:rPr>
                <w:rFonts w:eastAsia="SimSun"/>
                <w:color w:val="0000FF"/>
                <w:lang w:val="en-US"/>
              </w:rPr>
              <w:t>Lê Đăng Khoa</w:t>
            </w:r>
          </w:p>
        </w:tc>
      </w:tr>
      <w:tr w:rsidR="00E95D0C" w:rsidRPr="003933A5" w14:paraId="3A557B0C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AF818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9173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5BA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F818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3933A5" w14:paraId="7E5CF989" w14:textId="77777777" w:rsidTr="00B701D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E5C63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B4AC9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CE93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90CD" w14:textId="77777777" w:rsidR="00E95D0C" w:rsidRPr="003933A5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FDE00A5" w14:textId="77777777" w:rsidR="00A23833" w:rsidRPr="003933A5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12CB87CC" w14:textId="77777777" w:rsidR="00A23833" w:rsidRPr="003933A5" w:rsidRDefault="00A23833" w:rsidP="00A23833">
      <w:pPr>
        <w:pStyle w:val="Title"/>
        <w:rPr>
          <w:rFonts w:ascii="Times New Roman" w:hAnsi="Times New Roman"/>
          <w:lang w:val="en-US"/>
        </w:rPr>
      </w:pPr>
      <w:r w:rsidRPr="003933A5">
        <w:rPr>
          <w:rFonts w:ascii="Times New Roman" w:hAnsi="Times New Roman"/>
          <w:lang w:val="en-US"/>
        </w:rPr>
        <w:br w:type="page"/>
      </w:r>
      <w:r w:rsidRPr="003933A5">
        <w:rPr>
          <w:rFonts w:ascii="Times New Roman" w:hAnsi="Times New Roman"/>
          <w:lang w:val="en-US"/>
        </w:rPr>
        <w:lastRenderedPageBreak/>
        <w:t>Mục lục</w:t>
      </w:r>
    </w:p>
    <w:sdt>
      <w:sdtPr>
        <w:id w:val="2755284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70EC05D0" w14:textId="000FC62F" w:rsidR="006844FB" w:rsidRDefault="006844FB">
          <w:pPr>
            <w:pStyle w:val="TOCHeading"/>
          </w:pPr>
        </w:p>
        <w:p w14:paraId="2F5BE9CC" w14:textId="7457CCB1" w:rsidR="006844FB" w:rsidRPr="006844FB" w:rsidRDefault="006844FB" w:rsidP="006844FB">
          <w:pPr>
            <w:pStyle w:val="TOC1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6844FB">
            <w:fldChar w:fldCharType="begin"/>
          </w:r>
          <w:r w:rsidRPr="006844FB">
            <w:instrText xml:space="preserve"> TOC \o "1-3" \h \z \u </w:instrText>
          </w:r>
          <w:r w:rsidRPr="006844FB">
            <w:fldChar w:fldCharType="separate"/>
          </w:r>
          <w:hyperlink w:anchor="_Toc134444258" w:history="1">
            <w:r w:rsidRPr="006844FB">
              <w:rPr>
                <w:rStyle w:val="Hyperlink"/>
                <w:noProof/>
                <w:lang w:val="en-US"/>
              </w:rPr>
              <w:t xml:space="preserve">1. </w:t>
            </w:r>
            <w:r w:rsidRPr="006844FB">
              <w:rPr>
                <w:rStyle w:val="Hyperlink"/>
                <w:noProof/>
              </w:rPr>
              <w:t>Sơ đồ logic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_Toc134444258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3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7424F107" w14:textId="5C59C5BD" w:rsidR="006844FB" w:rsidRPr="006844FB" w:rsidRDefault="006844FB" w:rsidP="006844FB">
          <w:pPr>
            <w:pStyle w:val="TOC1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59" w:history="1">
            <w:r w:rsidRPr="006844FB">
              <w:rPr>
                <w:rStyle w:val="Hyperlink"/>
                <w:b/>
                <w:bCs/>
                <w:iCs/>
                <w:noProof/>
                <w:lang w:val="en-US"/>
              </w:rPr>
              <w:t>2. Mô tả chi tiết các kiểu dữ liệu trong sơ đồ logic: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_Toc134444259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3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483F830B" w14:textId="7F14E917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0" w:history="1">
            <w:r w:rsidRPr="006844FB">
              <w:rPr>
                <w:rStyle w:val="Hyperlink"/>
                <w:iCs/>
                <w:noProof/>
                <w:lang w:val="en-US"/>
              </w:rPr>
              <w:t>2.1 Account: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_Toc134444260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3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47930D3F" w14:textId="40E5FE50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1" w:history="1">
            <w:r w:rsidRPr="006844FB">
              <w:rPr>
                <w:rStyle w:val="Hyperlink"/>
                <w:iCs/>
                <w:noProof/>
                <w:lang w:val="en-US"/>
              </w:rPr>
              <w:t>2.2 Recipe: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_Toc134444261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4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6F6FF1F7" w14:textId="5BE0E520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2" w:history="1">
            <w:r w:rsidRPr="006844FB">
              <w:rPr>
                <w:rStyle w:val="Hyperlink"/>
                <w:iCs/>
                <w:noProof/>
                <w:lang w:val="en-US"/>
              </w:rPr>
              <w:t>2.3 Thumbnails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_Toc134444262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4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34A286E5" w14:textId="1D8471A6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3" w:history="1">
            <w:r w:rsidRPr="006844FB">
              <w:rPr>
                <w:rStyle w:val="Hyperlink"/>
                <w:iCs/>
                <w:noProof/>
                <w:lang w:val="en-US"/>
              </w:rPr>
              <w:t>2.4 Steps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_Toc134444263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4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5A1DC3E6" w14:textId="492E0480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4" w:history="1">
            <w:r w:rsidRPr="006844FB">
              <w:rPr>
                <w:rStyle w:val="Hyperlink"/>
                <w:iCs/>
                <w:noProof/>
                <w:lang w:val="en-US"/>
              </w:rPr>
              <w:t>2.5 stepImage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_Toc134444264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4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42F13E0C" w14:textId="56B6281D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5" w:history="1">
            <w:r w:rsidRPr="006844FB">
              <w:rPr>
                <w:rStyle w:val="Hyperlink"/>
                <w:iCs/>
                <w:noProof/>
                <w:lang w:val="en-US"/>
              </w:rPr>
              <w:t>2.6 Ingredients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_Toc134444265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5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3BE636FD" w14:textId="24DDD4D2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6" w:history="1">
            <w:r w:rsidRPr="006844FB">
              <w:rPr>
                <w:rStyle w:val="Hyperlink"/>
                <w:iCs/>
                <w:noProof/>
                <w:lang w:val="en-US"/>
              </w:rPr>
              <w:t>2.7 FavoriteRecipes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_Toc134444266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5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09D85F94" w14:textId="591B399E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7" w:history="1">
            <w:r w:rsidRPr="006844FB">
              <w:rPr>
                <w:rStyle w:val="Hyperlink"/>
                <w:iCs/>
                <w:noProof/>
                <w:lang w:val="en-US"/>
              </w:rPr>
              <w:t>2.8 Likes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_Toc134444267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5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4CD7782C" w14:textId="6920A544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8" w:history="1">
            <w:r w:rsidRPr="006844FB">
              <w:rPr>
                <w:rStyle w:val="Hyperlink"/>
                <w:iCs/>
                <w:noProof/>
                <w:lang w:val="en-US"/>
              </w:rPr>
              <w:t>2.9 Comment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_Toc134444268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5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012A0DCC" w14:textId="0A6A925E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69" w:history="1">
            <w:r w:rsidRPr="006844FB">
              <w:rPr>
                <w:rStyle w:val="Hyperlink"/>
                <w:iCs/>
                <w:noProof/>
                <w:lang w:val="en-US"/>
              </w:rPr>
              <w:t>2.10 reportedAccount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_Toc134444269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6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45600E78" w14:textId="5540A82A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70" w:history="1">
            <w:r w:rsidRPr="006844FB">
              <w:rPr>
                <w:rStyle w:val="Hyperlink"/>
                <w:iCs/>
                <w:noProof/>
                <w:lang w:val="en-US"/>
              </w:rPr>
              <w:t>2.11 reportedRecipe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_Toc134444270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6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1117F6C0" w14:textId="4D82FAD0" w:rsidR="006844FB" w:rsidRPr="006844FB" w:rsidRDefault="006844FB" w:rsidP="006844FB">
          <w:pPr>
            <w:pStyle w:val="TOC2"/>
            <w:spacing w:before="120" w:after="120"/>
            <w:rPr>
              <w:rFonts w:eastAsiaTheme="minorEastAsia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44271" w:history="1">
            <w:r w:rsidRPr="006844FB">
              <w:rPr>
                <w:rStyle w:val="Hyperlink"/>
                <w:iCs/>
                <w:noProof/>
                <w:lang w:val="en-US"/>
              </w:rPr>
              <w:t>2.12 follows</w:t>
            </w:r>
            <w:r w:rsidRPr="006844FB">
              <w:rPr>
                <w:noProof/>
                <w:webHidden/>
              </w:rPr>
              <w:tab/>
            </w:r>
            <w:r w:rsidRPr="006844FB">
              <w:rPr>
                <w:noProof/>
                <w:webHidden/>
              </w:rPr>
              <w:fldChar w:fldCharType="begin"/>
            </w:r>
            <w:r w:rsidRPr="006844FB">
              <w:rPr>
                <w:noProof/>
                <w:webHidden/>
              </w:rPr>
              <w:instrText xml:space="preserve"> PAGEREF _Toc134444271 \h </w:instrText>
            </w:r>
            <w:r w:rsidRPr="006844FB">
              <w:rPr>
                <w:noProof/>
                <w:webHidden/>
              </w:rPr>
            </w:r>
            <w:r w:rsidRPr="006844FB">
              <w:rPr>
                <w:noProof/>
                <w:webHidden/>
              </w:rPr>
              <w:fldChar w:fldCharType="separate"/>
            </w:r>
            <w:r w:rsidRPr="006844FB">
              <w:rPr>
                <w:noProof/>
                <w:webHidden/>
              </w:rPr>
              <w:t>6</w:t>
            </w:r>
            <w:r w:rsidRPr="006844FB">
              <w:rPr>
                <w:noProof/>
                <w:webHidden/>
              </w:rPr>
              <w:fldChar w:fldCharType="end"/>
            </w:r>
          </w:hyperlink>
        </w:p>
        <w:p w14:paraId="29A7E2C4" w14:textId="34DCD5AE" w:rsidR="006844FB" w:rsidRDefault="006844FB">
          <w:r w:rsidRPr="006844FB">
            <w:rPr>
              <w:b/>
              <w:bCs/>
              <w:noProof/>
            </w:rPr>
            <w:fldChar w:fldCharType="end"/>
          </w:r>
        </w:p>
      </w:sdtContent>
    </w:sdt>
    <w:p w14:paraId="5DC13E10" w14:textId="77E94041" w:rsidR="00C14AB8" w:rsidRPr="006844FB" w:rsidRDefault="00C14AB8" w:rsidP="006844FB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en-US"/>
        </w:rPr>
      </w:pPr>
    </w:p>
    <w:p w14:paraId="11107C48" w14:textId="407C9851" w:rsidR="003933A5" w:rsidRPr="003933A5" w:rsidRDefault="00C14AB8" w:rsidP="003933A5">
      <w:pPr>
        <w:widowControl/>
        <w:spacing w:line="240" w:lineRule="auto"/>
        <w:rPr>
          <w:lang w:val="en-US"/>
        </w:rPr>
      </w:pPr>
      <w:r w:rsidRPr="003933A5">
        <w:rPr>
          <w:lang w:val="en-US"/>
        </w:rPr>
        <w:br w:type="page"/>
      </w:r>
      <w:bookmarkStart w:id="0" w:name="_Toc176928159"/>
      <w:bookmarkStart w:id="1" w:name="_Toc369451398"/>
    </w:p>
    <w:p w14:paraId="7CE01735" w14:textId="77777777" w:rsidR="003933A5" w:rsidRPr="003933A5" w:rsidRDefault="003933A5" w:rsidP="003933A5">
      <w:pPr>
        <w:widowControl/>
        <w:spacing w:line="240" w:lineRule="auto"/>
        <w:rPr>
          <w:lang w:val="en-US"/>
        </w:rPr>
      </w:pPr>
    </w:p>
    <w:p w14:paraId="3971F11E" w14:textId="24C9675D" w:rsidR="00C14AB8" w:rsidRDefault="00B701DB" w:rsidP="00455049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</w:rPr>
      </w:pPr>
      <w:bookmarkStart w:id="2" w:name="_Toc134444258"/>
      <w:r w:rsidRPr="00B701DB">
        <w:rPr>
          <w:noProof/>
        </w:rPr>
        <w:drawing>
          <wp:anchor distT="0" distB="0" distL="114300" distR="114300" simplePos="0" relativeHeight="251653120" behindDoc="1" locked="0" layoutInCell="1" allowOverlap="1" wp14:anchorId="489FD9CD" wp14:editId="0B3938F7">
            <wp:simplePos x="0" y="0"/>
            <wp:positionH relativeFrom="column">
              <wp:posOffset>-696748</wp:posOffset>
            </wp:positionH>
            <wp:positionV relativeFrom="paragraph">
              <wp:posOffset>403276</wp:posOffset>
            </wp:positionV>
            <wp:extent cx="7072782" cy="4783353"/>
            <wp:effectExtent l="0" t="0" r="0" b="0"/>
            <wp:wrapTight wrapText="bothSides">
              <wp:wrapPolygon edited="0">
                <wp:start x="0" y="0"/>
                <wp:lineTo x="0" y="21508"/>
                <wp:lineTo x="21526" y="21508"/>
                <wp:lineTo x="21526" y="0"/>
                <wp:lineTo x="0" y="0"/>
              </wp:wrapPolygon>
            </wp:wrapTight>
            <wp:docPr id="982180420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0420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782" cy="478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3A5" w:rsidRPr="003933A5">
        <w:rPr>
          <w:rFonts w:ascii="Times New Roman" w:hAnsi="Times New Roman"/>
          <w:lang w:val="en-US"/>
        </w:rPr>
        <w:t xml:space="preserve">1. </w:t>
      </w:r>
      <w:r w:rsidR="00C14AB8" w:rsidRPr="003933A5">
        <w:rPr>
          <w:rFonts w:ascii="Times New Roman" w:hAnsi="Times New Roman"/>
        </w:rPr>
        <w:t>Sơ đồ logic</w:t>
      </w:r>
      <w:bookmarkEnd w:id="0"/>
      <w:bookmarkEnd w:id="1"/>
      <w:bookmarkEnd w:id="2"/>
    </w:p>
    <w:p w14:paraId="7F24C187" w14:textId="4DD94F70" w:rsidR="00B701DB" w:rsidRPr="00B701DB" w:rsidRDefault="00B701DB" w:rsidP="00B701DB"/>
    <w:p w14:paraId="06121EE4" w14:textId="7D5CB11B" w:rsidR="00C14AB8" w:rsidRPr="003933A5" w:rsidRDefault="003933A5" w:rsidP="00B701DB">
      <w:pPr>
        <w:pStyle w:val="BodyText"/>
        <w:ind w:left="90"/>
        <w:jc w:val="center"/>
        <w:rPr>
          <w:i/>
          <w:color w:val="0000FF"/>
          <w:lang w:val="en-US"/>
        </w:rPr>
      </w:pPr>
      <w:r w:rsidRPr="003933A5">
        <w:rPr>
          <w:i/>
          <w:color w:val="0000FF"/>
          <w:lang w:val="en-US"/>
        </w:rPr>
        <w:t>Hình ảnh sơ đồ logic</w:t>
      </w:r>
    </w:p>
    <w:p w14:paraId="1E84FCA8" w14:textId="7B2880A1" w:rsidR="003933A5" w:rsidRPr="003933A5" w:rsidRDefault="003933A5" w:rsidP="003933A5">
      <w:pPr>
        <w:pStyle w:val="BodyText"/>
        <w:jc w:val="center"/>
        <w:rPr>
          <w:i/>
          <w:color w:val="0000FF"/>
          <w:lang w:val="en-US"/>
        </w:rPr>
      </w:pPr>
      <w:r w:rsidRPr="003933A5">
        <w:rPr>
          <w:i/>
          <w:color w:val="0000FF"/>
          <w:lang w:val="en-US"/>
        </w:rPr>
        <w:t xml:space="preserve">Link DbDesigner: </w:t>
      </w:r>
      <w:hyperlink r:id="rId11" w:history="1">
        <w:r w:rsidRPr="003933A5">
          <w:rPr>
            <w:rStyle w:val="Hyperlink"/>
            <w:i/>
            <w:lang w:val="en-US"/>
          </w:rPr>
          <w:t>https://dbdesigner.page.link/xXY8M7s4ERHWi8YHA</w:t>
        </w:r>
      </w:hyperlink>
    </w:p>
    <w:p w14:paraId="6BE7F1FF" w14:textId="77777777" w:rsidR="003933A5" w:rsidRPr="003933A5" w:rsidRDefault="003933A5" w:rsidP="003933A5">
      <w:pPr>
        <w:pStyle w:val="BodyText"/>
        <w:rPr>
          <w:iCs/>
          <w:color w:val="0000FF"/>
          <w:lang w:val="en-US"/>
        </w:rPr>
      </w:pPr>
    </w:p>
    <w:p w14:paraId="6B90AA3E" w14:textId="0E89CE57" w:rsidR="003933A5" w:rsidRPr="003933A5" w:rsidRDefault="003933A5" w:rsidP="006844FB">
      <w:pPr>
        <w:pStyle w:val="BodyText"/>
        <w:ind w:left="0"/>
        <w:outlineLvl w:val="0"/>
        <w:rPr>
          <w:b/>
          <w:bCs/>
          <w:iCs/>
          <w:lang w:val="en-US"/>
        </w:rPr>
      </w:pPr>
      <w:bookmarkStart w:id="3" w:name="_Toc134444259"/>
      <w:r w:rsidRPr="003933A5">
        <w:rPr>
          <w:b/>
          <w:bCs/>
          <w:iCs/>
          <w:lang w:val="en-US"/>
        </w:rPr>
        <w:t xml:space="preserve">2. </w:t>
      </w:r>
      <w:r w:rsidRPr="003933A5">
        <w:rPr>
          <w:b/>
          <w:bCs/>
          <w:iCs/>
          <w:lang w:val="en-US"/>
        </w:rPr>
        <w:t>Mô tả chi tiết các kiểu dữ liệu trong sơ đồ logic</w:t>
      </w:r>
      <w:r w:rsidRPr="003933A5">
        <w:rPr>
          <w:b/>
          <w:bCs/>
          <w:iCs/>
          <w:lang w:val="en-US"/>
        </w:rPr>
        <w:t>:</w:t>
      </w:r>
      <w:bookmarkEnd w:id="3"/>
    </w:p>
    <w:p w14:paraId="2021EE65" w14:textId="60932C20" w:rsidR="003933A5" w:rsidRPr="003933A5" w:rsidRDefault="003933A5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4" w:name="_Toc134444260"/>
      <w:r w:rsidRPr="003933A5">
        <w:rPr>
          <w:b/>
          <w:bCs/>
          <w:iCs/>
          <w:lang w:val="en-US"/>
        </w:rPr>
        <w:t>2.1 Account: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3933A5" w:rsidRPr="003933A5" w14:paraId="63386EBB" w14:textId="7699DD11" w:rsidTr="003933A5">
        <w:tc>
          <w:tcPr>
            <w:tcW w:w="828" w:type="dxa"/>
            <w:vAlign w:val="center"/>
          </w:tcPr>
          <w:p w14:paraId="368809B9" w14:textId="353EA96E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1BE9DC05" w14:textId="3BA68609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5AA6F2D" w14:textId="56889377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677F681" w14:textId="21F80313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07C2C80B" w14:textId="7F66C3B3" w:rsidR="003933A5" w:rsidRPr="003933A5" w:rsidRDefault="003933A5" w:rsidP="003933A5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3933A5" w:rsidRPr="003933A5" w14:paraId="080205E7" w14:textId="77777777" w:rsidTr="003933A5">
        <w:tc>
          <w:tcPr>
            <w:tcW w:w="828" w:type="dxa"/>
            <w:vAlign w:val="center"/>
          </w:tcPr>
          <w:p w14:paraId="51E207D5" w14:textId="50A93400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6753450D" w14:textId="3AB86386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email</w:t>
            </w:r>
          </w:p>
        </w:tc>
        <w:tc>
          <w:tcPr>
            <w:tcW w:w="2160" w:type="dxa"/>
            <w:vAlign w:val="center"/>
          </w:tcPr>
          <w:p w14:paraId="008CF94A" w14:textId="3597398F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B443F22" w14:textId="4C9DA731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4436DE7C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3A0BC1C0" w14:textId="77777777" w:rsidTr="003933A5">
        <w:tc>
          <w:tcPr>
            <w:tcW w:w="828" w:type="dxa"/>
            <w:vAlign w:val="center"/>
          </w:tcPr>
          <w:p w14:paraId="222A622E" w14:textId="7014BC10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F0549B7" w14:textId="0783C04D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pasword</w:t>
            </w:r>
          </w:p>
        </w:tc>
        <w:tc>
          <w:tcPr>
            <w:tcW w:w="2160" w:type="dxa"/>
            <w:vAlign w:val="center"/>
          </w:tcPr>
          <w:p w14:paraId="18E9C481" w14:textId="7A496C8D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B24463A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19A71635" w14:textId="4A69DE79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Password đã được hash</w:t>
            </w:r>
          </w:p>
        </w:tc>
      </w:tr>
      <w:tr w:rsidR="003933A5" w:rsidRPr="003933A5" w14:paraId="3F9D3203" w14:textId="77777777" w:rsidTr="003933A5">
        <w:tc>
          <w:tcPr>
            <w:tcW w:w="828" w:type="dxa"/>
            <w:vAlign w:val="center"/>
          </w:tcPr>
          <w:p w14:paraId="4B6BD23D" w14:textId="0C947C07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026D5125" w14:textId="7956ADFC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fullname</w:t>
            </w:r>
          </w:p>
        </w:tc>
        <w:tc>
          <w:tcPr>
            <w:tcW w:w="2160" w:type="dxa"/>
            <w:vAlign w:val="center"/>
          </w:tcPr>
          <w:p w14:paraId="36CEA9E5" w14:textId="1B4FE858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3933A5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1588B8A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2CEDF358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30E9F189" w14:textId="77777777" w:rsidTr="003933A5">
        <w:tc>
          <w:tcPr>
            <w:tcW w:w="828" w:type="dxa"/>
            <w:vAlign w:val="center"/>
          </w:tcPr>
          <w:p w14:paraId="2F5307FD" w14:textId="19E3D12A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1F664636" w14:textId="392518C7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avatar</w:t>
            </w:r>
          </w:p>
        </w:tc>
        <w:tc>
          <w:tcPr>
            <w:tcW w:w="2160" w:type="dxa"/>
            <w:vAlign w:val="center"/>
          </w:tcPr>
          <w:p w14:paraId="31A03C2B" w14:textId="395B7C08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6B30FA16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0F70E3C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51791A04" w14:textId="77777777" w:rsidTr="003933A5">
        <w:tc>
          <w:tcPr>
            <w:tcW w:w="828" w:type="dxa"/>
            <w:vAlign w:val="center"/>
          </w:tcPr>
          <w:p w14:paraId="0069942D" w14:textId="2DE7F1E2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5</w:t>
            </w:r>
          </w:p>
        </w:tc>
        <w:tc>
          <w:tcPr>
            <w:tcW w:w="2070" w:type="dxa"/>
            <w:vAlign w:val="center"/>
          </w:tcPr>
          <w:p w14:paraId="6D662F27" w14:textId="18819CA4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Cover</w:t>
            </w:r>
          </w:p>
        </w:tc>
        <w:tc>
          <w:tcPr>
            <w:tcW w:w="2160" w:type="dxa"/>
            <w:vAlign w:val="center"/>
          </w:tcPr>
          <w:p w14:paraId="042BDCD7" w14:textId="0AF96E8A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21C3D4BC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70C505B6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3933A5" w:rsidRPr="003933A5" w14:paraId="58824C8F" w14:textId="77777777" w:rsidTr="003933A5">
        <w:tc>
          <w:tcPr>
            <w:tcW w:w="828" w:type="dxa"/>
            <w:vAlign w:val="center"/>
          </w:tcPr>
          <w:p w14:paraId="74AA88F0" w14:textId="19C00090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4D5462D7" w14:textId="0B02F27D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Role</w:t>
            </w:r>
          </w:p>
        </w:tc>
        <w:tc>
          <w:tcPr>
            <w:tcW w:w="2160" w:type="dxa"/>
            <w:vAlign w:val="center"/>
          </w:tcPr>
          <w:p w14:paraId="3960A20E" w14:textId="55D8FF6E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4B35C5A8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68EC9E50" w14:textId="3B2457C3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 là user – 1 là admin</w:t>
            </w:r>
          </w:p>
        </w:tc>
      </w:tr>
      <w:tr w:rsidR="003933A5" w:rsidRPr="003933A5" w14:paraId="15A381B3" w14:textId="77777777" w:rsidTr="003933A5">
        <w:tc>
          <w:tcPr>
            <w:tcW w:w="828" w:type="dxa"/>
            <w:vAlign w:val="center"/>
          </w:tcPr>
          <w:p w14:paraId="65A4A4BC" w14:textId="3CB3635B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7850BDCC" w14:textId="161E6DE5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Isbanned</w:t>
            </w:r>
          </w:p>
        </w:tc>
        <w:tc>
          <w:tcPr>
            <w:tcW w:w="2160" w:type="dxa"/>
            <w:vAlign w:val="center"/>
          </w:tcPr>
          <w:p w14:paraId="4C8E44D4" w14:textId="1892530F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</w:t>
            </w:r>
          </w:p>
        </w:tc>
        <w:tc>
          <w:tcPr>
            <w:tcW w:w="1800" w:type="dxa"/>
            <w:vAlign w:val="center"/>
          </w:tcPr>
          <w:p w14:paraId="08F34D77" w14:textId="77777777" w:rsidR="003933A5" w:rsidRP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78EF768A" w14:textId="45CDC368" w:rsidR="003933A5" w:rsidRDefault="003933A5" w:rsidP="003933A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True tương ứng với bị khoá, sẽ không đăng nhập được</w:t>
            </w:r>
          </w:p>
        </w:tc>
      </w:tr>
    </w:tbl>
    <w:p w14:paraId="4200D7B3" w14:textId="77777777" w:rsidR="003933A5" w:rsidRDefault="003933A5" w:rsidP="003933A5">
      <w:pPr>
        <w:pStyle w:val="BodyText"/>
        <w:ind w:left="0" w:firstLine="720"/>
        <w:rPr>
          <w:b/>
          <w:bCs/>
          <w:iCs/>
          <w:lang w:val="en-US"/>
        </w:rPr>
      </w:pPr>
    </w:p>
    <w:p w14:paraId="25ABDCF2" w14:textId="560F2BED" w:rsidR="003933A5" w:rsidRPr="003933A5" w:rsidRDefault="003933A5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5" w:name="_Toc134444261"/>
      <w:r w:rsidRPr="003933A5">
        <w:rPr>
          <w:b/>
          <w:bCs/>
          <w:iCs/>
          <w:lang w:val="en-US"/>
        </w:rPr>
        <w:t>2.</w:t>
      </w:r>
      <w:r w:rsidR="005E6EFB">
        <w:rPr>
          <w:b/>
          <w:bCs/>
          <w:iCs/>
          <w:lang w:val="en-US"/>
        </w:rPr>
        <w:t>2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Recipe</w:t>
      </w:r>
      <w:r w:rsidRPr="003933A5">
        <w:rPr>
          <w:b/>
          <w:bCs/>
          <w:iCs/>
          <w:lang w:val="en-US"/>
        </w:rPr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3933A5" w:rsidRPr="003933A5" w14:paraId="4DE2D771" w14:textId="77777777" w:rsidTr="006866A3">
        <w:tc>
          <w:tcPr>
            <w:tcW w:w="828" w:type="dxa"/>
            <w:vAlign w:val="center"/>
          </w:tcPr>
          <w:p w14:paraId="5A5C3E15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1FC6919C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1FCCC951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0E53F262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458657CB" w14:textId="77777777" w:rsidR="003933A5" w:rsidRPr="003933A5" w:rsidRDefault="003933A5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3933A5" w:rsidRPr="003933A5" w14:paraId="59664766" w14:textId="77777777" w:rsidTr="006866A3">
        <w:tc>
          <w:tcPr>
            <w:tcW w:w="828" w:type="dxa"/>
            <w:vAlign w:val="center"/>
          </w:tcPr>
          <w:p w14:paraId="793AA3BF" w14:textId="43CE0353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9A8CA73" w14:textId="64FB4530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B6B858E" w14:textId="61264805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26EF6204" w14:textId="2DF922DE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48900D97" w14:textId="70C20BAE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Tự động tăng</w:t>
            </w:r>
          </w:p>
        </w:tc>
      </w:tr>
      <w:tr w:rsidR="003933A5" w:rsidRPr="003933A5" w14:paraId="2B1516F0" w14:textId="77777777" w:rsidTr="006866A3">
        <w:tc>
          <w:tcPr>
            <w:tcW w:w="828" w:type="dxa"/>
            <w:vAlign w:val="center"/>
          </w:tcPr>
          <w:p w14:paraId="6AEC9FE2" w14:textId="631DB5EC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2BE8702" w14:textId="02C3D7D6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Poster</w:t>
            </w:r>
          </w:p>
        </w:tc>
        <w:tc>
          <w:tcPr>
            <w:tcW w:w="2160" w:type="dxa"/>
            <w:vAlign w:val="center"/>
          </w:tcPr>
          <w:p w14:paraId="324E0C67" w14:textId="729C4865" w:rsidR="003933A5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73E997D" w14:textId="77777777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37935AF4" w14:textId="77777777" w:rsidR="003933A5" w:rsidRPr="005E6EFB" w:rsidRDefault="003933A5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6634931A" w14:textId="77777777" w:rsidTr="006866A3">
        <w:tc>
          <w:tcPr>
            <w:tcW w:w="828" w:type="dxa"/>
            <w:vAlign w:val="center"/>
          </w:tcPr>
          <w:p w14:paraId="4C084D6F" w14:textId="383B71F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58F70F7" w14:textId="2B29DFCF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preparationTime</w:t>
            </w:r>
          </w:p>
        </w:tc>
        <w:tc>
          <w:tcPr>
            <w:tcW w:w="2160" w:type="dxa"/>
            <w:vAlign w:val="center"/>
          </w:tcPr>
          <w:p w14:paraId="1AEDA52D" w14:textId="5B91C93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29E6632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67589D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54570CC6" w14:textId="77777777" w:rsidTr="006866A3">
        <w:tc>
          <w:tcPr>
            <w:tcW w:w="828" w:type="dxa"/>
            <w:vAlign w:val="center"/>
          </w:tcPr>
          <w:p w14:paraId="1AB5C5A7" w14:textId="2A91FB1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4A6C4812" w14:textId="55DC491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cooking</w:t>
            </w:r>
            <w:r>
              <w:rPr>
                <w:iCs/>
                <w:lang w:val="en-US"/>
              </w:rPr>
              <w:t>Time</w:t>
            </w:r>
          </w:p>
        </w:tc>
        <w:tc>
          <w:tcPr>
            <w:tcW w:w="2160" w:type="dxa"/>
            <w:vAlign w:val="center"/>
          </w:tcPr>
          <w:p w14:paraId="3715C16B" w14:textId="30A12D0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8A9E86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945C30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7C5302E0" w14:textId="77777777" w:rsidTr="006866A3">
        <w:tc>
          <w:tcPr>
            <w:tcW w:w="828" w:type="dxa"/>
            <w:vAlign w:val="center"/>
          </w:tcPr>
          <w:p w14:paraId="40458B05" w14:textId="3249CB46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6F30732" w14:textId="19F8EAB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Description</w:t>
            </w:r>
          </w:p>
        </w:tc>
        <w:tc>
          <w:tcPr>
            <w:tcW w:w="2160" w:type="dxa"/>
            <w:vAlign w:val="center"/>
          </w:tcPr>
          <w:p w14:paraId="7467F4D5" w14:textId="7C9C23AE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5328904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632F7A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2011D0D4" w14:textId="77777777" w:rsidTr="006866A3">
        <w:tc>
          <w:tcPr>
            <w:tcW w:w="828" w:type="dxa"/>
            <w:vAlign w:val="center"/>
          </w:tcPr>
          <w:p w14:paraId="3E8C99F2" w14:textId="66851394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32FAB06E" w14:textId="14107296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datePosted</w:t>
            </w:r>
          </w:p>
        </w:tc>
        <w:tc>
          <w:tcPr>
            <w:tcW w:w="2160" w:type="dxa"/>
            <w:vAlign w:val="center"/>
          </w:tcPr>
          <w:p w14:paraId="564F4BCB" w14:textId="1407F911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Datetime</w:t>
            </w:r>
          </w:p>
        </w:tc>
        <w:tc>
          <w:tcPr>
            <w:tcW w:w="1800" w:type="dxa"/>
            <w:vAlign w:val="center"/>
          </w:tcPr>
          <w:p w14:paraId="3B1B90C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2B8ECB16" w14:textId="11FC96CD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Mặc định là thời gian hiện tại</w:t>
            </w:r>
          </w:p>
        </w:tc>
      </w:tr>
      <w:tr w:rsidR="005E6EFB" w:rsidRPr="003933A5" w14:paraId="39A6EAC3" w14:textId="77777777" w:rsidTr="006866A3">
        <w:tc>
          <w:tcPr>
            <w:tcW w:w="828" w:type="dxa"/>
            <w:vAlign w:val="center"/>
          </w:tcPr>
          <w:p w14:paraId="6E7D0B27" w14:textId="5388FECD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4E21C503" w14:textId="7AB5C1C5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isBanned</w:t>
            </w:r>
          </w:p>
        </w:tc>
        <w:tc>
          <w:tcPr>
            <w:tcW w:w="2160" w:type="dxa"/>
            <w:vAlign w:val="center"/>
          </w:tcPr>
          <w:p w14:paraId="008FE906" w14:textId="2FE986F9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</w:t>
            </w:r>
          </w:p>
        </w:tc>
        <w:tc>
          <w:tcPr>
            <w:tcW w:w="1800" w:type="dxa"/>
            <w:vAlign w:val="center"/>
          </w:tcPr>
          <w:p w14:paraId="2BEB31FE" w14:textId="77777777" w:rsidR="005E6EFB" w:rsidRPr="005E6EFB" w:rsidRDefault="005E6EFB" w:rsidP="005E6EFB">
            <w:pPr>
              <w:pStyle w:val="BodyText"/>
              <w:ind w:left="0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78E9BA8F" w14:textId="2EF40A7E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Tương tự với bảng Account</w:t>
            </w:r>
          </w:p>
        </w:tc>
      </w:tr>
    </w:tbl>
    <w:p w14:paraId="669143DA" w14:textId="77777777" w:rsidR="003933A5" w:rsidRDefault="003933A5" w:rsidP="003933A5">
      <w:pPr>
        <w:pStyle w:val="BodyText"/>
        <w:ind w:left="0"/>
        <w:rPr>
          <w:b/>
          <w:bCs/>
          <w:iCs/>
          <w:lang w:val="en-US"/>
        </w:rPr>
      </w:pPr>
    </w:p>
    <w:p w14:paraId="1AE0F9FE" w14:textId="510FDA25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6" w:name="_Toc134444262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3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Thumbnails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42F7364" w14:textId="77777777" w:rsidTr="006866A3">
        <w:tc>
          <w:tcPr>
            <w:tcW w:w="828" w:type="dxa"/>
            <w:vAlign w:val="center"/>
          </w:tcPr>
          <w:p w14:paraId="43E34E1B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02382A91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3FC5BE7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028A125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1BABE9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54F36DEA" w14:textId="77777777" w:rsidTr="006866A3">
        <w:tc>
          <w:tcPr>
            <w:tcW w:w="828" w:type="dxa"/>
            <w:vAlign w:val="center"/>
          </w:tcPr>
          <w:p w14:paraId="2B6A7B7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F0EC67E" w14:textId="6C9202F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64E18FD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3C57EA32" w14:textId="30AC66FF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13C057C2" w14:textId="3BB7E94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32279ACC" w14:textId="77777777" w:rsidTr="006866A3">
        <w:tc>
          <w:tcPr>
            <w:tcW w:w="828" w:type="dxa"/>
            <w:vAlign w:val="center"/>
          </w:tcPr>
          <w:p w14:paraId="19CC8BF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57215F89" w14:textId="30AA9E5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65AF372" w14:textId="0012E1DA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5A3A2CBC" w14:textId="1631B3E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04D31DB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5E3724DE" w14:textId="77777777" w:rsidTr="006866A3">
        <w:tc>
          <w:tcPr>
            <w:tcW w:w="828" w:type="dxa"/>
            <w:vAlign w:val="center"/>
          </w:tcPr>
          <w:p w14:paraId="346A491F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6C83E8E6" w14:textId="43E6A6D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Thumbnail</w:t>
            </w:r>
          </w:p>
        </w:tc>
        <w:tc>
          <w:tcPr>
            <w:tcW w:w="2160" w:type="dxa"/>
            <w:vAlign w:val="center"/>
          </w:tcPr>
          <w:p w14:paraId="1B8ABA11" w14:textId="18FCD5DC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3410D10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430C66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27B6622C" w14:textId="10353F10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ab/>
      </w:r>
    </w:p>
    <w:p w14:paraId="1F056671" w14:textId="3B2D5053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7" w:name="_Toc134444263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4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Steps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0EC2530" w14:textId="77777777" w:rsidTr="006866A3">
        <w:tc>
          <w:tcPr>
            <w:tcW w:w="828" w:type="dxa"/>
            <w:vAlign w:val="center"/>
          </w:tcPr>
          <w:p w14:paraId="2D37BD58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4E67921A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65CC95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60A43716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16E2413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307AA7E3" w14:textId="77777777" w:rsidTr="006866A3">
        <w:tc>
          <w:tcPr>
            <w:tcW w:w="828" w:type="dxa"/>
            <w:vAlign w:val="center"/>
          </w:tcPr>
          <w:p w14:paraId="7E5B45E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0E949F5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76B24A8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30E259D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769E42E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55CAA9B5" w14:textId="77777777" w:rsidTr="006866A3">
        <w:tc>
          <w:tcPr>
            <w:tcW w:w="828" w:type="dxa"/>
            <w:vAlign w:val="center"/>
          </w:tcPr>
          <w:p w14:paraId="6C877A0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2460E16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3B38F9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0A97B08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785AFDE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0757CBBF" w14:textId="77777777" w:rsidTr="006866A3">
        <w:tc>
          <w:tcPr>
            <w:tcW w:w="828" w:type="dxa"/>
            <w:vAlign w:val="center"/>
          </w:tcPr>
          <w:p w14:paraId="5ADD601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9BC3C4D" w14:textId="5AA37E4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stepName</w:t>
            </w:r>
          </w:p>
        </w:tc>
        <w:tc>
          <w:tcPr>
            <w:tcW w:w="2160" w:type="dxa"/>
            <w:vAlign w:val="center"/>
          </w:tcPr>
          <w:p w14:paraId="45625008" w14:textId="7891C4A5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67A518B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43B1640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6A8534C2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746DDAC4" w14:textId="50A8982C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8" w:name="_Toc134444264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5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stepImage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AB4DB17" w14:textId="77777777" w:rsidTr="006866A3">
        <w:tc>
          <w:tcPr>
            <w:tcW w:w="828" w:type="dxa"/>
            <w:vAlign w:val="center"/>
          </w:tcPr>
          <w:p w14:paraId="356E8006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6B323288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FC968C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6CC50DA1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EA8BF0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03BFEF76" w14:textId="77777777" w:rsidTr="006866A3">
        <w:tc>
          <w:tcPr>
            <w:tcW w:w="828" w:type="dxa"/>
            <w:vAlign w:val="center"/>
          </w:tcPr>
          <w:p w14:paraId="5745C4A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A95A5C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4A05100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3F45468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5FB02673" w14:textId="12160B35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</w:t>
            </w:r>
            <w:r>
              <w:rPr>
                <w:iCs/>
                <w:lang w:val="en-US"/>
              </w:rPr>
              <w:lastRenderedPageBreak/>
              <w:t>recipeID</w:t>
            </w:r>
            <w:r>
              <w:rPr>
                <w:iCs/>
                <w:lang w:val="en-US"/>
              </w:rPr>
              <w:t xml:space="preserve"> bảng </w:t>
            </w:r>
            <w:r>
              <w:rPr>
                <w:iCs/>
                <w:lang w:val="en-US"/>
              </w:rPr>
              <w:t>Steps</w:t>
            </w:r>
          </w:p>
        </w:tc>
      </w:tr>
      <w:tr w:rsidR="005E6EFB" w:rsidRPr="003933A5" w14:paraId="03F7F52D" w14:textId="77777777" w:rsidTr="006866A3">
        <w:tc>
          <w:tcPr>
            <w:tcW w:w="828" w:type="dxa"/>
            <w:vAlign w:val="center"/>
          </w:tcPr>
          <w:p w14:paraId="755221A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lastRenderedPageBreak/>
              <w:t>2</w:t>
            </w:r>
          </w:p>
        </w:tc>
        <w:tc>
          <w:tcPr>
            <w:tcW w:w="2070" w:type="dxa"/>
            <w:vAlign w:val="center"/>
          </w:tcPr>
          <w:p w14:paraId="6AE144A7" w14:textId="0B7F86D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stepID</w:t>
            </w:r>
          </w:p>
        </w:tc>
        <w:tc>
          <w:tcPr>
            <w:tcW w:w="2160" w:type="dxa"/>
            <w:vAlign w:val="center"/>
          </w:tcPr>
          <w:p w14:paraId="5F139DC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0E9980F1" w14:textId="4565A084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31F44B42" w14:textId="09286D18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của bảng Step</w:t>
            </w:r>
          </w:p>
        </w:tc>
      </w:tr>
      <w:tr w:rsidR="005E6EFB" w:rsidRPr="003933A5" w14:paraId="66C4F8E6" w14:textId="77777777" w:rsidTr="006866A3">
        <w:tc>
          <w:tcPr>
            <w:tcW w:w="828" w:type="dxa"/>
            <w:vAlign w:val="center"/>
          </w:tcPr>
          <w:p w14:paraId="5A857CCA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4E112920" w14:textId="1CBC3D8D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03637F01" w14:textId="6010CB28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1B0BFCB1" w14:textId="0A02B04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35E9D60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7CC75E90" w14:textId="77777777" w:rsidTr="006866A3">
        <w:tc>
          <w:tcPr>
            <w:tcW w:w="828" w:type="dxa"/>
            <w:vAlign w:val="center"/>
          </w:tcPr>
          <w:p w14:paraId="0656A52E" w14:textId="0783BBC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450B9686" w14:textId="0057B1EE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Image</w:t>
            </w:r>
          </w:p>
        </w:tc>
        <w:tc>
          <w:tcPr>
            <w:tcW w:w="2160" w:type="dxa"/>
            <w:vAlign w:val="center"/>
          </w:tcPr>
          <w:p w14:paraId="689A7116" w14:textId="46313BCD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800" w:type="dxa"/>
            <w:vAlign w:val="center"/>
          </w:tcPr>
          <w:p w14:paraId="07F1541A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0342DA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3892A96F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798A808D" w14:textId="0F3C2E85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9" w:name="_Toc134444265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6</w:t>
      </w:r>
      <w:r w:rsidRPr="003933A5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Ingredients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652278C9" w14:textId="77777777" w:rsidTr="006866A3">
        <w:tc>
          <w:tcPr>
            <w:tcW w:w="828" w:type="dxa"/>
            <w:vAlign w:val="center"/>
          </w:tcPr>
          <w:p w14:paraId="5172A2A0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5D5A24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5FBF429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769F7D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4756B9CB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41134465" w14:textId="77777777" w:rsidTr="006866A3">
        <w:tc>
          <w:tcPr>
            <w:tcW w:w="828" w:type="dxa"/>
            <w:vAlign w:val="center"/>
          </w:tcPr>
          <w:p w14:paraId="7680A14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FB79D4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02194BB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1F7B6C2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5CF1BE0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3203E386" w14:textId="77777777" w:rsidTr="006866A3">
        <w:tc>
          <w:tcPr>
            <w:tcW w:w="828" w:type="dxa"/>
            <w:vAlign w:val="center"/>
          </w:tcPr>
          <w:p w14:paraId="1B339F3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267020F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14:paraId="36AD02EA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26558F6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PK</w:t>
            </w:r>
          </w:p>
        </w:tc>
        <w:tc>
          <w:tcPr>
            <w:tcW w:w="2385" w:type="dxa"/>
            <w:vAlign w:val="center"/>
          </w:tcPr>
          <w:p w14:paraId="3B6BCF7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2BA6E5B9" w14:textId="77777777" w:rsidTr="006866A3">
        <w:tc>
          <w:tcPr>
            <w:tcW w:w="828" w:type="dxa"/>
            <w:vAlign w:val="center"/>
          </w:tcPr>
          <w:p w14:paraId="5A3C61D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9829753" w14:textId="7CD5714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Name</w:t>
            </w:r>
          </w:p>
        </w:tc>
        <w:tc>
          <w:tcPr>
            <w:tcW w:w="2160" w:type="dxa"/>
            <w:vAlign w:val="center"/>
          </w:tcPr>
          <w:p w14:paraId="01F42EA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0FAEC54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3ED27A3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  <w:tr w:rsidR="005E6EFB" w:rsidRPr="003933A5" w14:paraId="136F9EDF" w14:textId="77777777" w:rsidTr="006866A3">
        <w:tc>
          <w:tcPr>
            <w:tcW w:w="828" w:type="dxa"/>
            <w:vAlign w:val="center"/>
          </w:tcPr>
          <w:p w14:paraId="15159635" w14:textId="3C2E8C5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783034EF" w14:textId="47D68AE8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Calories</w:t>
            </w:r>
          </w:p>
        </w:tc>
        <w:tc>
          <w:tcPr>
            <w:tcW w:w="2160" w:type="dxa"/>
            <w:vAlign w:val="center"/>
          </w:tcPr>
          <w:p w14:paraId="6C6BB22D" w14:textId="115A93B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7A9F643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4FD4027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371558F5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4B0A95B3" w14:textId="762F3489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0" w:name="_Toc134444266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7 FavoriteRecipes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4A72A86D" w14:textId="77777777" w:rsidTr="006866A3">
        <w:tc>
          <w:tcPr>
            <w:tcW w:w="828" w:type="dxa"/>
            <w:vAlign w:val="center"/>
          </w:tcPr>
          <w:p w14:paraId="701DCA4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41E5958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1FA63B9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74866F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3FA2250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03BB882A" w14:textId="77777777" w:rsidTr="006866A3">
        <w:tc>
          <w:tcPr>
            <w:tcW w:w="828" w:type="dxa"/>
            <w:vAlign w:val="center"/>
          </w:tcPr>
          <w:p w14:paraId="2BB42A4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9C5AC1F" w14:textId="2B366DA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userEmail</w:t>
            </w:r>
          </w:p>
        </w:tc>
        <w:tc>
          <w:tcPr>
            <w:tcW w:w="2160" w:type="dxa"/>
            <w:vAlign w:val="center"/>
          </w:tcPr>
          <w:p w14:paraId="6F68F70D" w14:textId="00CD6DEF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28DAAD1A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82F9031" w14:textId="64DBCD59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</w:t>
            </w:r>
            <w:r>
              <w:rPr>
                <w:iCs/>
                <w:lang w:val="en-US"/>
              </w:rPr>
              <w:t>email</w:t>
            </w:r>
            <w:r>
              <w:rPr>
                <w:iCs/>
                <w:lang w:val="en-US"/>
              </w:rPr>
              <w:t xml:space="preserve"> bảng </w:t>
            </w:r>
            <w:r>
              <w:rPr>
                <w:iCs/>
                <w:lang w:val="en-US"/>
              </w:rPr>
              <w:t>Account</w:t>
            </w:r>
          </w:p>
        </w:tc>
      </w:tr>
      <w:tr w:rsidR="005E6EFB" w:rsidRPr="003933A5" w14:paraId="40B93EB3" w14:textId="77777777" w:rsidTr="006866A3">
        <w:tc>
          <w:tcPr>
            <w:tcW w:w="828" w:type="dxa"/>
            <w:vAlign w:val="center"/>
          </w:tcPr>
          <w:p w14:paraId="4C635700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A0D6721" w14:textId="2470748C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0F3A2572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44BB52B1" w14:textId="499007AC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16026B1" w14:textId="4C079FC0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</w:t>
            </w:r>
            <w:r>
              <w:rPr>
                <w:iCs/>
                <w:lang w:val="en-US"/>
              </w:rPr>
              <w:t>id</w:t>
            </w:r>
            <w:r>
              <w:rPr>
                <w:iCs/>
                <w:lang w:val="en-US"/>
              </w:rPr>
              <w:t xml:space="preserve"> bảng </w:t>
            </w:r>
            <w:r>
              <w:rPr>
                <w:iCs/>
                <w:lang w:val="en-US"/>
              </w:rPr>
              <w:t>Recipe</w:t>
            </w:r>
          </w:p>
        </w:tc>
      </w:tr>
    </w:tbl>
    <w:p w14:paraId="24C6F09C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6F3A747F" w14:textId="7C829CF5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1" w:name="_Toc134444267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8</w:t>
      </w:r>
      <w:r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Likes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397A5449" w14:textId="77777777" w:rsidTr="006866A3">
        <w:tc>
          <w:tcPr>
            <w:tcW w:w="828" w:type="dxa"/>
            <w:vAlign w:val="center"/>
          </w:tcPr>
          <w:p w14:paraId="309429A5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F0E5C0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24EC93FE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2F633E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A3189A5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57F32AA8" w14:textId="77777777" w:rsidTr="006866A3">
        <w:tc>
          <w:tcPr>
            <w:tcW w:w="828" w:type="dxa"/>
            <w:vAlign w:val="center"/>
          </w:tcPr>
          <w:p w14:paraId="25004A1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1727187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userEmail</w:t>
            </w:r>
          </w:p>
        </w:tc>
        <w:tc>
          <w:tcPr>
            <w:tcW w:w="2160" w:type="dxa"/>
            <w:vAlign w:val="center"/>
          </w:tcPr>
          <w:p w14:paraId="51E26B5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63CC7D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14CB57C7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46403FBE" w14:textId="77777777" w:rsidTr="006866A3">
        <w:tc>
          <w:tcPr>
            <w:tcW w:w="828" w:type="dxa"/>
            <w:vAlign w:val="center"/>
          </w:tcPr>
          <w:p w14:paraId="26B8662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0B34521F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713F223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1E105F3D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7522771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</w:tbl>
    <w:p w14:paraId="6E7E2CD3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6C0A4341" w14:textId="42C699DB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2" w:name="_Toc134444268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9</w:t>
      </w:r>
      <w:r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Comment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4C8A68E3" w14:textId="77777777" w:rsidTr="006866A3">
        <w:tc>
          <w:tcPr>
            <w:tcW w:w="828" w:type="dxa"/>
            <w:vAlign w:val="center"/>
          </w:tcPr>
          <w:p w14:paraId="60C2FBD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334532D0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00BB3420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8CB6BF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1EF8DEDC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56A76059" w14:textId="77777777" w:rsidTr="006866A3">
        <w:tc>
          <w:tcPr>
            <w:tcW w:w="828" w:type="dxa"/>
            <w:vAlign w:val="center"/>
          </w:tcPr>
          <w:p w14:paraId="74E6AF2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0DB70A5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userEmail</w:t>
            </w:r>
          </w:p>
        </w:tc>
        <w:tc>
          <w:tcPr>
            <w:tcW w:w="2160" w:type="dxa"/>
            <w:vAlign w:val="center"/>
          </w:tcPr>
          <w:p w14:paraId="0D7D4A6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1A9B15F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4AA5D348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46461793" w14:textId="77777777" w:rsidTr="006866A3">
        <w:tc>
          <w:tcPr>
            <w:tcW w:w="828" w:type="dxa"/>
            <w:vAlign w:val="center"/>
          </w:tcPr>
          <w:p w14:paraId="6E28257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53194E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recipeID</w:t>
            </w:r>
          </w:p>
        </w:tc>
        <w:tc>
          <w:tcPr>
            <w:tcW w:w="2160" w:type="dxa"/>
            <w:vAlign w:val="center"/>
          </w:tcPr>
          <w:p w14:paraId="2A2B3485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568AA5C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2006F73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id bảng Recipe</w:t>
            </w:r>
          </w:p>
        </w:tc>
      </w:tr>
      <w:tr w:rsidR="005E6EFB" w:rsidRPr="003933A5" w14:paraId="0D4E7446" w14:textId="77777777" w:rsidTr="006866A3">
        <w:tc>
          <w:tcPr>
            <w:tcW w:w="828" w:type="dxa"/>
            <w:vAlign w:val="center"/>
          </w:tcPr>
          <w:p w14:paraId="0D506B9C" w14:textId="15CF4878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613CE788" w14:textId="30D9AA5B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Content</w:t>
            </w:r>
          </w:p>
        </w:tc>
        <w:tc>
          <w:tcPr>
            <w:tcW w:w="2160" w:type="dxa"/>
            <w:vAlign w:val="center"/>
          </w:tcPr>
          <w:p w14:paraId="788B3E85" w14:textId="3173363E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10EA66A9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B711C11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726084CE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0898F548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64DEF96C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15896FF0" w14:textId="21DF698B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3" w:name="_Toc134444269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10</w:t>
      </w:r>
      <w:r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reportedAccount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6F0F0616" w14:textId="77777777" w:rsidTr="006866A3">
        <w:tc>
          <w:tcPr>
            <w:tcW w:w="828" w:type="dxa"/>
            <w:vAlign w:val="center"/>
          </w:tcPr>
          <w:p w14:paraId="5498038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66CB6A57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24BB7CD3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7B06FBC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56BB6B4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6FC29909" w14:textId="77777777" w:rsidTr="006866A3">
        <w:tc>
          <w:tcPr>
            <w:tcW w:w="828" w:type="dxa"/>
            <w:vAlign w:val="center"/>
          </w:tcPr>
          <w:p w14:paraId="2E6979E5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1F76226E" w14:textId="77212E56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</w:t>
            </w:r>
            <w:r>
              <w:rPr>
                <w:iCs/>
                <w:lang w:val="en-US"/>
              </w:rPr>
              <w:t>Report</w:t>
            </w:r>
          </w:p>
        </w:tc>
        <w:tc>
          <w:tcPr>
            <w:tcW w:w="2160" w:type="dxa"/>
            <w:vAlign w:val="center"/>
          </w:tcPr>
          <w:p w14:paraId="1213A07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15FED7A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CA4223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56B32089" w14:textId="77777777" w:rsidTr="006866A3">
        <w:tc>
          <w:tcPr>
            <w:tcW w:w="828" w:type="dxa"/>
            <w:vAlign w:val="center"/>
          </w:tcPr>
          <w:p w14:paraId="1775D97F" w14:textId="77777777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F258DEB" w14:textId="06D60FB0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userReported</w:t>
            </w:r>
          </w:p>
        </w:tc>
        <w:tc>
          <w:tcPr>
            <w:tcW w:w="2160" w:type="dxa"/>
            <w:vAlign w:val="center"/>
          </w:tcPr>
          <w:p w14:paraId="7EC22D5C" w14:textId="64F1456C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A531D14" w14:textId="77777777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18F6F71" w14:textId="32A24063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26776AF6" w14:textId="77777777" w:rsidTr="006866A3">
        <w:tc>
          <w:tcPr>
            <w:tcW w:w="828" w:type="dxa"/>
            <w:vAlign w:val="center"/>
          </w:tcPr>
          <w:p w14:paraId="30F4037C" w14:textId="77777777" w:rsidR="005E6EFB" w:rsidRP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1C366C1D" w14:textId="190CD442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6EDE539F" w14:textId="77777777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623AF8B7" w14:textId="77777777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B646B5C" w14:textId="77777777" w:rsidR="005E6EFB" w:rsidRDefault="005E6EFB" w:rsidP="005E6EFB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59DF714B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0B4D5271" w14:textId="2A733AAD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4" w:name="_Toc134444270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1</w:t>
      </w:r>
      <w:r>
        <w:rPr>
          <w:b/>
          <w:bCs/>
          <w:iCs/>
          <w:lang w:val="en-US"/>
        </w:rPr>
        <w:t xml:space="preserve">1 </w:t>
      </w:r>
      <w:r>
        <w:rPr>
          <w:b/>
          <w:bCs/>
          <w:iCs/>
          <w:lang w:val="en-US"/>
        </w:rPr>
        <w:t>reported</w:t>
      </w:r>
      <w:r>
        <w:rPr>
          <w:b/>
          <w:bCs/>
          <w:iCs/>
          <w:lang w:val="en-US"/>
        </w:rPr>
        <w:t>Recipe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12815A8" w14:textId="77777777" w:rsidTr="006866A3">
        <w:tc>
          <w:tcPr>
            <w:tcW w:w="828" w:type="dxa"/>
            <w:vAlign w:val="center"/>
          </w:tcPr>
          <w:p w14:paraId="306079A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00275216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7F84D0BB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2548A5B9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6F0A81F2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7D8A9194" w14:textId="77777777" w:rsidTr="006866A3">
        <w:tc>
          <w:tcPr>
            <w:tcW w:w="828" w:type="dxa"/>
            <w:vAlign w:val="center"/>
          </w:tcPr>
          <w:p w14:paraId="79D38181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421C29E6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userReport</w:t>
            </w:r>
          </w:p>
        </w:tc>
        <w:tc>
          <w:tcPr>
            <w:tcW w:w="2160" w:type="dxa"/>
            <w:vAlign w:val="center"/>
          </w:tcPr>
          <w:p w14:paraId="4D80417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4C5CFF3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26B80AFF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06CEE9BA" w14:textId="77777777" w:rsidTr="006866A3">
        <w:tc>
          <w:tcPr>
            <w:tcW w:w="828" w:type="dxa"/>
            <w:vAlign w:val="center"/>
          </w:tcPr>
          <w:p w14:paraId="47FFDCC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3DC52ABD" w14:textId="2DD729E1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recipeReported</w:t>
            </w:r>
          </w:p>
        </w:tc>
        <w:tc>
          <w:tcPr>
            <w:tcW w:w="2160" w:type="dxa"/>
            <w:vAlign w:val="center"/>
          </w:tcPr>
          <w:p w14:paraId="50055ED7" w14:textId="12610A31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1800" w:type="dxa"/>
            <w:vAlign w:val="center"/>
          </w:tcPr>
          <w:p w14:paraId="7914313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16B05C3A" w14:textId="5326830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Tham chiếu đến </w:t>
            </w:r>
            <w:r>
              <w:rPr>
                <w:iCs/>
                <w:lang w:val="en-US"/>
              </w:rPr>
              <w:t>id</w:t>
            </w:r>
            <w:r>
              <w:rPr>
                <w:iCs/>
                <w:lang w:val="en-US"/>
              </w:rPr>
              <w:t xml:space="preserve"> bảng </w:t>
            </w:r>
            <w:r>
              <w:rPr>
                <w:iCs/>
                <w:lang w:val="en-US"/>
              </w:rPr>
              <w:t>Recipe</w:t>
            </w:r>
          </w:p>
        </w:tc>
      </w:tr>
      <w:tr w:rsidR="005E6EFB" w:rsidRPr="003933A5" w14:paraId="536F59D0" w14:textId="77777777" w:rsidTr="006866A3">
        <w:tc>
          <w:tcPr>
            <w:tcW w:w="828" w:type="dxa"/>
            <w:vAlign w:val="center"/>
          </w:tcPr>
          <w:p w14:paraId="4AE9311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6F0CA20E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52B1F277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0FAF90FB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5D59A72D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6E053A99" w14:textId="77777777" w:rsidR="005E6EFB" w:rsidRDefault="005E6EFB" w:rsidP="005E6EFB">
      <w:pPr>
        <w:pStyle w:val="BodyText"/>
        <w:ind w:left="0" w:firstLine="720"/>
        <w:rPr>
          <w:b/>
          <w:bCs/>
          <w:iCs/>
          <w:lang w:val="en-US"/>
        </w:rPr>
      </w:pPr>
    </w:p>
    <w:p w14:paraId="53D2B24F" w14:textId="0EFCC898" w:rsidR="005E6EFB" w:rsidRPr="003933A5" w:rsidRDefault="005E6EFB" w:rsidP="006844FB">
      <w:pPr>
        <w:pStyle w:val="BodyText"/>
        <w:ind w:left="0" w:firstLine="720"/>
        <w:outlineLvl w:val="1"/>
        <w:rPr>
          <w:b/>
          <w:bCs/>
          <w:iCs/>
          <w:lang w:val="en-US"/>
        </w:rPr>
      </w:pPr>
      <w:bookmarkStart w:id="15" w:name="_Toc134444271"/>
      <w:r w:rsidRPr="003933A5">
        <w:rPr>
          <w:b/>
          <w:bCs/>
          <w:iCs/>
          <w:lang w:val="en-US"/>
        </w:rPr>
        <w:t>2.</w:t>
      </w:r>
      <w:r>
        <w:rPr>
          <w:b/>
          <w:bCs/>
          <w:iCs/>
          <w:lang w:val="en-US"/>
        </w:rPr>
        <w:t>1</w:t>
      </w:r>
      <w:r>
        <w:rPr>
          <w:b/>
          <w:bCs/>
          <w:iCs/>
          <w:lang w:val="en-US"/>
        </w:rPr>
        <w:t>2</w:t>
      </w:r>
      <w:r>
        <w:rPr>
          <w:b/>
          <w:bCs/>
          <w:iCs/>
          <w:lang w:val="en-US"/>
        </w:rPr>
        <w:t xml:space="preserve"> </w:t>
      </w:r>
      <w:proofErr w:type="gramStart"/>
      <w:r>
        <w:rPr>
          <w:b/>
          <w:bCs/>
          <w:iCs/>
          <w:lang w:val="en-US"/>
        </w:rPr>
        <w:t>follows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2160"/>
        <w:gridCol w:w="1800"/>
        <w:gridCol w:w="2385"/>
      </w:tblGrid>
      <w:tr w:rsidR="005E6EFB" w:rsidRPr="003933A5" w14:paraId="03305B83" w14:textId="77777777" w:rsidTr="006866A3">
        <w:tc>
          <w:tcPr>
            <w:tcW w:w="828" w:type="dxa"/>
            <w:vAlign w:val="center"/>
          </w:tcPr>
          <w:p w14:paraId="550F645A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2070" w:type="dxa"/>
            <w:vAlign w:val="center"/>
          </w:tcPr>
          <w:p w14:paraId="4A89C0DD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2160" w:type="dxa"/>
            <w:vAlign w:val="center"/>
          </w:tcPr>
          <w:p w14:paraId="21B8B4E8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Kiểu dữ liệu</w:t>
            </w:r>
          </w:p>
        </w:tc>
        <w:tc>
          <w:tcPr>
            <w:tcW w:w="1800" w:type="dxa"/>
            <w:vAlign w:val="center"/>
          </w:tcPr>
          <w:p w14:paraId="4600DADC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385" w:type="dxa"/>
            <w:vAlign w:val="center"/>
          </w:tcPr>
          <w:p w14:paraId="29D8F4B4" w14:textId="77777777" w:rsidR="005E6EFB" w:rsidRPr="003933A5" w:rsidRDefault="005E6EFB" w:rsidP="006866A3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3933A5">
              <w:rPr>
                <w:b/>
                <w:bCs/>
                <w:iCs/>
                <w:lang w:val="en-US"/>
              </w:rPr>
              <w:t>Ghi chú</w:t>
            </w:r>
          </w:p>
        </w:tc>
      </w:tr>
      <w:tr w:rsidR="005E6EFB" w:rsidRPr="003933A5" w14:paraId="629C121B" w14:textId="77777777" w:rsidTr="006866A3">
        <w:tc>
          <w:tcPr>
            <w:tcW w:w="828" w:type="dxa"/>
            <w:vAlign w:val="center"/>
          </w:tcPr>
          <w:p w14:paraId="713353F4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928ADA7" w14:textId="3B06C6B2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follower</w:t>
            </w:r>
          </w:p>
        </w:tc>
        <w:tc>
          <w:tcPr>
            <w:tcW w:w="2160" w:type="dxa"/>
            <w:vAlign w:val="center"/>
          </w:tcPr>
          <w:p w14:paraId="089AD3BC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36B994A3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0887F3AE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526D674A" w14:textId="77777777" w:rsidTr="006866A3">
        <w:tc>
          <w:tcPr>
            <w:tcW w:w="828" w:type="dxa"/>
            <w:vAlign w:val="center"/>
          </w:tcPr>
          <w:p w14:paraId="186F82FB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5E6EFB">
              <w:rPr>
                <w:iCs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0900A39D" w14:textId="0EA949AA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followe</w:t>
            </w:r>
            <w:r>
              <w:rPr>
                <w:iCs/>
                <w:lang w:val="en-US"/>
              </w:rPr>
              <w:t>dUser</w:t>
            </w:r>
          </w:p>
        </w:tc>
        <w:tc>
          <w:tcPr>
            <w:tcW w:w="2160" w:type="dxa"/>
            <w:vAlign w:val="center"/>
          </w:tcPr>
          <w:p w14:paraId="78917BFF" w14:textId="47EEB263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004EEE2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FK</w:t>
            </w:r>
          </w:p>
        </w:tc>
        <w:tc>
          <w:tcPr>
            <w:tcW w:w="2385" w:type="dxa"/>
            <w:vAlign w:val="center"/>
          </w:tcPr>
          <w:p w14:paraId="6F134C92" w14:textId="23D46B3B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Tham chiếu đến email bảng Account</w:t>
            </w:r>
          </w:p>
        </w:tc>
      </w:tr>
      <w:tr w:rsidR="005E6EFB" w:rsidRPr="003933A5" w14:paraId="156EE429" w14:textId="77777777" w:rsidTr="006866A3">
        <w:tc>
          <w:tcPr>
            <w:tcW w:w="828" w:type="dxa"/>
            <w:vAlign w:val="center"/>
          </w:tcPr>
          <w:p w14:paraId="4A205979" w14:textId="77777777" w:rsidR="005E6EFB" w:rsidRP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6155DC2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Reason</w:t>
            </w:r>
          </w:p>
        </w:tc>
        <w:tc>
          <w:tcPr>
            <w:tcW w:w="2160" w:type="dxa"/>
            <w:vAlign w:val="center"/>
          </w:tcPr>
          <w:p w14:paraId="0CBABD69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Varchar</w:t>
            </w:r>
          </w:p>
        </w:tc>
        <w:tc>
          <w:tcPr>
            <w:tcW w:w="1800" w:type="dxa"/>
            <w:vAlign w:val="center"/>
          </w:tcPr>
          <w:p w14:paraId="73012821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  <w:tc>
          <w:tcPr>
            <w:tcW w:w="2385" w:type="dxa"/>
            <w:vAlign w:val="center"/>
          </w:tcPr>
          <w:p w14:paraId="0E6D62AB" w14:textId="77777777" w:rsidR="005E6EFB" w:rsidRDefault="005E6EFB" w:rsidP="006866A3">
            <w:pPr>
              <w:pStyle w:val="BodyText"/>
              <w:ind w:left="0"/>
              <w:jc w:val="center"/>
              <w:rPr>
                <w:iCs/>
                <w:lang w:val="en-US"/>
              </w:rPr>
            </w:pPr>
          </w:p>
        </w:tc>
      </w:tr>
    </w:tbl>
    <w:p w14:paraId="31CFC88B" w14:textId="77777777" w:rsidR="005E6EFB" w:rsidRDefault="005E6EFB" w:rsidP="003933A5">
      <w:pPr>
        <w:pStyle w:val="BodyText"/>
        <w:ind w:left="0"/>
        <w:rPr>
          <w:b/>
          <w:bCs/>
          <w:iCs/>
          <w:lang w:val="en-US"/>
        </w:rPr>
      </w:pPr>
    </w:p>
    <w:p w14:paraId="75BC362E" w14:textId="103FE6DD" w:rsidR="00B701DB" w:rsidRPr="003933A5" w:rsidRDefault="00B701DB" w:rsidP="003933A5">
      <w:pPr>
        <w:pStyle w:val="BodyText"/>
        <w:ind w:left="0"/>
        <w:rPr>
          <w:b/>
          <w:bCs/>
          <w:iCs/>
          <w:lang w:val="en-US"/>
        </w:rPr>
      </w:pPr>
    </w:p>
    <w:sectPr w:rsidR="00B701DB" w:rsidRPr="003933A5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C82B" w14:textId="77777777" w:rsidR="007801EF" w:rsidRDefault="007801EF">
      <w:r>
        <w:separator/>
      </w:r>
    </w:p>
  </w:endnote>
  <w:endnote w:type="continuationSeparator" w:id="0">
    <w:p w14:paraId="010CB5D8" w14:textId="77777777" w:rsidR="007801EF" w:rsidRDefault="0078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D79F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242F02" wp14:editId="662C46C0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C12E2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ED1795E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3443102" wp14:editId="7A190638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1344185405" name="Picture 1344185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529B50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B82667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AA72" w14:textId="77777777" w:rsidR="007801EF" w:rsidRDefault="007801EF">
      <w:r>
        <w:separator/>
      </w:r>
    </w:p>
  </w:footnote>
  <w:footnote w:type="continuationSeparator" w:id="0">
    <w:p w14:paraId="3FA7FDB1" w14:textId="77777777" w:rsidR="007801EF" w:rsidRDefault="00780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2DC5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E6C4DF" wp14:editId="181B4C32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AAE13" id="Freeform 1" o:spid="_x0000_s1026" style="position:absolute;margin-left:0;margin-top:0;width:93.15pt;height:81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A46E1F1" wp14:editId="3C56DB3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20AFDC" w14:textId="77777777" w:rsidR="006D084D" w:rsidRDefault="006D084D" w:rsidP="006D084D">
    <w:pPr>
      <w:pStyle w:val="Title"/>
      <w:rPr>
        <w:lang w:val="en-US"/>
      </w:rPr>
    </w:pPr>
  </w:p>
  <w:p w14:paraId="0D078E33" w14:textId="77777777" w:rsidR="006D084D" w:rsidRPr="003B1A2B" w:rsidRDefault="006D084D" w:rsidP="006D084D">
    <w:pPr>
      <w:rPr>
        <w:lang w:val="en-US"/>
      </w:rPr>
    </w:pPr>
  </w:p>
  <w:p w14:paraId="75E6F6FE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89E5E84" w14:textId="77777777" w:rsidR="006D084D" w:rsidRPr="0040293A" w:rsidRDefault="006D084D" w:rsidP="006D084D">
    <w:pPr>
      <w:pStyle w:val="Header"/>
      <w:rPr>
        <w:rFonts w:eastAsia="Tahoma"/>
      </w:rPr>
    </w:pPr>
  </w:p>
  <w:p w14:paraId="2E9CCBB1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30AA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4BA32AA9" wp14:editId="4DA8795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989565897" name="Picture 9895658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F7917" w14:paraId="53F5D433" w14:textId="77777777" w:rsidTr="008D3541">
      <w:tc>
        <w:tcPr>
          <w:tcW w:w="6623" w:type="dxa"/>
          <w:shd w:val="clear" w:color="auto" w:fill="auto"/>
        </w:tcPr>
        <w:p w14:paraId="2F84DF79" w14:textId="4F620F45" w:rsidR="006F7917" w:rsidRPr="008D3541" w:rsidRDefault="006F7917" w:rsidP="006F7917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chia sẻ công thức nấu ăn trực tuyến</w:t>
          </w:r>
        </w:p>
      </w:tc>
      <w:tc>
        <w:tcPr>
          <w:tcW w:w="2845" w:type="dxa"/>
          <w:shd w:val="clear" w:color="auto" w:fill="auto"/>
        </w:tcPr>
        <w:p w14:paraId="177DE639" w14:textId="3D54032E" w:rsidR="006F7917" w:rsidRPr="008D3541" w:rsidRDefault="006F7917" w:rsidP="006F791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8D3541">
            <w:rPr>
              <w:color w:val="0000FF"/>
              <w:lang w:val="en-US"/>
            </w:rPr>
            <w:t xml:space="preserve"> </w:t>
          </w:r>
          <w:r>
            <w:rPr>
              <w:color w:val="0000FF"/>
              <w:lang w:val="en-US"/>
            </w:rPr>
            <w:t>1.</w:t>
          </w:r>
          <w:r w:rsidR="00B701DB">
            <w:rPr>
              <w:color w:val="0000FF"/>
              <w:lang w:val="en-US"/>
            </w:rPr>
            <w:t>1</w:t>
          </w:r>
        </w:p>
      </w:tc>
    </w:tr>
    <w:tr w:rsidR="006F7917" w14:paraId="61217636" w14:textId="77777777" w:rsidTr="008D3541">
      <w:tc>
        <w:tcPr>
          <w:tcW w:w="6623" w:type="dxa"/>
          <w:shd w:val="clear" w:color="auto" w:fill="auto"/>
        </w:tcPr>
        <w:p w14:paraId="18DA8AE9" w14:textId="77777777" w:rsidR="006F7917" w:rsidRPr="008D3541" w:rsidRDefault="006F7917" w:rsidP="006F7917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30FD315" w14:textId="51C4C9BD" w:rsidR="006F7917" w:rsidRPr="008D3541" w:rsidRDefault="006F7917" w:rsidP="006F791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01/05/2023</w:t>
          </w:r>
        </w:p>
      </w:tc>
    </w:tr>
  </w:tbl>
  <w:p w14:paraId="5BC0EE8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46871503">
    <w:abstractNumId w:val="0"/>
  </w:num>
  <w:num w:numId="2" w16cid:durableId="5219562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9832288">
    <w:abstractNumId w:val="17"/>
  </w:num>
  <w:num w:numId="4" w16cid:durableId="1665009220">
    <w:abstractNumId w:val="15"/>
  </w:num>
  <w:num w:numId="5" w16cid:durableId="2099791930">
    <w:abstractNumId w:val="18"/>
  </w:num>
  <w:num w:numId="6" w16cid:durableId="137456980">
    <w:abstractNumId w:val="8"/>
  </w:num>
  <w:num w:numId="7" w16cid:durableId="688145715">
    <w:abstractNumId w:val="19"/>
  </w:num>
  <w:num w:numId="8" w16cid:durableId="1400253177">
    <w:abstractNumId w:val="24"/>
  </w:num>
  <w:num w:numId="9" w16cid:durableId="2136747656">
    <w:abstractNumId w:val="11"/>
  </w:num>
  <w:num w:numId="10" w16cid:durableId="1689329668">
    <w:abstractNumId w:val="6"/>
  </w:num>
  <w:num w:numId="11" w16cid:durableId="752362216">
    <w:abstractNumId w:val="29"/>
  </w:num>
  <w:num w:numId="12" w16cid:durableId="977807942">
    <w:abstractNumId w:val="25"/>
  </w:num>
  <w:num w:numId="13" w16cid:durableId="352653758">
    <w:abstractNumId w:val="23"/>
  </w:num>
  <w:num w:numId="14" w16cid:durableId="1925647150">
    <w:abstractNumId w:val="2"/>
  </w:num>
  <w:num w:numId="15" w16cid:durableId="272592925">
    <w:abstractNumId w:val="4"/>
  </w:num>
  <w:num w:numId="16" w16cid:durableId="987585849">
    <w:abstractNumId w:val="22"/>
  </w:num>
  <w:num w:numId="17" w16cid:durableId="1630353292">
    <w:abstractNumId w:val="27"/>
  </w:num>
  <w:num w:numId="18" w16cid:durableId="2015722466">
    <w:abstractNumId w:val="10"/>
  </w:num>
  <w:num w:numId="19" w16cid:durableId="311713875">
    <w:abstractNumId w:val="21"/>
  </w:num>
  <w:num w:numId="20" w16cid:durableId="1253079860">
    <w:abstractNumId w:val="26"/>
  </w:num>
  <w:num w:numId="21" w16cid:durableId="2147359286">
    <w:abstractNumId w:val="28"/>
  </w:num>
  <w:num w:numId="22" w16cid:durableId="699627795">
    <w:abstractNumId w:val="7"/>
  </w:num>
  <w:num w:numId="23" w16cid:durableId="1125810072">
    <w:abstractNumId w:val="14"/>
  </w:num>
  <w:num w:numId="24" w16cid:durableId="73819253">
    <w:abstractNumId w:val="5"/>
  </w:num>
  <w:num w:numId="25" w16cid:durableId="2109738387">
    <w:abstractNumId w:val="3"/>
  </w:num>
  <w:num w:numId="26" w16cid:durableId="384109379">
    <w:abstractNumId w:val="13"/>
  </w:num>
  <w:num w:numId="27" w16cid:durableId="1578369115">
    <w:abstractNumId w:val="20"/>
  </w:num>
  <w:num w:numId="28" w16cid:durableId="952982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3072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38454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79432405">
    <w:abstractNumId w:val="12"/>
  </w:num>
  <w:num w:numId="32" w16cid:durableId="214508226">
    <w:abstractNumId w:val="0"/>
  </w:num>
  <w:num w:numId="33" w16cid:durableId="582108562">
    <w:abstractNumId w:val="0"/>
  </w:num>
  <w:num w:numId="34" w16cid:durableId="1644236148">
    <w:abstractNumId w:val="16"/>
  </w:num>
  <w:num w:numId="35" w16cid:durableId="2124768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933A5"/>
    <w:rsid w:val="003C2F0F"/>
    <w:rsid w:val="004176B5"/>
    <w:rsid w:val="00435847"/>
    <w:rsid w:val="00455049"/>
    <w:rsid w:val="004B7CC9"/>
    <w:rsid w:val="004E4257"/>
    <w:rsid w:val="005802A5"/>
    <w:rsid w:val="005E6EFB"/>
    <w:rsid w:val="0060493B"/>
    <w:rsid w:val="006257BE"/>
    <w:rsid w:val="006844FB"/>
    <w:rsid w:val="006855DC"/>
    <w:rsid w:val="006D084D"/>
    <w:rsid w:val="006E420F"/>
    <w:rsid w:val="006E56E2"/>
    <w:rsid w:val="006F7917"/>
    <w:rsid w:val="007338F6"/>
    <w:rsid w:val="007801EF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95E8B"/>
    <w:rsid w:val="00B701DB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9D592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6EFB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3933A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933A5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844F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designer.page.link/xXY8M7s4ERHWi8YH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C964-7C4C-4DF8-A001-FC7EC7B0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40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4334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ĐĂNG KHOA</cp:lastModifiedBy>
  <cp:revision>10</cp:revision>
  <cp:lastPrinted>2013-12-07T15:58:00Z</cp:lastPrinted>
  <dcterms:created xsi:type="dcterms:W3CDTF">2013-10-13T11:14:00Z</dcterms:created>
  <dcterms:modified xsi:type="dcterms:W3CDTF">2023-05-08T06:17:00Z</dcterms:modified>
</cp:coreProperties>
</file>