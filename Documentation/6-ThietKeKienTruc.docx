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A916F" w14:textId="77777777" w:rsidR="003548A8" w:rsidRPr="00BE2043" w:rsidRDefault="003548A8" w:rsidP="003548A8">
      <w:pPr>
        <w:rPr>
          <w:lang w:val="en-US"/>
        </w:rPr>
      </w:pPr>
    </w:p>
    <w:p w14:paraId="3849F47D" w14:textId="77777777" w:rsidR="00301562" w:rsidRPr="00BE2043" w:rsidRDefault="00301562" w:rsidP="003548A8">
      <w:pPr>
        <w:rPr>
          <w:lang w:val="en-US"/>
        </w:rPr>
      </w:pPr>
    </w:p>
    <w:p w14:paraId="08353CD9" w14:textId="77777777" w:rsidR="00301562" w:rsidRPr="00BE2043" w:rsidRDefault="00301562" w:rsidP="003548A8">
      <w:pPr>
        <w:rPr>
          <w:lang w:val="en-US"/>
        </w:rPr>
      </w:pPr>
    </w:p>
    <w:p w14:paraId="7D6C17B6" w14:textId="77777777" w:rsidR="00301562" w:rsidRPr="00BE2043" w:rsidRDefault="00301562" w:rsidP="003548A8">
      <w:pPr>
        <w:rPr>
          <w:lang w:val="en-US"/>
        </w:rPr>
      </w:pPr>
    </w:p>
    <w:p w14:paraId="36D69AE0" w14:textId="77777777" w:rsidR="00301562" w:rsidRPr="00BE2043" w:rsidRDefault="00301562" w:rsidP="003548A8">
      <w:pPr>
        <w:rPr>
          <w:lang w:val="en-US"/>
        </w:rPr>
      </w:pPr>
    </w:p>
    <w:p w14:paraId="620063A8" w14:textId="77777777" w:rsidR="00301562" w:rsidRPr="00BE2043" w:rsidRDefault="00301562" w:rsidP="003548A8">
      <w:pPr>
        <w:rPr>
          <w:lang w:val="en-US"/>
        </w:rPr>
      </w:pPr>
    </w:p>
    <w:p w14:paraId="43FC0D88" w14:textId="77777777" w:rsidR="00301562" w:rsidRPr="00BE2043" w:rsidRDefault="00301562" w:rsidP="003548A8">
      <w:pPr>
        <w:rPr>
          <w:lang w:val="en-US"/>
        </w:rPr>
      </w:pPr>
    </w:p>
    <w:p w14:paraId="379FEAA8" w14:textId="77777777" w:rsidR="003548A8" w:rsidRPr="00BE2043" w:rsidRDefault="003548A8" w:rsidP="003548A8">
      <w:pPr>
        <w:rPr>
          <w:lang w:val="en-US"/>
        </w:rPr>
      </w:pPr>
    </w:p>
    <w:p w14:paraId="0CF9F71E" w14:textId="3A4C5FAC" w:rsidR="00D234F3" w:rsidRPr="00BE2043" w:rsidRDefault="00C14AB8" w:rsidP="007A1DE8">
      <w:pPr>
        <w:pStyle w:val="Title"/>
        <w:jc w:val="right"/>
        <w:rPr>
          <w:rFonts w:ascii="Times New Roman" w:hAnsi="Times New Roman"/>
          <w:lang w:val="en-US"/>
        </w:rPr>
      </w:pPr>
      <w:r w:rsidRPr="00BE2043">
        <w:rPr>
          <w:rFonts w:ascii="Times New Roman" w:hAnsi="Times New Roman"/>
          <w:lang w:val="en-US"/>
        </w:rPr>
        <w:t xml:space="preserve">Thiết kế </w:t>
      </w:r>
      <w:r w:rsidR="00CA75F9" w:rsidRPr="00BE2043">
        <w:rPr>
          <w:rFonts w:ascii="Times New Roman" w:hAnsi="Times New Roman"/>
          <w:lang w:val="en-US"/>
        </w:rPr>
        <w:t>kiến trúc</w:t>
      </w:r>
      <w:r w:rsidR="007A1DE8" w:rsidRPr="00BE2043">
        <w:rPr>
          <w:rFonts w:ascii="Times New Roman" w:hAnsi="Times New Roman"/>
          <w:lang w:val="en-US"/>
        </w:rPr>
        <w:t xml:space="preserve"> </w:t>
      </w:r>
      <w:r w:rsidR="00FE74FD" w:rsidRPr="00BE2043">
        <w:rPr>
          <w:rFonts w:ascii="Times New Roman" w:hAnsi="Times New Roman"/>
          <w:lang w:val="en-US"/>
        </w:rPr>
        <w:t>Website chia sẻ công thức nấu ăn - Cookery</w:t>
      </w:r>
    </w:p>
    <w:p w14:paraId="6C89E355" w14:textId="77777777" w:rsidR="007A1DE8" w:rsidRPr="00BE2043" w:rsidRDefault="007A1DE8" w:rsidP="007A1DE8">
      <w:pPr>
        <w:rPr>
          <w:lang w:val="en-US"/>
        </w:rPr>
      </w:pPr>
    </w:p>
    <w:p w14:paraId="00E31EE1" w14:textId="58422CFA" w:rsidR="007A1DE8" w:rsidRPr="00BE2043" w:rsidRDefault="007A1DE8" w:rsidP="007A1DE8">
      <w:pPr>
        <w:jc w:val="right"/>
        <w:rPr>
          <w:sz w:val="34"/>
          <w:szCs w:val="30"/>
          <w:lang w:val="en-US"/>
        </w:rPr>
      </w:pPr>
      <w:r w:rsidRPr="00BE2043">
        <w:rPr>
          <w:sz w:val="34"/>
          <w:szCs w:val="30"/>
          <w:lang w:val="en-US"/>
        </w:rPr>
        <w:t xml:space="preserve">Version </w:t>
      </w:r>
      <w:r w:rsidR="00FE74FD" w:rsidRPr="00BE2043">
        <w:rPr>
          <w:sz w:val="34"/>
          <w:szCs w:val="30"/>
          <w:lang w:val="en-US"/>
        </w:rPr>
        <w:t>1.0</w:t>
      </w:r>
    </w:p>
    <w:p w14:paraId="24245FE7" w14:textId="77777777" w:rsidR="00D234F3" w:rsidRPr="00BE2043" w:rsidRDefault="00D234F3">
      <w:pPr>
        <w:pStyle w:val="Title"/>
        <w:jc w:val="both"/>
        <w:rPr>
          <w:rFonts w:ascii="Times New Roman" w:hAnsi="Times New Roman"/>
          <w:lang w:val="en-US"/>
        </w:rPr>
      </w:pPr>
    </w:p>
    <w:p w14:paraId="227FE34F" w14:textId="77777777" w:rsidR="003548A8" w:rsidRPr="00BE2043" w:rsidRDefault="003548A8" w:rsidP="003548A8">
      <w:pPr>
        <w:rPr>
          <w:lang w:val="en-US"/>
        </w:rPr>
      </w:pPr>
    </w:p>
    <w:p w14:paraId="1F400A22" w14:textId="77777777" w:rsidR="00301562" w:rsidRPr="00BE2043" w:rsidRDefault="00301562" w:rsidP="003548A8">
      <w:pPr>
        <w:rPr>
          <w:lang w:val="en-US"/>
        </w:rPr>
      </w:pPr>
    </w:p>
    <w:p w14:paraId="76D16D90" w14:textId="77777777" w:rsidR="00301562" w:rsidRPr="00BE2043" w:rsidRDefault="00301562" w:rsidP="003548A8">
      <w:pPr>
        <w:rPr>
          <w:lang w:val="en-US"/>
        </w:rPr>
      </w:pPr>
    </w:p>
    <w:p w14:paraId="5B652024" w14:textId="77777777" w:rsidR="00301562" w:rsidRPr="00BE2043" w:rsidRDefault="00301562" w:rsidP="003548A8">
      <w:pPr>
        <w:rPr>
          <w:lang w:val="en-US"/>
        </w:rPr>
      </w:pPr>
    </w:p>
    <w:p w14:paraId="518ED9D2" w14:textId="77777777" w:rsidR="00301562" w:rsidRPr="00BE2043" w:rsidRDefault="00301562" w:rsidP="003548A8">
      <w:pPr>
        <w:rPr>
          <w:lang w:val="en-US"/>
        </w:rPr>
      </w:pPr>
    </w:p>
    <w:p w14:paraId="704737D6" w14:textId="77777777" w:rsidR="00301562" w:rsidRPr="00BE2043" w:rsidRDefault="00301562" w:rsidP="003548A8">
      <w:pPr>
        <w:rPr>
          <w:lang w:val="en-US"/>
        </w:rPr>
      </w:pPr>
    </w:p>
    <w:p w14:paraId="7735F1D1" w14:textId="77777777" w:rsidR="00301562" w:rsidRPr="00BE2043" w:rsidRDefault="00301562" w:rsidP="003548A8">
      <w:pPr>
        <w:rPr>
          <w:lang w:val="en-US"/>
        </w:rPr>
      </w:pPr>
    </w:p>
    <w:p w14:paraId="6B8AE079" w14:textId="77777777" w:rsidR="00301562" w:rsidRPr="00BE2043" w:rsidRDefault="00301562" w:rsidP="003548A8">
      <w:pPr>
        <w:rPr>
          <w:lang w:val="en-US"/>
        </w:rPr>
      </w:pPr>
    </w:p>
    <w:p w14:paraId="49D28468" w14:textId="77777777" w:rsidR="00301562" w:rsidRPr="00BE2043" w:rsidRDefault="00301562" w:rsidP="003548A8">
      <w:pPr>
        <w:rPr>
          <w:lang w:val="en-US"/>
        </w:rPr>
      </w:pPr>
    </w:p>
    <w:p w14:paraId="2C2E6CC3" w14:textId="77777777" w:rsidR="003548A8" w:rsidRPr="00BE2043" w:rsidRDefault="003548A8" w:rsidP="003548A8">
      <w:pPr>
        <w:rPr>
          <w:lang w:val="en-US"/>
        </w:rPr>
      </w:pPr>
    </w:p>
    <w:p w14:paraId="0C0F4CA9" w14:textId="77777777" w:rsidR="003548A8" w:rsidRPr="00BE2043" w:rsidRDefault="003548A8" w:rsidP="003548A8">
      <w:pPr>
        <w:rPr>
          <w:lang w:val="en-US"/>
        </w:rPr>
      </w:pPr>
    </w:p>
    <w:p w14:paraId="41FC9E60" w14:textId="77777777" w:rsidR="003548A8" w:rsidRPr="00BE2043" w:rsidRDefault="003548A8" w:rsidP="003548A8">
      <w:pPr>
        <w:rPr>
          <w:lang w:val="en-US"/>
        </w:rPr>
      </w:pPr>
    </w:p>
    <w:p w14:paraId="13549E72" w14:textId="77777777" w:rsidR="003548A8" w:rsidRPr="00BE2043" w:rsidRDefault="003548A8" w:rsidP="003548A8">
      <w:pPr>
        <w:rPr>
          <w:lang w:val="en-US"/>
        </w:rPr>
      </w:pPr>
    </w:p>
    <w:p w14:paraId="1AEF0D66" w14:textId="77777777" w:rsidR="00FE74FD" w:rsidRPr="00BE2043" w:rsidRDefault="00FE74FD" w:rsidP="00FE74FD">
      <w:pPr>
        <w:spacing w:before="120" w:after="120"/>
        <w:jc w:val="right"/>
        <w:rPr>
          <w:b/>
          <w:bCs/>
          <w:sz w:val="30"/>
          <w:szCs w:val="30"/>
          <w:lang w:val="en-US"/>
        </w:rPr>
      </w:pPr>
      <w:r w:rsidRPr="00BE2043">
        <w:rPr>
          <w:b/>
          <w:bCs/>
          <w:sz w:val="30"/>
          <w:szCs w:val="30"/>
          <w:lang w:val="en-US"/>
        </w:rPr>
        <w:t>Sinh viên thực hiện:</w:t>
      </w:r>
    </w:p>
    <w:p w14:paraId="5FE1BD06" w14:textId="77777777" w:rsidR="00FE74FD" w:rsidRPr="00BE2043" w:rsidRDefault="00FE74FD" w:rsidP="00FE74FD">
      <w:pPr>
        <w:spacing w:before="120" w:after="120"/>
        <w:jc w:val="right"/>
        <w:rPr>
          <w:sz w:val="30"/>
          <w:szCs w:val="30"/>
          <w:lang w:val="en-US"/>
        </w:rPr>
      </w:pPr>
      <w:r w:rsidRPr="00BE2043">
        <w:rPr>
          <w:sz w:val="30"/>
          <w:szCs w:val="30"/>
          <w:lang w:val="en-US"/>
        </w:rPr>
        <w:t>20127475 – Nguyễn Trần Đại Dương</w:t>
      </w:r>
    </w:p>
    <w:p w14:paraId="721D6725" w14:textId="77777777" w:rsidR="00FE74FD" w:rsidRPr="00BE2043" w:rsidRDefault="00FE74FD" w:rsidP="00FE74FD">
      <w:pPr>
        <w:spacing w:before="120" w:after="120"/>
        <w:jc w:val="right"/>
        <w:rPr>
          <w:sz w:val="30"/>
          <w:szCs w:val="30"/>
          <w:lang w:val="en-US"/>
        </w:rPr>
      </w:pPr>
      <w:proofErr w:type="gramStart"/>
      <w:r w:rsidRPr="00BE2043">
        <w:rPr>
          <w:sz w:val="30"/>
          <w:szCs w:val="30"/>
          <w:lang w:val="en-US"/>
        </w:rPr>
        <w:t>20127533  -</w:t>
      </w:r>
      <w:proofErr w:type="gramEnd"/>
      <w:r w:rsidRPr="00BE2043">
        <w:rPr>
          <w:sz w:val="30"/>
          <w:szCs w:val="30"/>
          <w:lang w:val="en-US"/>
        </w:rPr>
        <w:t xml:space="preserve"> Lê Đăng Khoa</w:t>
      </w:r>
    </w:p>
    <w:p w14:paraId="6D0AD9B8" w14:textId="77777777" w:rsidR="00FE74FD" w:rsidRPr="00BE2043" w:rsidRDefault="00FE74FD" w:rsidP="00FE74FD">
      <w:pPr>
        <w:spacing w:before="120" w:after="120"/>
        <w:jc w:val="right"/>
        <w:rPr>
          <w:sz w:val="30"/>
          <w:szCs w:val="30"/>
          <w:lang w:val="en-US"/>
        </w:rPr>
      </w:pPr>
      <w:r w:rsidRPr="00BE2043">
        <w:rPr>
          <w:sz w:val="30"/>
          <w:szCs w:val="30"/>
          <w:lang w:val="en-US"/>
        </w:rPr>
        <w:t>20127596 – Nguyễn Như Phước</w:t>
      </w:r>
    </w:p>
    <w:p w14:paraId="544F5B9B" w14:textId="77777777" w:rsidR="00FE74FD" w:rsidRPr="00BE2043" w:rsidRDefault="00FE74FD" w:rsidP="00FE74FD">
      <w:pPr>
        <w:spacing w:before="120" w:after="120"/>
        <w:jc w:val="right"/>
        <w:rPr>
          <w:sz w:val="30"/>
          <w:szCs w:val="30"/>
          <w:lang w:val="en-US"/>
        </w:rPr>
      </w:pPr>
      <w:r w:rsidRPr="00BE2043">
        <w:rPr>
          <w:sz w:val="30"/>
          <w:szCs w:val="30"/>
          <w:lang w:val="en-US"/>
        </w:rPr>
        <w:t>20127599 – Lê Quân</w:t>
      </w:r>
    </w:p>
    <w:p w14:paraId="6AB71D5C" w14:textId="77777777" w:rsidR="00FE74FD" w:rsidRPr="00BE2043" w:rsidRDefault="00FE74FD" w:rsidP="00FE74FD">
      <w:pPr>
        <w:spacing w:before="120" w:after="120"/>
        <w:jc w:val="right"/>
        <w:rPr>
          <w:color w:val="0000FF"/>
          <w:sz w:val="30"/>
          <w:szCs w:val="30"/>
          <w:lang w:val="en-US"/>
        </w:rPr>
      </w:pPr>
    </w:p>
    <w:p w14:paraId="07EDB7F1" w14:textId="77777777" w:rsidR="00FE74FD" w:rsidRPr="00BE2043" w:rsidRDefault="00FE74FD" w:rsidP="00FE74FD">
      <w:pPr>
        <w:spacing w:before="120" w:after="120"/>
        <w:jc w:val="right"/>
        <w:rPr>
          <w:color w:val="0000FF"/>
          <w:sz w:val="30"/>
          <w:szCs w:val="30"/>
          <w:lang w:val="en-US"/>
        </w:rPr>
      </w:pPr>
    </w:p>
    <w:p w14:paraId="7F8F2331" w14:textId="77777777" w:rsidR="00FE74FD" w:rsidRPr="00BE2043" w:rsidRDefault="00FE74FD" w:rsidP="00FE74FD">
      <w:pPr>
        <w:spacing w:before="120" w:after="120"/>
        <w:jc w:val="right"/>
        <w:rPr>
          <w:color w:val="0000FF"/>
          <w:sz w:val="30"/>
          <w:szCs w:val="30"/>
          <w:lang w:val="en-US"/>
        </w:rPr>
      </w:pPr>
    </w:p>
    <w:p w14:paraId="66F6F3E7" w14:textId="77777777" w:rsidR="00FE74FD" w:rsidRPr="00BE2043" w:rsidRDefault="00FE74FD" w:rsidP="00FE74FD">
      <w:pPr>
        <w:spacing w:before="120" w:after="120"/>
        <w:jc w:val="right"/>
        <w:rPr>
          <w:color w:val="0000FF"/>
          <w:sz w:val="30"/>
          <w:szCs w:val="30"/>
          <w:lang w:val="en-US"/>
        </w:rPr>
      </w:pPr>
    </w:p>
    <w:p w14:paraId="00186ABA" w14:textId="77777777" w:rsidR="00FE74FD" w:rsidRPr="00BE2043" w:rsidRDefault="00FE74FD" w:rsidP="00FE74FD">
      <w:pPr>
        <w:spacing w:before="120" w:after="120"/>
        <w:jc w:val="right"/>
        <w:rPr>
          <w:color w:val="0000FF"/>
          <w:sz w:val="30"/>
          <w:szCs w:val="30"/>
          <w:lang w:val="en-US"/>
        </w:rPr>
      </w:pPr>
    </w:p>
    <w:p w14:paraId="2D61A6AA" w14:textId="77777777" w:rsidR="00FE74FD" w:rsidRPr="00BE2043" w:rsidRDefault="00FE74FD" w:rsidP="00FE74FD">
      <w:pPr>
        <w:spacing w:before="120" w:after="120"/>
        <w:jc w:val="right"/>
        <w:rPr>
          <w:color w:val="0000FF"/>
          <w:sz w:val="30"/>
          <w:szCs w:val="30"/>
          <w:lang w:val="en-US"/>
        </w:rPr>
      </w:pPr>
    </w:p>
    <w:p w14:paraId="39C6B156" w14:textId="77777777" w:rsidR="00FE74FD" w:rsidRPr="00BE2043" w:rsidRDefault="00FE74FD" w:rsidP="00FE74FD">
      <w:pPr>
        <w:spacing w:before="120" w:after="120"/>
        <w:jc w:val="right"/>
        <w:rPr>
          <w:color w:val="0000FF"/>
          <w:sz w:val="30"/>
          <w:szCs w:val="30"/>
          <w:lang w:val="en-US"/>
        </w:rPr>
      </w:pPr>
    </w:p>
    <w:p w14:paraId="5F42DA89" w14:textId="77777777" w:rsidR="00FE74FD" w:rsidRPr="00BE2043" w:rsidRDefault="00FE74FD" w:rsidP="00FE74FD">
      <w:pPr>
        <w:spacing w:before="120" w:after="120"/>
        <w:jc w:val="right"/>
        <w:rPr>
          <w:color w:val="0000FF"/>
          <w:sz w:val="30"/>
          <w:szCs w:val="30"/>
          <w:lang w:val="en-US"/>
        </w:rPr>
      </w:pPr>
    </w:p>
    <w:p w14:paraId="3A8651E6" w14:textId="77777777" w:rsidR="00FE74FD" w:rsidRPr="00BE2043" w:rsidRDefault="00FE74FD" w:rsidP="00FE74FD">
      <w:pPr>
        <w:spacing w:before="120" w:after="120"/>
        <w:jc w:val="right"/>
        <w:rPr>
          <w:color w:val="0000FF"/>
          <w:sz w:val="30"/>
          <w:szCs w:val="30"/>
          <w:lang w:val="en-US"/>
        </w:rPr>
      </w:pPr>
    </w:p>
    <w:p w14:paraId="37063D34" w14:textId="77777777" w:rsidR="007A1DE8" w:rsidRPr="00BE2043" w:rsidRDefault="007A1DE8" w:rsidP="007A1DE8">
      <w:pPr>
        <w:spacing w:line="240" w:lineRule="auto"/>
        <w:jc w:val="center"/>
        <w:rPr>
          <w:rFonts w:eastAsia="SimSun"/>
          <w:b/>
          <w:sz w:val="36"/>
          <w:lang w:val="en-US"/>
        </w:rPr>
      </w:pPr>
      <w:r w:rsidRPr="00BE2043">
        <w:rPr>
          <w:rFonts w:eastAsia="SimSun"/>
          <w:b/>
          <w:sz w:val="36"/>
          <w:lang w:val="en-US"/>
        </w:rPr>
        <w:t>Bảng ghi nhận thay đổi tài liệu</w:t>
      </w:r>
      <w:r w:rsidR="0099744F" w:rsidRPr="00BE2043">
        <w:rPr>
          <w:rFonts w:eastAsia="SimSun"/>
          <w:b/>
          <w:sz w:val="36"/>
          <w:lang w:val="en-US"/>
        </w:rPr>
        <w:t xml:space="preserve"> </w:t>
      </w:r>
    </w:p>
    <w:p w14:paraId="0566CF02" w14:textId="77777777" w:rsidR="007A1DE8" w:rsidRPr="00BE2043"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BE2043" w14:paraId="7B851067" w14:textId="77777777">
        <w:tc>
          <w:tcPr>
            <w:tcW w:w="2093" w:type="dxa"/>
            <w:tcBorders>
              <w:top w:val="single" w:sz="6" w:space="0" w:color="auto"/>
              <w:left w:val="single" w:sz="6" w:space="0" w:color="auto"/>
              <w:bottom w:val="single" w:sz="6" w:space="0" w:color="auto"/>
              <w:right w:val="single" w:sz="6" w:space="0" w:color="auto"/>
            </w:tcBorders>
          </w:tcPr>
          <w:p w14:paraId="54202E68" w14:textId="77777777" w:rsidR="00E95D0C" w:rsidRPr="00BE2043" w:rsidRDefault="00E95D0C" w:rsidP="004176B5">
            <w:pPr>
              <w:keepLines/>
              <w:spacing w:after="120"/>
              <w:jc w:val="center"/>
              <w:rPr>
                <w:rFonts w:eastAsia="SimSun"/>
                <w:b/>
                <w:lang w:val="en-US"/>
              </w:rPr>
            </w:pPr>
            <w:r w:rsidRPr="00BE2043">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1A12BD6" w14:textId="77777777" w:rsidR="00E95D0C" w:rsidRPr="00BE2043" w:rsidRDefault="00E95D0C" w:rsidP="004176B5">
            <w:pPr>
              <w:keepLines/>
              <w:spacing w:after="120"/>
              <w:jc w:val="center"/>
              <w:rPr>
                <w:rFonts w:eastAsia="SimSun"/>
                <w:b/>
                <w:lang w:val="en-US"/>
              </w:rPr>
            </w:pPr>
            <w:r w:rsidRPr="00BE2043">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F1BABB3" w14:textId="77777777" w:rsidR="00E95D0C" w:rsidRPr="00BE2043" w:rsidRDefault="00E95D0C" w:rsidP="004176B5">
            <w:pPr>
              <w:keepLines/>
              <w:spacing w:after="120"/>
              <w:jc w:val="center"/>
              <w:rPr>
                <w:rFonts w:eastAsia="SimSun"/>
                <w:b/>
                <w:lang w:val="en-US"/>
              </w:rPr>
            </w:pPr>
            <w:r w:rsidRPr="00BE2043">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396CEB6" w14:textId="77777777" w:rsidR="00E95D0C" w:rsidRPr="00BE2043" w:rsidRDefault="00DC363E" w:rsidP="004176B5">
            <w:pPr>
              <w:keepLines/>
              <w:spacing w:after="120"/>
              <w:jc w:val="center"/>
              <w:rPr>
                <w:rFonts w:eastAsia="SimSun"/>
                <w:b/>
                <w:lang w:val="en-US"/>
              </w:rPr>
            </w:pPr>
            <w:r w:rsidRPr="00BE2043">
              <w:rPr>
                <w:rFonts w:eastAsia="SimSun"/>
                <w:b/>
                <w:lang w:val="en-US"/>
              </w:rPr>
              <w:t>Người thay đổi</w:t>
            </w:r>
          </w:p>
        </w:tc>
      </w:tr>
      <w:tr w:rsidR="00E95D0C" w:rsidRPr="00BE2043" w14:paraId="15E82700" w14:textId="77777777">
        <w:tc>
          <w:tcPr>
            <w:tcW w:w="2093" w:type="dxa"/>
            <w:tcBorders>
              <w:top w:val="single" w:sz="6" w:space="0" w:color="auto"/>
              <w:left w:val="single" w:sz="6" w:space="0" w:color="auto"/>
              <w:bottom w:val="single" w:sz="6" w:space="0" w:color="auto"/>
              <w:right w:val="single" w:sz="6" w:space="0" w:color="auto"/>
            </w:tcBorders>
          </w:tcPr>
          <w:p w14:paraId="3AD33C06" w14:textId="4BCECA06" w:rsidR="00E95D0C" w:rsidRPr="00BE2043" w:rsidRDefault="00C714EF" w:rsidP="004176B5">
            <w:pPr>
              <w:keepLines/>
              <w:spacing w:after="120"/>
              <w:jc w:val="center"/>
              <w:rPr>
                <w:rFonts w:eastAsia="SimSun"/>
                <w:lang w:val="en-US"/>
              </w:rPr>
            </w:pPr>
            <w:r w:rsidRPr="00BE2043">
              <w:rPr>
                <w:rFonts w:eastAsia="SimSun"/>
                <w:lang w:val="en-US"/>
              </w:rPr>
              <w:t>06/05/2023</w:t>
            </w:r>
          </w:p>
        </w:tc>
        <w:tc>
          <w:tcPr>
            <w:tcW w:w="1363" w:type="dxa"/>
            <w:tcBorders>
              <w:top w:val="single" w:sz="6" w:space="0" w:color="auto"/>
              <w:left w:val="single" w:sz="6" w:space="0" w:color="auto"/>
              <w:bottom w:val="single" w:sz="6" w:space="0" w:color="auto"/>
              <w:right w:val="single" w:sz="6" w:space="0" w:color="auto"/>
            </w:tcBorders>
          </w:tcPr>
          <w:p w14:paraId="54B28EB7" w14:textId="5C3540F7" w:rsidR="00E95D0C" w:rsidRPr="00BE2043" w:rsidRDefault="00C714EF" w:rsidP="004176B5">
            <w:pPr>
              <w:keepLines/>
              <w:spacing w:after="120"/>
              <w:jc w:val="center"/>
              <w:rPr>
                <w:rFonts w:eastAsia="SimSun"/>
                <w:lang w:val="en-US"/>
              </w:rPr>
            </w:pPr>
            <w:r w:rsidRPr="00BE2043">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6119E8D5" w14:textId="1E486F0C" w:rsidR="00E95D0C" w:rsidRPr="00BE2043" w:rsidRDefault="00C714EF" w:rsidP="00DC363E">
            <w:pPr>
              <w:keepLines/>
              <w:spacing w:after="120"/>
              <w:jc w:val="center"/>
              <w:rPr>
                <w:rFonts w:eastAsia="SimSun"/>
                <w:lang w:val="en-US"/>
              </w:rPr>
            </w:pPr>
            <w:r w:rsidRPr="00BE2043">
              <w:rPr>
                <w:rFonts w:eastAsia="SimSun"/>
                <w:lang w:val="en-US"/>
              </w:rPr>
              <w:t>Mô tả kiến trúc hệ thống</w:t>
            </w:r>
          </w:p>
        </w:tc>
        <w:tc>
          <w:tcPr>
            <w:tcW w:w="2304" w:type="dxa"/>
            <w:tcBorders>
              <w:top w:val="single" w:sz="6" w:space="0" w:color="auto"/>
              <w:left w:val="single" w:sz="6" w:space="0" w:color="auto"/>
              <w:bottom w:val="single" w:sz="6" w:space="0" w:color="auto"/>
              <w:right w:val="single" w:sz="6" w:space="0" w:color="auto"/>
            </w:tcBorders>
          </w:tcPr>
          <w:p w14:paraId="3A0611DD" w14:textId="56145C0A" w:rsidR="00E95D0C" w:rsidRPr="00BE2043" w:rsidRDefault="00C714EF" w:rsidP="00DC363E">
            <w:pPr>
              <w:keepLines/>
              <w:spacing w:after="120"/>
              <w:jc w:val="center"/>
              <w:rPr>
                <w:rFonts w:eastAsia="SimSun"/>
                <w:lang w:val="en-US"/>
              </w:rPr>
            </w:pPr>
            <w:r w:rsidRPr="00BE2043">
              <w:rPr>
                <w:rFonts w:eastAsia="SimSun"/>
                <w:lang w:val="en-US"/>
              </w:rPr>
              <w:t>Lê Đăng Khoa</w:t>
            </w:r>
          </w:p>
        </w:tc>
      </w:tr>
      <w:tr w:rsidR="00E95D0C" w:rsidRPr="00BE2043" w14:paraId="0E465C4B" w14:textId="77777777">
        <w:tc>
          <w:tcPr>
            <w:tcW w:w="2093" w:type="dxa"/>
            <w:tcBorders>
              <w:top w:val="single" w:sz="6" w:space="0" w:color="auto"/>
              <w:left w:val="single" w:sz="6" w:space="0" w:color="auto"/>
              <w:bottom w:val="single" w:sz="6" w:space="0" w:color="auto"/>
              <w:right w:val="single" w:sz="6" w:space="0" w:color="auto"/>
            </w:tcBorders>
          </w:tcPr>
          <w:p w14:paraId="062CEB11" w14:textId="77777777" w:rsidR="00E95D0C" w:rsidRPr="00BE2043"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442AA45" w14:textId="77777777" w:rsidR="00E95D0C" w:rsidRPr="00BE2043"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C8ACA4C"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37F860C" w14:textId="77777777" w:rsidR="00E95D0C" w:rsidRPr="00BE2043" w:rsidRDefault="00E95D0C" w:rsidP="004176B5">
            <w:pPr>
              <w:keepLines/>
              <w:spacing w:after="120"/>
              <w:jc w:val="both"/>
              <w:rPr>
                <w:rFonts w:eastAsia="SimSun"/>
                <w:lang w:val="en-US"/>
              </w:rPr>
            </w:pPr>
          </w:p>
        </w:tc>
      </w:tr>
      <w:tr w:rsidR="00E95D0C" w:rsidRPr="00BE2043" w14:paraId="731B961D" w14:textId="77777777">
        <w:tc>
          <w:tcPr>
            <w:tcW w:w="2093" w:type="dxa"/>
            <w:tcBorders>
              <w:top w:val="single" w:sz="6" w:space="0" w:color="auto"/>
              <w:left w:val="single" w:sz="6" w:space="0" w:color="auto"/>
              <w:bottom w:val="single" w:sz="6" w:space="0" w:color="auto"/>
              <w:right w:val="single" w:sz="6" w:space="0" w:color="auto"/>
            </w:tcBorders>
          </w:tcPr>
          <w:p w14:paraId="3C4F6C3C" w14:textId="77777777" w:rsidR="00E95D0C" w:rsidRPr="00BE2043"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DF7FC1C" w14:textId="77777777" w:rsidR="00E95D0C" w:rsidRPr="00BE2043"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D8F8E7F"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475A6D30" w14:textId="77777777" w:rsidR="00E95D0C" w:rsidRPr="00BE2043" w:rsidRDefault="00E95D0C" w:rsidP="004176B5">
            <w:pPr>
              <w:keepLines/>
              <w:spacing w:after="120"/>
              <w:jc w:val="both"/>
              <w:rPr>
                <w:rFonts w:eastAsia="SimSun"/>
                <w:lang w:val="en-US"/>
              </w:rPr>
            </w:pPr>
          </w:p>
        </w:tc>
      </w:tr>
      <w:tr w:rsidR="00E95D0C" w:rsidRPr="00BE2043" w14:paraId="79A619B1" w14:textId="77777777">
        <w:tc>
          <w:tcPr>
            <w:tcW w:w="2093" w:type="dxa"/>
            <w:tcBorders>
              <w:top w:val="single" w:sz="6" w:space="0" w:color="auto"/>
              <w:left w:val="single" w:sz="6" w:space="0" w:color="auto"/>
              <w:bottom w:val="single" w:sz="6" w:space="0" w:color="auto"/>
              <w:right w:val="single" w:sz="6" w:space="0" w:color="auto"/>
            </w:tcBorders>
          </w:tcPr>
          <w:p w14:paraId="045AC1E9" w14:textId="77777777" w:rsidR="00E95D0C" w:rsidRPr="00BE2043"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8CDC65C" w14:textId="77777777" w:rsidR="00E95D0C" w:rsidRPr="00BE2043"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93F9288" w14:textId="77777777" w:rsidR="00E95D0C" w:rsidRPr="00BE2043"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6E566D1" w14:textId="77777777" w:rsidR="00E95D0C" w:rsidRPr="00BE2043" w:rsidRDefault="00E95D0C" w:rsidP="004176B5">
            <w:pPr>
              <w:keepLines/>
              <w:spacing w:after="120"/>
              <w:jc w:val="both"/>
              <w:rPr>
                <w:rFonts w:eastAsia="SimSun"/>
                <w:lang w:val="en-US"/>
              </w:rPr>
            </w:pPr>
          </w:p>
        </w:tc>
      </w:tr>
    </w:tbl>
    <w:p w14:paraId="74349D39" w14:textId="77777777" w:rsidR="00A23833" w:rsidRPr="00BE2043" w:rsidRDefault="00A23833" w:rsidP="0031511D">
      <w:pPr>
        <w:pStyle w:val="Title"/>
        <w:rPr>
          <w:rFonts w:ascii="Times New Roman" w:hAnsi="Times New Roman"/>
          <w:lang w:val="en-US"/>
        </w:rPr>
      </w:pPr>
    </w:p>
    <w:p w14:paraId="218092B6" w14:textId="77777777" w:rsidR="00A23833" w:rsidRPr="00BE2043" w:rsidRDefault="00A23833" w:rsidP="00A23833">
      <w:pPr>
        <w:pStyle w:val="Title"/>
        <w:rPr>
          <w:rFonts w:ascii="Times New Roman" w:hAnsi="Times New Roman"/>
          <w:lang w:val="en-US"/>
        </w:rPr>
      </w:pPr>
      <w:r w:rsidRPr="00BE2043">
        <w:rPr>
          <w:rFonts w:ascii="Times New Roman" w:hAnsi="Times New Roman"/>
          <w:lang w:val="en-US"/>
        </w:rPr>
        <w:br w:type="page"/>
      </w:r>
      <w:r w:rsidRPr="00BE2043">
        <w:rPr>
          <w:rFonts w:ascii="Times New Roman" w:hAnsi="Times New Roman"/>
          <w:lang w:val="en-US"/>
        </w:rPr>
        <w:lastRenderedPageBreak/>
        <w:t>Mục lục</w:t>
      </w:r>
    </w:p>
    <w:p w14:paraId="5C892576" w14:textId="77777777" w:rsidR="00456410" w:rsidRPr="00BE2043" w:rsidRDefault="00A23833">
      <w:pPr>
        <w:pStyle w:val="TOC1"/>
        <w:tabs>
          <w:tab w:val="left" w:pos="432"/>
        </w:tabs>
        <w:rPr>
          <w:rFonts w:eastAsiaTheme="minorEastAsia"/>
          <w:noProof/>
          <w:sz w:val="22"/>
          <w:szCs w:val="22"/>
          <w:lang w:val="en-US"/>
        </w:rPr>
      </w:pPr>
      <w:r w:rsidRPr="00BE2043">
        <w:rPr>
          <w:lang w:val="en-US"/>
        </w:rPr>
        <w:fldChar w:fldCharType="begin"/>
      </w:r>
      <w:r w:rsidRPr="00BE2043">
        <w:rPr>
          <w:lang w:val="en-US"/>
        </w:rPr>
        <w:instrText xml:space="preserve"> TOC \o "1-2" \h \z \u </w:instrText>
      </w:r>
      <w:r w:rsidRPr="00BE2043">
        <w:rPr>
          <w:lang w:val="en-US"/>
        </w:rPr>
        <w:fldChar w:fldCharType="separate"/>
      </w:r>
      <w:hyperlink w:anchor="_Toc369451629" w:history="1">
        <w:r w:rsidR="00456410" w:rsidRPr="00BE2043">
          <w:rPr>
            <w:rStyle w:val="Hyperlink"/>
            <w:noProof/>
            <w:lang w:val="en-US"/>
          </w:rPr>
          <w:t>1.</w:t>
        </w:r>
        <w:r w:rsidR="00456410" w:rsidRPr="00BE2043">
          <w:rPr>
            <w:rFonts w:eastAsiaTheme="minorEastAsia"/>
            <w:noProof/>
            <w:sz w:val="22"/>
            <w:szCs w:val="22"/>
            <w:lang w:val="en-US"/>
          </w:rPr>
          <w:tab/>
        </w:r>
        <w:r w:rsidR="00456410" w:rsidRPr="00BE2043">
          <w:rPr>
            <w:rStyle w:val="Hyperlink"/>
            <w:noProof/>
            <w:lang w:val="en-US"/>
          </w:rPr>
          <w:t>Kiến trúc hệ thống</w:t>
        </w:r>
        <w:r w:rsidR="00456410" w:rsidRPr="00BE2043">
          <w:rPr>
            <w:noProof/>
            <w:webHidden/>
          </w:rPr>
          <w:tab/>
        </w:r>
        <w:r w:rsidR="00456410" w:rsidRPr="00BE2043">
          <w:rPr>
            <w:noProof/>
            <w:webHidden/>
          </w:rPr>
          <w:fldChar w:fldCharType="begin"/>
        </w:r>
        <w:r w:rsidR="00456410" w:rsidRPr="00BE2043">
          <w:rPr>
            <w:noProof/>
            <w:webHidden/>
          </w:rPr>
          <w:instrText xml:space="preserve"> PAGEREF _Toc369451629 \h </w:instrText>
        </w:r>
        <w:r w:rsidR="00456410" w:rsidRPr="00BE2043">
          <w:rPr>
            <w:noProof/>
            <w:webHidden/>
          </w:rPr>
        </w:r>
        <w:r w:rsidR="00456410" w:rsidRPr="00BE2043">
          <w:rPr>
            <w:noProof/>
            <w:webHidden/>
          </w:rPr>
          <w:fldChar w:fldCharType="separate"/>
        </w:r>
        <w:r w:rsidR="004B52DC" w:rsidRPr="00BE2043">
          <w:rPr>
            <w:noProof/>
            <w:webHidden/>
          </w:rPr>
          <w:t>3</w:t>
        </w:r>
        <w:r w:rsidR="00456410" w:rsidRPr="00BE2043">
          <w:rPr>
            <w:noProof/>
            <w:webHidden/>
          </w:rPr>
          <w:fldChar w:fldCharType="end"/>
        </w:r>
      </w:hyperlink>
    </w:p>
    <w:p w14:paraId="146EF570" w14:textId="77777777" w:rsidR="00456410" w:rsidRPr="00BE2043" w:rsidRDefault="00000000">
      <w:pPr>
        <w:pStyle w:val="TOC1"/>
        <w:tabs>
          <w:tab w:val="left" w:pos="432"/>
        </w:tabs>
        <w:rPr>
          <w:rFonts w:eastAsiaTheme="minorEastAsia"/>
          <w:noProof/>
          <w:sz w:val="22"/>
          <w:szCs w:val="22"/>
          <w:lang w:val="en-US"/>
        </w:rPr>
      </w:pPr>
      <w:hyperlink w:anchor="_Toc369451630" w:history="1">
        <w:r w:rsidR="00456410" w:rsidRPr="00BE2043">
          <w:rPr>
            <w:rStyle w:val="Hyperlink"/>
            <w:noProof/>
          </w:rPr>
          <w:t>2.</w:t>
        </w:r>
        <w:r w:rsidR="00456410" w:rsidRPr="00BE2043">
          <w:rPr>
            <w:rFonts w:eastAsiaTheme="minorEastAsia"/>
            <w:noProof/>
            <w:sz w:val="22"/>
            <w:szCs w:val="22"/>
            <w:lang w:val="en-US"/>
          </w:rPr>
          <w:tab/>
        </w:r>
        <w:r w:rsidR="00456410" w:rsidRPr="00BE2043">
          <w:rPr>
            <w:rStyle w:val="Hyperlink"/>
            <w:noProof/>
          </w:rPr>
          <w:t>Mô tả chi tiết từng thành phần trong hệ thống</w:t>
        </w:r>
        <w:r w:rsidR="00456410" w:rsidRPr="00BE2043">
          <w:rPr>
            <w:noProof/>
            <w:webHidden/>
          </w:rPr>
          <w:tab/>
        </w:r>
        <w:r w:rsidR="00456410" w:rsidRPr="00BE2043">
          <w:rPr>
            <w:noProof/>
            <w:webHidden/>
          </w:rPr>
          <w:fldChar w:fldCharType="begin"/>
        </w:r>
        <w:r w:rsidR="00456410" w:rsidRPr="00BE2043">
          <w:rPr>
            <w:noProof/>
            <w:webHidden/>
          </w:rPr>
          <w:instrText xml:space="preserve"> PAGEREF _Toc369451630 \h </w:instrText>
        </w:r>
        <w:r w:rsidR="00456410" w:rsidRPr="00BE2043">
          <w:rPr>
            <w:noProof/>
            <w:webHidden/>
          </w:rPr>
        </w:r>
        <w:r w:rsidR="00456410" w:rsidRPr="00BE2043">
          <w:rPr>
            <w:noProof/>
            <w:webHidden/>
          </w:rPr>
          <w:fldChar w:fldCharType="separate"/>
        </w:r>
        <w:r w:rsidR="004B52DC" w:rsidRPr="00BE2043">
          <w:rPr>
            <w:noProof/>
            <w:webHidden/>
          </w:rPr>
          <w:t>4</w:t>
        </w:r>
        <w:r w:rsidR="00456410" w:rsidRPr="00BE2043">
          <w:rPr>
            <w:noProof/>
            <w:webHidden/>
          </w:rPr>
          <w:fldChar w:fldCharType="end"/>
        </w:r>
      </w:hyperlink>
    </w:p>
    <w:p w14:paraId="7FCA8DCB" w14:textId="77777777" w:rsidR="00C14AB8" w:rsidRPr="00BE2043" w:rsidRDefault="00A23833" w:rsidP="00C14AB8">
      <w:pPr>
        <w:pStyle w:val="BodyText"/>
        <w:jc w:val="both"/>
        <w:rPr>
          <w:lang w:val="en-US"/>
        </w:rPr>
      </w:pPr>
      <w:r w:rsidRPr="00BE2043">
        <w:rPr>
          <w:lang w:val="en-US"/>
        </w:rPr>
        <w:fldChar w:fldCharType="end"/>
      </w:r>
    </w:p>
    <w:p w14:paraId="18AEA939" w14:textId="77777777" w:rsidR="00C14AB8" w:rsidRPr="00BE2043" w:rsidRDefault="00C14AB8">
      <w:pPr>
        <w:widowControl/>
        <w:spacing w:line="240" w:lineRule="auto"/>
        <w:rPr>
          <w:lang w:val="en-US"/>
        </w:rPr>
      </w:pPr>
      <w:r w:rsidRPr="00BE2043">
        <w:rPr>
          <w:lang w:val="en-US"/>
        </w:rPr>
        <w:br w:type="page"/>
      </w:r>
    </w:p>
    <w:p w14:paraId="325775AD" w14:textId="5A8B675A" w:rsidR="00C714EF" w:rsidRPr="00BE2043" w:rsidRDefault="00C714EF" w:rsidP="005A5E8C">
      <w:pPr>
        <w:pStyle w:val="Heading1"/>
        <w:spacing w:before="0" w:after="0" w:line="336" w:lineRule="auto"/>
        <w:rPr>
          <w:rFonts w:ascii="Times New Roman" w:hAnsi="Times New Roman"/>
          <w:lang w:val="en-US"/>
        </w:rPr>
      </w:pPr>
      <w:bookmarkStart w:id="0" w:name="_Toc176927905"/>
      <w:bookmarkStart w:id="1" w:name="_Toc369451629"/>
      <w:r w:rsidRPr="00BE2043">
        <w:rPr>
          <w:rFonts w:ascii="Times New Roman" w:hAnsi="Times New Roman"/>
          <w:noProof/>
          <w:lang w:val="en-US"/>
        </w:rPr>
        <w:lastRenderedPageBreak/>
        <w:drawing>
          <wp:anchor distT="0" distB="0" distL="114300" distR="114300" simplePos="0" relativeHeight="251616768" behindDoc="0" locked="0" layoutInCell="1" allowOverlap="1" wp14:anchorId="7B9414D8" wp14:editId="142CDE12">
            <wp:simplePos x="0" y="0"/>
            <wp:positionH relativeFrom="column">
              <wp:posOffset>893928</wp:posOffset>
            </wp:positionH>
            <wp:positionV relativeFrom="paragraph">
              <wp:posOffset>357827</wp:posOffset>
            </wp:positionV>
            <wp:extent cx="3937000" cy="1633220"/>
            <wp:effectExtent l="0" t="0" r="6350" b="5080"/>
            <wp:wrapTopAndBottom/>
            <wp:docPr id="106494376" name="Picture 1" descr="A diagram of a control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4376" name="Picture 1" descr="A diagram of a control syste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937000" cy="1633220"/>
                    </a:xfrm>
                    <a:prstGeom prst="rect">
                      <a:avLst/>
                    </a:prstGeom>
                  </pic:spPr>
                </pic:pic>
              </a:graphicData>
            </a:graphic>
            <wp14:sizeRelH relativeFrom="margin">
              <wp14:pctWidth>0</wp14:pctWidth>
            </wp14:sizeRelH>
            <wp14:sizeRelV relativeFrom="margin">
              <wp14:pctHeight>0</wp14:pctHeight>
            </wp14:sizeRelV>
          </wp:anchor>
        </w:drawing>
      </w:r>
      <w:r w:rsidR="00CA75F9" w:rsidRPr="00BE2043">
        <w:rPr>
          <w:rFonts w:ascii="Times New Roman" w:hAnsi="Times New Roman"/>
          <w:lang w:val="en-US"/>
        </w:rPr>
        <w:t>Kiến trúc hệ thống</w:t>
      </w:r>
      <w:bookmarkEnd w:id="0"/>
      <w:bookmarkEnd w:id="1"/>
    </w:p>
    <w:p w14:paraId="1A6296FF" w14:textId="6EB63235" w:rsidR="00C714EF" w:rsidRPr="00BE2043" w:rsidRDefault="00C714EF" w:rsidP="005A5E8C">
      <w:pPr>
        <w:spacing w:line="336" w:lineRule="auto"/>
        <w:rPr>
          <w:lang w:val="en-US"/>
        </w:rPr>
      </w:pPr>
    </w:p>
    <w:p w14:paraId="39570689" w14:textId="51926995" w:rsidR="005A5E8C" w:rsidRPr="00BE2043" w:rsidRDefault="005A5E8C" w:rsidP="005A5E8C">
      <w:pPr>
        <w:spacing w:line="336" w:lineRule="auto"/>
        <w:rPr>
          <w:lang w:val="en-US"/>
        </w:rPr>
      </w:pPr>
      <w:r w:rsidRPr="00BE2043">
        <w:rPr>
          <w:lang w:val="en-US"/>
        </w:rPr>
        <w:t>Đồ án của nhóm sử dụng mô hình MVC (Model-View-Controller) với các luồng chính như sau:</w:t>
      </w:r>
    </w:p>
    <w:p w14:paraId="5A1FC3BF" w14:textId="03D7257D" w:rsidR="005A5E8C" w:rsidRPr="00BE2043" w:rsidRDefault="005A5E8C" w:rsidP="005A5E8C">
      <w:pPr>
        <w:spacing w:line="336" w:lineRule="auto"/>
        <w:rPr>
          <w:lang w:val="en-US"/>
        </w:rPr>
      </w:pPr>
      <w:r w:rsidRPr="00BE2043">
        <w:rPr>
          <w:lang w:val="en-US"/>
        </w:rPr>
        <w:tab/>
        <w:t xml:space="preserve">+ </w:t>
      </w:r>
      <w:r w:rsidRPr="00BE2043">
        <w:rPr>
          <w:b/>
          <w:bCs/>
          <w:u w:val="single"/>
          <w:lang w:val="en-US"/>
        </w:rPr>
        <w:t>View</w:t>
      </w:r>
      <w:r w:rsidRPr="00BE2043">
        <w:rPr>
          <w:lang w:val="en-US"/>
        </w:rPr>
        <w:t xml:space="preserve"> là phần giao diện người dùng (UI) của ứng dụng. View là nơi hiển thị các thông tin và kết quả từ Model.</w:t>
      </w:r>
    </w:p>
    <w:p w14:paraId="12733870" w14:textId="73B69C77" w:rsidR="005A5E8C" w:rsidRPr="00BE2043" w:rsidRDefault="005A5E8C" w:rsidP="005A5E8C">
      <w:pPr>
        <w:spacing w:line="336" w:lineRule="auto"/>
        <w:rPr>
          <w:lang w:val="en-US"/>
        </w:rPr>
      </w:pPr>
      <w:r w:rsidRPr="00BE2043">
        <w:rPr>
          <w:lang w:val="en-US"/>
        </w:rPr>
        <w:tab/>
      </w:r>
      <w:r w:rsidRPr="00BE2043">
        <w:rPr>
          <w:lang w:val="en-US"/>
        </w:rPr>
        <w:tab/>
        <w:t>- Người dùng tương tác với View: thông qua các nút nhấn, điền form, chọn chức năng</w:t>
      </w:r>
    </w:p>
    <w:p w14:paraId="183EF3DD" w14:textId="1E1CDD7B" w:rsidR="005A5E8C" w:rsidRPr="00BE2043" w:rsidRDefault="005A5E8C" w:rsidP="005A5E8C">
      <w:pPr>
        <w:spacing w:line="336" w:lineRule="auto"/>
        <w:rPr>
          <w:lang w:val="en-US"/>
        </w:rPr>
      </w:pPr>
      <w:r w:rsidRPr="00BE2043">
        <w:rPr>
          <w:lang w:val="en-US"/>
        </w:rPr>
        <w:tab/>
      </w:r>
      <w:r w:rsidRPr="00BE2043">
        <w:rPr>
          <w:lang w:val="en-US"/>
        </w:rPr>
        <w:tab/>
        <w:t xml:space="preserve">- Kiểm tra hợp lệ tại View </w:t>
      </w:r>
      <w:proofErr w:type="gramStart"/>
      <w:r w:rsidRPr="00BE2043">
        <w:rPr>
          <w:lang w:val="en-US"/>
        </w:rPr>
        <w:t>( kiểm</w:t>
      </w:r>
      <w:proofErr w:type="gramEnd"/>
      <w:r w:rsidRPr="00BE2043">
        <w:rPr>
          <w:lang w:val="en-US"/>
        </w:rPr>
        <w:t xml:space="preserve"> tra định dạng email, độ dài mật khẩu, ...)</w:t>
      </w:r>
    </w:p>
    <w:p w14:paraId="6DDBB78F" w14:textId="2C910839" w:rsidR="005A5E8C" w:rsidRPr="00BE2043" w:rsidRDefault="005A5E8C" w:rsidP="005A5E8C">
      <w:pPr>
        <w:spacing w:line="336" w:lineRule="auto"/>
        <w:rPr>
          <w:lang w:val="en-US"/>
        </w:rPr>
      </w:pPr>
      <w:r w:rsidRPr="00BE2043">
        <w:rPr>
          <w:lang w:val="en-US"/>
        </w:rPr>
        <w:tab/>
      </w:r>
      <w:r w:rsidR="00B44DAE" w:rsidRPr="00BE2043">
        <w:rPr>
          <w:lang w:val="en-US"/>
        </w:rPr>
        <w:tab/>
        <w:t>-</w:t>
      </w:r>
      <w:r w:rsidRPr="00BE2043">
        <w:rPr>
          <w:lang w:val="en-US"/>
        </w:rPr>
        <w:t xml:space="preserve"> View gửi yêu cầu đến Controller thông qua các Router được thực hiện theo cơ chế Request-Response.</w:t>
      </w:r>
    </w:p>
    <w:p w14:paraId="450CAC51" w14:textId="30612F4E" w:rsidR="005A5E8C" w:rsidRPr="00BE2043" w:rsidRDefault="005A5E8C" w:rsidP="005A5E8C">
      <w:pPr>
        <w:spacing w:line="336" w:lineRule="auto"/>
        <w:rPr>
          <w:lang w:val="en-US"/>
        </w:rPr>
      </w:pPr>
      <w:r w:rsidRPr="00BE2043">
        <w:rPr>
          <w:lang w:val="en-US"/>
        </w:rPr>
        <w:tab/>
        <w:t xml:space="preserve">+ </w:t>
      </w:r>
      <w:r w:rsidRPr="00BE2043">
        <w:rPr>
          <w:b/>
          <w:bCs/>
          <w:u w:val="single"/>
          <w:lang w:val="en-US"/>
        </w:rPr>
        <w:t>Controller</w:t>
      </w:r>
      <w:r w:rsidRPr="00BE2043">
        <w:rPr>
          <w:lang w:val="en-US"/>
        </w:rPr>
        <w:t xml:space="preserve"> nhận các yêu cầu từ View, </w:t>
      </w:r>
      <w:r w:rsidR="00B44DAE" w:rsidRPr="00BE2043">
        <w:rPr>
          <w:lang w:val="en-US"/>
        </w:rPr>
        <w:t>thực hiện các nghiệp vụ cần thiết.</w:t>
      </w:r>
    </w:p>
    <w:p w14:paraId="23DD52B2" w14:textId="6495285E" w:rsidR="00B44DAE" w:rsidRPr="00BE2043" w:rsidRDefault="00B44DAE" w:rsidP="005A5E8C">
      <w:pPr>
        <w:spacing w:line="336" w:lineRule="auto"/>
        <w:rPr>
          <w:lang w:val="en-US"/>
        </w:rPr>
      </w:pPr>
      <w:r w:rsidRPr="00BE2043">
        <w:rPr>
          <w:lang w:val="en-US"/>
        </w:rPr>
        <w:tab/>
      </w:r>
      <w:r w:rsidRPr="00BE2043">
        <w:rPr>
          <w:lang w:val="en-US"/>
        </w:rPr>
        <w:tab/>
        <w:t>- Nếu yêu cầu đơn giản, không cần đến thao tác cơ sở dữ liệu thì xử lý và trả kết quả đến View</w:t>
      </w:r>
    </w:p>
    <w:p w14:paraId="69CC54C6" w14:textId="0B561517" w:rsidR="00B44DAE" w:rsidRPr="00BE2043" w:rsidRDefault="00B44DAE" w:rsidP="005A5E8C">
      <w:pPr>
        <w:spacing w:line="336" w:lineRule="auto"/>
        <w:rPr>
          <w:lang w:val="en-US"/>
        </w:rPr>
      </w:pPr>
      <w:r w:rsidRPr="00BE2043">
        <w:rPr>
          <w:lang w:val="en-US"/>
        </w:rPr>
        <w:tab/>
      </w:r>
      <w:r w:rsidRPr="00BE2043">
        <w:rPr>
          <w:lang w:val="en-US"/>
        </w:rPr>
        <w:tab/>
        <w:t>- Sau đó Controller gửi yêu cầu đến Model để thực hiện các thao tác truy vấn, cập nhật, xoá dữ liệu trong Database. Controller đóng vai trò trung gian giữa View và Model trong việc truy xuất dữ liệu và xử lý các nghiệp vụ liên quan đến dữ liệu.</w:t>
      </w:r>
    </w:p>
    <w:p w14:paraId="6515D209" w14:textId="18681A8E" w:rsidR="00B44DAE" w:rsidRPr="00BE2043" w:rsidRDefault="00B44DAE" w:rsidP="005A5E8C">
      <w:pPr>
        <w:spacing w:line="336" w:lineRule="auto"/>
        <w:rPr>
          <w:lang w:val="en-US"/>
        </w:rPr>
      </w:pPr>
      <w:r w:rsidRPr="00BE2043">
        <w:rPr>
          <w:lang w:val="en-US"/>
        </w:rPr>
        <w:tab/>
        <w:t xml:space="preserve">+ </w:t>
      </w:r>
      <w:r w:rsidRPr="00BE2043">
        <w:rPr>
          <w:b/>
          <w:bCs/>
          <w:u w:val="single"/>
          <w:lang w:val="en-US"/>
        </w:rPr>
        <w:t>Model</w:t>
      </w:r>
      <w:r w:rsidRPr="00BE2043">
        <w:rPr>
          <w:b/>
          <w:bCs/>
          <w:lang w:val="en-US"/>
        </w:rPr>
        <w:t xml:space="preserve"> </w:t>
      </w:r>
      <w:r w:rsidRPr="00BE2043">
        <w:rPr>
          <w:lang w:val="en-US"/>
        </w:rPr>
        <w:t>sẽ xử lý yêu cầu từ controller áp dụng lên database và trả về kết quả cho Controller. Controller sau đó sẽ tiếp tục xử lý kết quả trả về và gửi lại thông tin cho View để hiển thị cho người dùng.</w:t>
      </w:r>
    </w:p>
    <w:p w14:paraId="32B3A00F" w14:textId="77777777" w:rsidR="00BE2043" w:rsidRPr="00BE2043" w:rsidRDefault="00BE2043" w:rsidP="005A5E8C">
      <w:pPr>
        <w:spacing w:line="336" w:lineRule="auto"/>
        <w:rPr>
          <w:lang w:val="en-US"/>
        </w:rPr>
      </w:pPr>
    </w:p>
    <w:tbl>
      <w:tblPr>
        <w:tblStyle w:val="TableGrid"/>
        <w:tblW w:w="9381" w:type="dxa"/>
        <w:tblLook w:val="04A0" w:firstRow="1" w:lastRow="0" w:firstColumn="1" w:lastColumn="0" w:noHBand="0" w:noVBand="1"/>
      </w:tblPr>
      <w:tblGrid>
        <w:gridCol w:w="4690"/>
        <w:gridCol w:w="4691"/>
      </w:tblGrid>
      <w:tr w:rsidR="00BE2043" w:rsidRPr="00BE2043" w14:paraId="05986624" w14:textId="77777777" w:rsidTr="00BE2043">
        <w:trPr>
          <w:trHeight w:val="480"/>
        </w:trPr>
        <w:tc>
          <w:tcPr>
            <w:tcW w:w="4690" w:type="dxa"/>
            <w:vAlign w:val="center"/>
          </w:tcPr>
          <w:p w14:paraId="21FE7352" w14:textId="68FAB8F7" w:rsidR="00BE2043" w:rsidRPr="00BE2043" w:rsidRDefault="00BE2043" w:rsidP="00BE2043">
            <w:pPr>
              <w:spacing w:line="336" w:lineRule="auto"/>
              <w:jc w:val="center"/>
              <w:rPr>
                <w:b/>
                <w:bCs/>
                <w:lang w:val="en-US"/>
              </w:rPr>
            </w:pPr>
            <w:r w:rsidRPr="00BE2043">
              <w:rPr>
                <w:b/>
                <w:bCs/>
                <w:lang w:val="en-US"/>
              </w:rPr>
              <w:t>Thành Phần</w:t>
            </w:r>
          </w:p>
        </w:tc>
        <w:tc>
          <w:tcPr>
            <w:tcW w:w="4691" w:type="dxa"/>
            <w:vAlign w:val="center"/>
          </w:tcPr>
          <w:p w14:paraId="399AE037" w14:textId="6B22A760" w:rsidR="00BE2043" w:rsidRPr="00BE2043" w:rsidRDefault="00BE2043" w:rsidP="00BE2043">
            <w:pPr>
              <w:spacing w:line="336" w:lineRule="auto"/>
              <w:jc w:val="center"/>
              <w:rPr>
                <w:b/>
                <w:bCs/>
                <w:lang w:val="en-US"/>
              </w:rPr>
            </w:pPr>
            <w:r w:rsidRPr="00BE2043">
              <w:rPr>
                <w:b/>
                <w:bCs/>
                <w:lang w:val="en-US"/>
              </w:rPr>
              <w:t>Diễn giải</w:t>
            </w:r>
          </w:p>
        </w:tc>
      </w:tr>
      <w:tr w:rsidR="00BE2043" w:rsidRPr="00BE2043" w14:paraId="678896FA" w14:textId="77777777" w:rsidTr="00BE2043">
        <w:trPr>
          <w:trHeight w:val="480"/>
        </w:trPr>
        <w:tc>
          <w:tcPr>
            <w:tcW w:w="4690" w:type="dxa"/>
            <w:vAlign w:val="center"/>
          </w:tcPr>
          <w:p w14:paraId="2B359556" w14:textId="3C7A29EA" w:rsidR="00BE2043" w:rsidRPr="00BE2043" w:rsidRDefault="00BE2043" w:rsidP="00BE2043">
            <w:pPr>
              <w:spacing w:line="336" w:lineRule="auto"/>
              <w:jc w:val="center"/>
              <w:rPr>
                <w:lang w:val="en-US"/>
              </w:rPr>
            </w:pPr>
            <w:r w:rsidRPr="00BE2043">
              <w:rPr>
                <w:lang w:val="en-US"/>
              </w:rPr>
              <w:t>View</w:t>
            </w:r>
          </w:p>
        </w:tc>
        <w:tc>
          <w:tcPr>
            <w:tcW w:w="4691" w:type="dxa"/>
            <w:vAlign w:val="center"/>
          </w:tcPr>
          <w:p w14:paraId="41AEBCAA" w14:textId="75D1E9D0" w:rsidR="00BE2043" w:rsidRPr="00BE2043" w:rsidRDefault="00BE2043" w:rsidP="00BE2043">
            <w:pPr>
              <w:spacing w:line="336" w:lineRule="auto"/>
              <w:rPr>
                <w:lang w:val="en-US"/>
              </w:rPr>
            </w:pPr>
            <w:r w:rsidRPr="00BE2043">
              <w:rPr>
                <w:lang w:val="en-US"/>
              </w:rPr>
              <w:t>Người dùng thấy và tương tác với nó</w:t>
            </w:r>
          </w:p>
        </w:tc>
      </w:tr>
      <w:tr w:rsidR="00BE2043" w:rsidRPr="00BE2043" w14:paraId="314AA72D" w14:textId="77777777" w:rsidTr="00BE2043">
        <w:trPr>
          <w:trHeight w:val="480"/>
        </w:trPr>
        <w:tc>
          <w:tcPr>
            <w:tcW w:w="4690" w:type="dxa"/>
            <w:vAlign w:val="center"/>
          </w:tcPr>
          <w:p w14:paraId="522AB538" w14:textId="682D3C7F" w:rsidR="00BE2043" w:rsidRPr="00BE2043" w:rsidRDefault="00BE2043" w:rsidP="00BE2043">
            <w:pPr>
              <w:spacing w:line="336" w:lineRule="auto"/>
              <w:jc w:val="center"/>
              <w:rPr>
                <w:lang w:val="en-US"/>
              </w:rPr>
            </w:pPr>
            <w:r w:rsidRPr="00BE2043">
              <w:rPr>
                <w:lang w:val="en-US"/>
              </w:rPr>
              <w:t>Routing</w:t>
            </w:r>
          </w:p>
        </w:tc>
        <w:tc>
          <w:tcPr>
            <w:tcW w:w="4691" w:type="dxa"/>
            <w:vAlign w:val="center"/>
          </w:tcPr>
          <w:p w14:paraId="4B770D6B" w14:textId="6FCE3882" w:rsidR="00BE2043" w:rsidRPr="00BE2043" w:rsidRDefault="00BE2043" w:rsidP="00BE2043">
            <w:pPr>
              <w:spacing w:line="336" w:lineRule="auto"/>
              <w:rPr>
                <w:lang w:val="en-US"/>
              </w:rPr>
            </w:pPr>
            <w:r w:rsidRPr="00BE2043">
              <w:rPr>
                <w:lang w:val="en-US"/>
              </w:rPr>
              <w:t>Định tuyến yêu cầu đến controller tương ứng</w:t>
            </w:r>
          </w:p>
        </w:tc>
      </w:tr>
      <w:tr w:rsidR="00BE2043" w:rsidRPr="00BE2043" w14:paraId="51461B80" w14:textId="77777777" w:rsidTr="00BE2043">
        <w:trPr>
          <w:trHeight w:val="480"/>
        </w:trPr>
        <w:tc>
          <w:tcPr>
            <w:tcW w:w="4690" w:type="dxa"/>
            <w:vAlign w:val="center"/>
          </w:tcPr>
          <w:p w14:paraId="5975AB23" w14:textId="19E17B44" w:rsidR="00BE2043" w:rsidRPr="00BE2043" w:rsidRDefault="00BE2043" w:rsidP="00BE2043">
            <w:pPr>
              <w:spacing w:line="336" w:lineRule="auto"/>
              <w:jc w:val="center"/>
              <w:rPr>
                <w:lang w:val="en-US"/>
              </w:rPr>
            </w:pPr>
            <w:r w:rsidRPr="00BE2043">
              <w:rPr>
                <w:lang w:val="en-US"/>
              </w:rPr>
              <w:t>Controller</w:t>
            </w:r>
          </w:p>
        </w:tc>
        <w:tc>
          <w:tcPr>
            <w:tcW w:w="4691" w:type="dxa"/>
            <w:vAlign w:val="center"/>
          </w:tcPr>
          <w:p w14:paraId="1233335C" w14:textId="5D24F70B" w:rsidR="00BE2043" w:rsidRPr="00BE2043" w:rsidRDefault="00BE2043" w:rsidP="00BE2043">
            <w:pPr>
              <w:spacing w:line="336" w:lineRule="auto"/>
              <w:rPr>
                <w:lang w:val="en-US"/>
              </w:rPr>
            </w:pPr>
            <w:r w:rsidRPr="00BE2043">
              <w:rPr>
                <w:lang w:val="en-US"/>
              </w:rPr>
              <w:t>Xử lý logic, biến đổi dữ liệu cho phù hợp</w:t>
            </w:r>
          </w:p>
        </w:tc>
      </w:tr>
      <w:tr w:rsidR="00BE2043" w:rsidRPr="00BE2043" w14:paraId="34E71CE6" w14:textId="77777777" w:rsidTr="00BE2043">
        <w:trPr>
          <w:trHeight w:val="946"/>
        </w:trPr>
        <w:tc>
          <w:tcPr>
            <w:tcW w:w="4690" w:type="dxa"/>
            <w:vAlign w:val="center"/>
          </w:tcPr>
          <w:p w14:paraId="14B599F1" w14:textId="61B7DB14" w:rsidR="00BE2043" w:rsidRPr="00BE2043" w:rsidRDefault="00BE2043" w:rsidP="00BE2043">
            <w:pPr>
              <w:spacing w:line="336" w:lineRule="auto"/>
              <w:jc w:val="center"/>
              <w:rPr>
                <w:lang w:val="en-US"/>
              </w:rPr>
            </w:pPr>
            <w:r w:rsidRPr="00BE2043">
              <w:rPr>
                <w:lang w:val="en-US"/>
              </w:rPr>
              <w:lastRenderedPageBreak/>
              <w:t>Model</w:t>
            </w:r>
          </w:p>
        </w:tc>
        <w:tc>
          <w:tcPr>
            <w:tcW w:w="4691" w:type="dxa"/>
            <w:vAlign w:val="center"/>
          </w:tcPr>
          <w:p w14:paraId="15DF5C5D" w14:textId="5F5860B9" w:rsidR="00BE2043" w:rsidRPr="00BE2043" w:rsidRDefault="00BE2043" w:rsidP="00BE2043">
            <w:pPr>
              <w:spacing w:line="336" w:lineRule="auto"/>
              <w:rPr>
                <w:lang w:val="en-US"/>
              </w:rPr>
            </w:pPr>
            <w:r w:rsidRPr="00BE2043">
              <w:rPr>
                <w:lang w:val="en-US"/>
              </w:rPr>
              <w:t>Thao tác cơ sở dữ liệu: Truy vấn, thêm, xoá, cập nhật</w:t>
            </w:r>
          </w:p>
        </w:tc>
      </w:tr>
    </w:tbl>
    <w:p w14:paraId="33C858A5" w14:textId="77777777" w:rsidR="00BE2043" w:rsidRPr="00BE2043" w:rsidRDefault="00BE2043" w:rsidP="00BE2043">
      <w:pPr>
        <w:rPr>
          <w:lang w:val="en-US"/>
        </w:rPr>
      </w:pPr>
    </w:p>
    <w:p w14:paraId="226C40C1" w14:textId="77777777" w:rsidR="00BE2043" w:rsidRPr="009B0B56" w:rsidRDefault="00BE2043" w:rsidP="009B0B56">
      <w:pPr>
        <w:spacing w:before="120" w:after="120" w:line="360" w:lineRule="auto"/>
        <w:rPr>
          <w:b/>
          <w:bCs/>
          <w:lang w:val="en-US"/>
        </w:rPr>
      </w:pPr>
      <w:r w:rsidRPr="009B0B56">
        <w:rPr>
          <w:b/>
          <w:bCs/>
          <w:lang w:val="en-US"/>
        </w:rPr>
        <w:t>2.  Mô tả từng thành phần chi tiết của hệ thống</w:t>
      </w:r>
    </w:p>
    <w:p w14:paraId="0C555A9B" w14:textId="3FECF458" w:rsidR="00BE2043" w:rsidRPr="00305FEE" w:rsidRDefault="009B0B56" w:rsidP="009B0B56">
      <w:pPr>
        <w:spacing w:before="120" w:after="120" w:line="360" w:lineRule="auto"/>
        <w:rPr>
          <w:b/>
          <w:bCs/>
          <w:lang w:val="en-US"/>
        </w:rPr>
      </w:pPr>
      <w:r>
        <w:tab/>
      </w:r>
      <w:r w:rsidRPr="00305FEE">
        <w:rPr>
          <w:b/>
          <w:bCs/>
          <w:lang w:val="en-US"/>
        </w:rPr>
        <w:t>2.1 Lớp View:</w:t>
      </w:r>
    </w:p>
    <w:tbl>
      <w:tblPr>
        <w:tblStyle w:val="TableGrid"/>
        <w:tblW w:w="0" w:type="auto"/>
        <w:tblLook w:val="04A0" w:firstRow="1" w:lastRow="0" w:firstColumn="1" w:lastColumn="0" w:noHBand="0" w:noVBand="1"/>
      </w:tblPr>
      <w:tblGrid>
        <w:gridCol w:w="2088"/>
        <w:gridCol w:w="7155"/>
      </w:tblGrid>
      <w:tr w:rsidR="009B0B56" w14:paraId="09438911" w14:textId="77777777" w:rsidTr="009B0B56">
        <w:tc>
          <w:tcPr>
            <w:tcW w:w="2088" w:type="dxa"/>
          </w:tcPr>
          <w:p w14:paraId="6298648D" w14:textId="450D13CA" w:rsidR="009B0B56" w:rsidRDefault="009B0B56" w:rsidP="009B0B56">
            <w:pPr>
              <w:spacing w:before="120" w:after="120" w:line="360" w:lineRule="auto"/>
              <w:rPr>
                <w:lang w:val="en-US"/>
              </w:rPr>
            </w:pPr>
            <w:r>
              <w:rPr>
                <w:lang w:val="en-US"/>
              </w:rPr>
              <w:t>Lớp đối tượng</w:t>
            </w:r>
          </w:p>
        </w:tc>
        <w:tc>
          <w:tcPr>
            <w:tcW w:w="7155" w:type="dxa"/>
          </w:tcPr>
          <w:p w14:paraId="0B564FE4" w14:textId="33D4E2FD" w:rsidR="009B0B56" w:rsidRDefault="009B0B56" w:rsidP="009B0B56">
            <w:pPr>
              <w:spacing w:before="120" w:after="120" w:line="360" w:lineRule="auto"/>
              <w:rPr>
                <w:lang w:val="en-US"/>
              </w:rPr>
            </w:pPr>
            <w:r>
              <w:rPr>
                <w:lang w:val="en-US"/>
              </w:rPr>
              <w:t>Diễn giải</w:t>
            </w:r>
          </w:p>
        </w:tc>
      </w:tr>
      <w:tr w:rsidR="009B0B56" w14:paraId="62237DFF" w14:textId="77777777" w:rsidTr="009006E8">
        <w:tc>
          <w:tcPr>
            <w:tcW w:w="9243" w:type="dxa"/>
            <w:gridSpan w:val="2"/>
          </w:tcPr>
          <w:p w14:paraId="315D44C1" w14:textId="62C9EF1A" w:rsidR="009B0B56" w:rsidRPr="009B0B56" w:rsidRDefault="009B0B56" w:rsidP="009B0B56">
            <w:pPr>
              <w:spacing w:before="120" w:after="120" w:line="360" w:lineRule="auto"/>
              <w:jc w:val="center"/>
              <w:rPr>
                <w:b/>
                <w:bCs/>
                <w:lang w:val="en-US"/>
              </w:rPr>
            </w:pPr>
            <w:r w:rsidRPr="009B0B56">
              <w:rPr>
                <w:b/>
                <w:bCs/>
                <w:lang w:val="en-US"/>
              </w:rPr>
              <w:t>Layouts</w:t>
            </w:r>
          </w:p>
        </w:tc>
      </w:tr>
      <w:tr w:rsidR="009B0B56" w14:paraId="5F3BCBD0" w14:textId="77777777" w:rsidTr="009B0B56">
        <w:tc>
          <w:tcPr>
            <w:tcW w:w="2088" w:type="dxa"/>
          </w:tcPr>
          <w:p w14:paraId="64951F68" w14:textId="64A20A1E" w:rsidR="009B0B56" w:rsidRDefault="009B0B56" w:rsidP="009B0B56">
            <w:pPr>
              <w:spacing w:before="120" w:after="120" w:line="360" w:lineRule="auto"/>
              <w:rPr>
                <w:lang w:val="en-US"/>
              </w:rPr>
            </w:pPr>
            <w:r>
              <w:rPr>
                <w:lang w:val="en-US"/>
              </w:rPr>
              <w:t>Layout: admin</w:t>
            </w:r>
          </w:p>
        </w:tc>
        <w:tc>
          <w:tcPr>
            <w:tcW w:w="7155" w:type="dxa"/>
          </w:tcPr>
          <w:p w14:paraId="47E2B4B8" w14:textId="0177CF52" w:rsidR="009B0B56" w:rsidRDefault="009B0B56" w:rsidP="009B0B56">
            <w:pPr>
              <w:spacing w:before="120" w:after="120" w:line="360" w:lineRule="auto"/>
              <w:rPr>
                <w:lang w:val="en-US"/>
              </w:rPr>
            </w:pPr>
            <w:r>
              <w:rPr>
                <w:lang w:val="en-US"/>
              </w:rPr>
              <w:t xml:space="preserve">Khuông mẫu giao diện chung cho Actor là đối tượng admin. Tại layout này chủ yêu là các bảng chứa thông tin về người dùng, bài đăng được phân trang rõ ràng. Lượt bỏ đi chân trang (Footer). </w:t>
            </w:r>
          </w:p>
        </w:tc>
      </w:tr>
      <w:tr w:rsidR="009B0B56" w14:paraId="43C09479" w14:textId="77777777" w:rsidTr="009B0B56">
        <w:tc>
          <w:tcPr>
            <w:tcW w:w="2088" w:type="dxa"/>
          </w:tcPr>
          <w:p w14:paraId="4E8B927C" w14:textId="534895D2" w:rsidR="009B0B56" w:rsidRDefault="009B0B56" w:rsidP="009B0B56">
            <w:pPr>
              <w:spacing w:before="120" w:after="120" w:line="360" w:lineRule="auto"/>
              <w:rPr>
                <w:lang w:val="en-US"/>
              </w:rPr>
            </w:pPr>
            <w:r>
              <w:rPr>
                <w:lang w:val="en-US"/>
              </w:rPr>
              <w:t>Layout: main</w:t>
            </w:r>
          </w:p>
        </w:tc>
        <w:tc>
          <w:tcPr>
            <w:tcW w:w="7155" w:type="dxa"/>
          </w:tcPr>
          <w:p w14:paraId="5B7F7537" w14:textId="2C3DE993" w:rsidR="009B0B56" w:rsidRDefault="009B0B56" w:rsidP="009B0B56">
            <w:pPr>
              <w:spacing w:before="120" w:after="120" w:line="360" w:lineRule="auto"/>
              <w:rPr>
                <w:lang w:val="en-US"/>
              </w:rPr>
            </w:pPr>
            <w:r>
              <w:rPr>
                <w:lang w:val="en-US"/>
              </w:rPr>
              <w:t>Mẫu giao diện chung cho Actor là người dùng. Tại đây chú trọng về giao diện, các animation, alert được design. Ứng dụng nhiều Carousel</w:t>
            </w:r>
          </w:p>
        </w:tc>
      </w:tr>
      <w:tr w:rsidR="009B0B56" w14:paraId="5D1201FA" w14:textId="77777777" w:rsidTr="009B0B56">
        <w:tc>
          <w:tcPr>
            <w:tcW w:w="2088" w:type="dxa"/>
          </w:tcPr>
          <w:p w14:paraId="29407F65" w14:textId="66DCCBE7" w:rsidR="009B0B56" w:rsidRDefault="009B0B56" w:rsidP="009B0B56">
            <w:pPr>
              <w:spacing w:before="120" w:after="120" w:line="360" w:lineRule="auto"/>
              <w:rPr>
                <w:lang w:val="en-US"/>
              </w:rPr>
            </w:pPr>
            <w:r>
              <w:rPr>
                <w:lang w:val="en-US"/>
              </w:rPr>
              <w:t>Layout: profile</w:t>
            </w:r>
          </w:p>
        </w:tc>
        <w:tc>
          <w:tcPr>
            <w:tcW w:w="7155" w:type="dxa"/>
          </w:tcPr>
          <w:p w14:paraId="2A6418A3" w14:textId="009ADD50" w:rsidR="009B0B56" w:rsidRDefault="009B0B56" w:rsidP="009B0B56">
            <w:pPr>
              <w:spacing w:before="120" w:after="120" w:line="360" w:lineRule="auto"/>
              <w:rPr>
                <w:lang w:val="en-US"/>
              </w:rPr>
            </w:pPr>
            <w:r>
              <w:rPr>
                <w:lang w:val="en-US"/>
              </w:rPr>
              <w:t>Mẫu giao diện chung trong việc xử lý trang cá nhân.</w:t>
            </w:r>
          </w:p>
        </w:tc>
      </w:tr>
      <w:tr w:rsidR="009B0B56" w14:paraId="54B49314" w14:textId="77777777" w:rsidTr="00F06C00">
        <w:tc>
          <w:tcPr>
            <w:tcW w:w="9243" w:type="dxa"/>
            <w:gridSpan w:val="2"/>
          </w:tcPr>
          <w:p w14:paraId="4A55B2AE" w14:textId="4407311A" w:rsidR="009B0B56" w:rsidRPr="009B0B56" w:rsidRDefault="009B0B56" w:rsidP="009B0B56">
            <w:pPr>
              <w:spacing w:before="120" w:after="120" w:line="360" w:lineRule="auto"/>
              <w:jc w:val="center"/>
              <w:rPr>
                <w:b/>
                <w:bCs/>
                <w:lang w:val="en-US"/>
              </w:rPr>
            </w:pPr>
            <w:r w:rsidRPr="009B0B56">
              <w:rPr>
                <w:b/>
                <w:bCs/>
                <w:lang w:val="en-US"/>
              </w:rPr>
              <w:t>View Admin</w:t>
            </w:r>
          </w:p>
        </w:tc>
      </w:tr>
      <w:tr w:rsidR="009B0B56" w14:paraId="77DAECF2" w14:textId="77777777" w:rsidTr="009B0B56">
        <w:tc>
          <w:tcPr>
            <w:tcW w:w="2088" w:type="dxa"/>
          </w:tcPr>
          <w:p w14:paraId="703D1937" w14:textId="7608431C" w:rsidR="009B0B56" w:rsidRDefault="009B0B56" w:rsidP="009B0B56">
            <w:pPr>
              <w:spacing w:before="120" w:after="120" w:line="360" w:lineRule="auto"/>
              <w:rPr>
                <w:lang w:val="en-US"/>
              </w:rPr>
            </w:pPr>
            <w:r>
              <w:rPr>
                <w:lang w:val="en-US"/>
              </w:rPr>
              <w:t>Accounts</w:t>
            </w:r>
          </w:p>
        </w:tc>
        <w:tc>
          <w:tcPr>
            <w:tcW w:w="7155" w:type="dxa"/>
          </w:tcPr>
          <w:p w14:paraId="72FD3B5A" w14:textId="633B6C4B" w:rsidR="009B0B56" w:rsidRDefault="009B0B56" w:rsidP="009B0B56">
            <w:pPr>
              <w:spacing w:before="120" w:after="120" w:line="360" w:lineRule="auto"/>
              <w:rPr>
                <w:lang w:val="en-US"/>
              </w:rPr>
            </w:pPr>
            <w:r>
              <w:rPr>
                <w:lang w:val="en-US"/>
              </w:rPr>
              <w:t xml:space="preserve">Xem danh sách các tài khoản. Số lượt bị báo cáo và lý do bị báo cáo. Admin có thể khoá tài khoản tại view này </w:t>
            </w:r>
          </w:p>
        </w:tc>
      </w:tr>
      <w:tr w:rsidR="009B0B56" w14:paraId="1FF86857" w14:textId="77777777" w:rsidTr="009B0B56">
        <w:tc>
          <w:tcPr>
            <w:tcW w:w="2088" w:type="dxa"/>
          </w:tcPr>
          <w:p w14:paraId="48CD6680" w14:textId="3C233A8C" w:rsidR="009B0B56" w:rsidRDefault="009B0B56" w:rsidP="009B0B56">
            <w:pPr>
              <w:spacing w:before="120" w:after="120" w:line="360" w:lineRule="auto"/>
              <w:rPr>
                <w:lang w:val="en-US"/>
              </w:rPr>
            </w:pPr>
            <w:r>
              <w:rPr>
                <w:lang w:val="en-US"/>
              </w:rPr>
              <w:t>Recipes</w:t>
            </w:r>
          </w:p>
        </w:tc>
        <w:tc>
          <w:tcPr>
            <w:tcW w:w="7155" w:type="dxa"/>
          </w:tcPr>
          <w:p w14:paraId="0AE22028" w14:textId="008B487E" w:rsidR="009B0B56" w:rsidRDefault="009B0B56" w:rsidP="009B0B56">
            <w:pPr>
              <w:spacing w:before="120" w:after="120" w:line="360" w:lineRule="auto"/>
              <w:rPr>
                <w:lang w:val="en-US"/>
              </w:rPr>
            </w:pPr>
            <w:r>
              <w:rPr>
                <w:lang w:val="en-US"/>
              </w:rPr>
              <w:t>Tương tự với Accounts</w:t>
            </w:r>
          </w:p>
        </w:tc>
      </w:tr>
      <w:tr w:rsidR="009B0B56" w14:paraId="01B7A982" w14:textId="77777777" w:rsidTr="009B0B56">
        <w:tc>
          <w:tcPr>
            <w:tcW w:w="2088" w:type="dxa"/>
          </w:tcPr>
          <w:p w14:paraId="2E6B69E3" w14:textId="0F783352" w:rsidR="009B0B56" w:rsidRDefault="009B0B56" w:rsidP="009B0B56">
            <w:pPr>
              <w:spacing w:before="120" w:after="120" w:line="360" w:lineRule="auto"/>
              <w:rPr>
                <w:lang w:val="en-US"/>
              </w:rPr>
            </w:pPr>
            <w:r>
              <w:rPr>
                <w:lang w:val="en-US"/>
              </w:rPr>
              <w:t>reportedComments</w:t>
            </w:r>
          </w:p>
        </w:tc>
        <w:tc>
          <w:tcPr>
            <w:tcW w:w="7155" w:type="dxa"/>
          </w:tcPr>
          <w:p w14:paraId="69C9E734" w14:textId="1CD87529" w:rsidR="009B0B56" w:rsidRDefault="009B0B56" w:rsidP="009B0B56">
            <w:pPr>
              <w:spacing w:before="120" w:after="120" w:line="360" w:lineRule="auto"/>
              <w:rPr>
                <w:lang w:val="en-US"/>
              </w:rPr>
            </w:pPr>
            <w:r>
              <w:rPr>
                <w:lang w:val="en-US"/>
              </w:rPr>
              <w:t>Xem danh sách các comment bị báo cáo, người báo cáo, nội dung comment. Admin có thể xoá comment hoặc ignore báo cáo đó</w:t>
            </w:r>
          </w:p>
        </w:tc>
      </w:tr>
      <w:tr w:rsidR="009B0B56" w14:paraId="3758045D" w14:textId="77777777" w:rsidTr="009B0B56">
        <w:tc>
          <w:tcPr>
            <w:tcW w:w="2088" w:type="dxa"/>
          </w:tcPr>
          <w:p w14:paraId="30B51923" w14:textId="136D7E34" w:rsidR="009B0B56" w:rsidRDefault="009B0B56" w:rsidP="009B0B56">
            <w:pPr>
              <w:spacing w:before="120" w:after="120" w:line="360" w:lineRule="auto"/>
              <w:rPr>
                <w:lang w:val="en-US"/>
              </w:rPr>
            </w:pPr>
            <w:r>
              <w:rPr>
                <w:lang w:val="en-US"/>
              </w:rPr>
              <w:t>reportedRecipes</w:t>
            </w:r>
          </w:p>
        </w:tc>
        <w:tc>
          <w:tcPr>
            <w:tcW w:w="7155" w:type="dxa"/>
          </w:tcPr>
          <w:p w14:paraId="2E922311" w14:textId="06ABFF92" w:rsidR="009B0B56" w:rsidRDefault="009B0B56" w:rsidP="009B0B56">
            <w:pPr>
              <w:spacing w:before="120" w:after="120" w:line="360" w:lineRule="auto"/>
              <w:rPr>
                <w:lang w:val="en-US"/>
              </w:rPr>
            </w:pPr>
            <w:r>
              <w:rPr>
                <w:lang w:val="en-US"/>
              </w:rPr>
              <w:t>Tương tự reportedComments</w:t>
            </w:r>
          </w:p>
        </w:tc>
      </w:tr>
      <w:tr w:rsidR="009B0B56" w14:paraId="61C5A772" w14:textId="77777777" w:rsidTr="009B0B56">
        <w:tc>
          <w:tcPr>
            <w:tcW w:w="2088" w:type="dxa"/>
          </w:tcPr>
          <w:p w14:paraId="47FFE5D3" w14:textId="4D137EA4" w:rsidR="009B0B56" w:rsidRDefault="009B0B56" w:rsidP="009B0B56">
            <w:pPr>
              <w:spacing w:before="120" w:after="120" w:line="360" w:lineRule="auto"/>
              <w:rPr>
                <w:lang w:val="en-US"/>
              </w:rPr>
            </w:pPr>
            <w:r>
              <w:rPr>
                <w:lang w:val="en-US"/>
              </w:rPr>
              <w:t>reportedAccounts</w:t>
            </w:r>
          </w:p>
        </w:tc>
        <w:tc>
          <w:tcPr>
            <w:tcW w:w="7155" w:type="dxa"/>
          </w:tcPr>
          <w:p w14:paraId="3F20A0CD" w14:textId="5B2486B4" w:rsidR="009B0B56" w:rsidRDefault="009B0B56" w:rsidP="009B0B56">
            <w:pPr>
              <w:spacing w:before="120" w:after="120" w:line="360" w:lineRule="auto"/>
              <w:rPr>
                <w:lang w:val="en-US"/>
              </w:rPr>
            </w:pPr>
            <w:r>
              <w:rPr>
                <w:lang w:val="en-US"/>
              </w:rPr>
              <w:t>Tương tự reportedComments</w:t>
            </w:r>
          </w:p>
        </w:tc>
      </w:tr>
      <w:tr w:rsidR="009B0B56" w14:paraId="67C42B27" w14:textId="77777777" w:rsidTr="009E0A1B">
        <w:tc>
          <w:tcPr>
            <w:tcW w:w="9243" w:type="dxa"/>
            <w:gridSpan w:val="2"/>
          </w:tcPr>
          <w:p w14:paraId="1507D006" w14:textId="1C12EF39" w:rsidR="009B0B56" w:rsidRPr="00063BEB" w:rsidRDefault="00063BEB" w:rsidP="00063BEB">
            <w:pPr>
              <w:spacing w:before="120" w:after="120" w:line="360" w:lineRule="auto"/>
              <w:jc w:val="center"/>
              <w:rPr>
                <w:b/>
                <w:bCs/>
                <w:lang w:val="en-US"/>
              </w:rPr>
            </w:pPr>
            <w:r w:rsidRPr="00063BEB">
              <w:rPr>
                <w:b/>
                <w:bCs/>
                <w:lang w:val="en-US"/>
              </w:rPr>
              <w:t>Authentication View</w:t>
            </w:r>
          </w:p>
        </w:tc>
      </w:tr>
      <w:tr w:rsidR="009B0B56" w14:paraId="0B01898F" w14:textId="77777777" w:rsidTr="009B0B56">
        <w:tc>
          <w:tcPr>
            <w:tcW w:w="2088" w:type="dxa"/>
          </w:tcPr>
          <w:p w14:paraId="14FB9004" w14:textId="0A032977" w:rsidR="009B0B56" w:rsidRDefault="00063BEB" w:rsidP="009B0B56">
            <w:pPr>
              <w:spacing w:before="120" w:after="120" w:line="360" w:lineRule="auto"/>
              <w:rPr>
                <w:lang w:val="en-US"/>
              </w:rPr>
            </w:pPr>
            <w:r>
              <w:rPr>
                <w:lang w:val="en-US"/>
              </w:rPr>
              <w:t>Login</w:t>
            </w:r>
          </w:p>
        </w:tc>
        <w:tc>
          <w:tcPr>
            <w:tcW w:w="7155" w:type="dxa"/>
          </w:tcPr>
          <w:p w14:paraId="11D09C1C" w14:textId="4AA4CE90" w:rsidR="009B0B56" w:rsidRDefault="00063BEB" w:rsidP="009B0B56">
            <w:pPr>
              <w:spacing w:before="120" w:after="120" w:line="360" w:lineRule="auto"/>
              <w:rPr>
                <w:lang w:val="en-US"/>
              </w:rPr>
            </w:pPr>
            <w:r>
              <w:rPr>
                <w:lang w:val="en-US"/>
              </w:rPr>
              <w:t xml:space="preserve">Màn hình chứa form đăng nhập. </w:t>
            </w:r>
          </w:p>
        </w:tc>
      </w:tr>
      <w:tr w:rsidR="00063BEB" w14:paraId="4A334BED" w14:textId="77777777" w:rsidTr="009B0B56">
        <w:tc>
          <w:tcPr>
            <w:tcW w:w="2088" w:type="dxa"/>
          </w:tcPr>
          <w:p w14:paraId="5D64243B" w14:textId="14787491" w:rsidR="00063BEB" w:rsidRDefault="00063BEB" w:rsidP="009B0B56">
            <w:pPr>
              <w:spacing w:before="120" w:after="120" w:line="360" w:lineRule="auto"/>
              <w:rPr>
                <w:lang w:val="en-US"/>
              </w:rPr>
            </w:pPr>
            <w:r>
              <w:rPr>
                <w:lang w:val="en-US"/>
              </w:rPr>
              <w:lastRenderedPageBreak/>
              <w:t>Register</w:t>
            </w:r>
          </w:p>
        </w:tc>
        <w:tc>
          <w:tcPr>
            <w:tcW w:w="7155" w:type="dxa"/>
          </w:tcPr>
          <w:p w14:paraId="65CED0F6" w14:textId="66B413FC" w:rsidR="00063BEB" w:rsidRDefault="00063BEB" w:rsidP="009B0B56">
            <w:pPr>
              <w:spacing w:before="120" w:after="120" w:line="360" w:lineRule="auto"/>
              <w:rPr>
                <w:lang w:val="en-US"/>
              </w:rPr>
            </w:pPr>
            <w:r>
              <w:rPr>
                <w:lang w:val="en-US"/>
              </w:rPr>
              <w:t>Màn hình chứa form đăng ký</w:t>
            </w:r>
          </w:p>
        </w:tc>
      </w:tr>
      <w:tr w:rsidR="00063BEB" w14:paraId="20BD1E7A" w14:textId="77777777" w:rsidTr="009B0B56">
        <w:tc>
          <w:tcPr>
            <w:tcW w:w="2088" w:type="dxa"/>
          </w:tcPr>
          <w:p w14:paraId="52D96649" w14:textId="2564A99C" w:rsidR="00063BEB" w:rsidRDefault="00063BEB" w:rsidP="009B0B56">
            <w:pPr>
              <w:spacing w:before="120" w:after="120" w:line="360" w:lineRule="auto"/>
              <w:rPr>
                <w:lang w:val="en-US"/>
              </w:rPr>
            </w:pPr>
            <w:r>
              <w:rPr>
                <w:lang w:val="en-US"/>
              </w:rPr>
              <w:t>inputOtp</w:t>
            </w:r>
          </w:p>
        </w:tc>
        <w:tc>
          <w:tcPr>
            <w:tcW w:w="7155" w:type="dxa"/>
          </w:tcPr>
          <w:p w14:paraId="7935D1C3" w14:textId="7D96FCE6" w:rsidR="00063BEB" w:rsidRDefault="00063BEB" w:rsidP="009B0B56">
            <w:pPr>
              <w:spacing w:before="120" w:after="120" w:line="360" w:lineRule="auto"/>
              <w:rPr>
                <w:lang w:val="en-US"/>
              </w:rPr>
            </w:pPr>
            <w:r>
              <w:rPr>
                <w:lang w:val="en-US"/>
              </w:rPr>
              <w:t>Màn hình nhập OTP (cho tài khoản mới đăng ký lần đầu)</w:t>
            </w:r>
          </w:p>
        </w:tc>
      </w:tr>
      <w:tr w:rsidR="00063BEB" w14:paraId="6AA95D10" w14:textId="77777777" w:rsidTr="00AF7D66">
        <w:tc>
          <w:tcPr>
            <w:tcW w:w="9243" w:type="dxa"/>
            <w:gridSpan w:val="2"/>
          </w:tcPr>
          <w:p w14:paraId="77BEB818" w14:textId="5376E005" w:rsidR="00063BEB" w:rsidRPr="00063BEB" w:rsidRDefault="00063BEB" w:rsidP="00063BEB">
            <w:pPr>
              <w:spacing w:before="120" w:after="120" w:line="360" w:lineRule="auto"/>
              <w:jc w:val="center"/>
              <w:rPr>
                <w:b/>
                <w:bCs/>
                <w:lang w:val="en-US"/>
              </w:rPr>
            </w:pPr>
            <w:r w:rsidRPr="00063BEB">
              <w:rPr>
                <w:b/>
                <w:bCs/>
                <w:lang w:val="en-US"/>
              </w:rPr>
              <w:t>View Profile</w:t>
            </w:r>
          </w:p>
        </w:tc>
      </w:tr>
      <w:tr w:rsidR="00063BEB" w14:paraId="2F820FCE" w14:textId="77777777" w:rsidTr="009B0B56">
        <w:tc>
          <w:tcPr>
            <w:tcW w:w="2088" w:type="dxa"/>
          </w:tcPr>
          <w:p w14:paraId="60C69E68" w14:textId="539B071F" w:rsidR="00063BEB" w:rsidRDefault="00305FEE" w:rsidP="009B0B56">
            <w:pPr>
              <w:spacing w:before="120" w:after="120" w:line="360" w:lineRule="auto"/>
              <w:rPr>
                <w:lang w:val="en-US"/>
              </w:rPr>
            </w:pPr>
            <w:r>
              <w:rPr>
                <w:lang w:val="en-US"/>
              </w:rPr>
              <w:t>Account</w:t>
            </w:r>
          </w:p>
        </w:tc>
        <w:tc>
          <w:tcPr>
            <w:tcW w:w="7155" w:type="dxa"/>
          </w:tcPr>
          <w:p w14:paraId="3EB7E2BC" w14:textId="447767C9" w:rsidR="00063BEB" w:rsidRDefault="00305FEE" w:rsidP="009B0B56">
            <w:pPr>
              <w:spacing w:before="120" w:after="120" w:line="360" w:lineRule="auto"/>
              <w:rPr>
                <w:lang w:val="en-US"/>
              </w:rPr>
            </w:pPr>
            <w:r>
              <w:rPr>
                <w:lang w:val="en-US"/>
              </w:rPr>
              <w:t>Màn hình thay đổi thông tin cá nhân</w:t>
            </w:r>
          </w:p>
        </w:tc>
      </w:tr>
      <w:tr w:rsidR="00305FEE" w14:paraId="63093CA4" w14:textId="77777777" w:rsidTr="009B0B56">
        <w:tc>
          <w:tcPr>
            <w:tcW w:w="2088" w:type="dxa"/>
          </w:tcPr>
          <w:p w14:paraId="40D636BB" w14:textId="1A2DFBEC" w:rsidR="00305FEE" w:rsidRDefault="00305FEE" w:rsidP="009B0B56">
            <w:pPr>
              <w:spacing w:before="120" w:after="120" w:line="360" w:lineRule="auto"/>
              <w:rPr>
                <w:lang w:val="en-US"/>
              </w:rPr>
            </w:pPr>
            <w:r>
              <w:rPr>
                <w:lang w:val="en-US"/>
              </w:rPr>
              <w:t>favoriteRecipe</w:t>
            </w:r>
          </w:p>
        </w:tc>
        <w:tc>
          <w:tcPr>
            <w:tcW w:w="7155" w:type="dxa"/>
          </w:tcPr>
          <w:p w14:paraId="74FE838A" w14:textId="7CF48126" w:rsidR="00305FEE" w:rsidRDefault="00305FEE" w:rsidP="009B0B56">
            <w:pPr>
              <w:spacing w:before="120" w:after="120" w:line="360" w:lineRule="auto"/>
              <w:rPr>
                <w:lang w:val="en-US"/>
              </w:rPr>
            </w:pPr>
            <w:r>
              <w:rPr>
                <w:lang w:val="en-US"/>
              </w:rPr>
              <w:t>Màn hình chứa bài đăng được người dùng lưu</w:t>
            </w:r>
          </w:p>
        </w:tc>
      </w:tr>
      <w:tr w:rsidR="00305FEE" w14:paraId="65D1D3DF" w14:textId="77777777" w:rsidTr="009B0B56">
        <w:tc>
          <w:tcPr>
            <w:tcW w:w="2088" w:type="dxa"/>
          </w:tcPr>
          <w:p w14:paraId="7B559CB7" w14:textId="47CDA4CE" w:rsidR="00305FEE" w:rsidRDefault="00305FEE" w:rsidP="009B0B56">
            <w:pPr>
              <w:spacing w:before="120" w:after="120" w:line="360" w:lineRule="auto"/>
              <w:rPr>
                <w:lang w:val="en-US"/>
              </w:rPr>
            </w:pPr>
            <w:r>
              <w:rPr>
                <w:lang w:val="en-US"/>
              </w:rPr>
              <w:t>Follows</w:t>
            </w:r>
          </w:p>
        </w:tc>
        <w:tc>
          <w:tcPr>
            <w:tcW w:w="7155" w:type="dxa"/>
          </w:tcPr>
          <w:p w14:paraId="1E6A0F18" w14:textId="4DD4B49F" w:rsidR="00305FEE" w:rsidRDefault="00305FEE" w:rsidP="009B0B56">
            <w:pPr>
              <w:spacing w:before="120" w:after="120" w:line="360" w:lineRule="auto"/>
              <w:rPr>
                <w:lang w:val="en-US"/>
              </w:rPr>
            </w:pPr>
            <w:r>
              <w:rPr>
                <w:lang w:val="en-US"/>
              </w:rPr>
              <w:t>Màn hình chứa danh sách người dùng đang follow</w:t>
            </w:r>
          </w:p>
        </w:tc>
      </w:tr>
      <w:tr w:rsidR="00305FEE" w14:paraId="4702F9D1" w14:textId="77777777" w:rsidTr="009B0B56">
        <w:tc>
          <w:tcPr>
            <w:tcW w:w="2088" w:type="dxa"/>
          </w:tcPr>
          <w:p w14:paraId="102E48C2" w14:textId="191B9BA6" w:rsidR="00305FEE" w:rsidRDefault="00305FEE" w:rsidP="009B0B56">
            <w:pPr>
              <w:spacing w:before="120" w:after="120" w:line="360" w:lineRule="auto"/>
              <w:rPr>
                <w:lang w:val="en-US"/>
              </w:rPr>
            </w:pPr>
            <w:r>
              <w:rPr>
                <w:lang w:val="en-US"/>
              </w:rPr>
              <w:t>sharedRecipe</w:t>
            </w:r>
          </w:p>
        </w:tc>
        <w:tc>
          <w:tcPr>
            <w:tcW w:w="7155" w:type="dxa"/>
          </w:tcPr>
          <w:p w14:paraId="5AAA015C" w14:textId="122E7288" w:rsidR="00305FEE" w:rsidRDefault="00305FEE" w:rsidP="009B0B56">
            <w:pPr>
              <w:spacing w:before="120" w:after="120" w:line="360" w:lineRule="auto"/>
              <w:rPr>
                <w:lang w:val="en-US"/>
              </w:rPr>
            </w:pPr>
            <w:r>
              <w:rPr>
                <w:lang w:val="en-US"/>
              </w:rPr>
              <w:t>Màn hình chứa danh sách các bài đăng của người dùng đó</w:t>
            </w:r>
          </w:p>
        </w:tc>
      </w:tr>
      <w:tr w:rsidR="00305FEE" w14:paraId="0AB0F821" w14:textId="77777777" w:rsidTr="009B0B56">
        <w:tc>
          <w:tcPr>
            <w:tcW w:w="2088" w:type="dxa"/>
          </w:tcPr>
          <w:p w14:paraId="359BB732" w14:textId="468D4665" w:rsidR="00305FEE" w:rsidRDefault="00305FEE" w:rsidP="009B0B56">
            <w:pPr>
              <w:spacing w:before="120" w:after="120" w:line="360" w:lineRule="auto"/>
              <w:rPr>
                <w:lang w:val="en-US"/>
              </w:rPr>
            </w:pPr>
            <w:r>
              <w:rPr>
                <w:lang w:val="en-US"/>
              </w:rPr>
              <w:t>userprofile</w:t>
            </w:r>
          </w:p>
        </w:tc>
        <w:tc>
          <w:tcPr>
            <w:tcW w:w="7155" w:type="dxa"/>
          </w:tcPr>
          <w:p w14:paraId="31CFC478" w14:textId="0060667D" w:rsidR="00305FEE" w:rsidRDefault="00305FEE" w:rsidP="009B0B56">
            <w:pPr>
              <w:spacing w:before="120" w:after="120" w:line="360" w:lineRule="auto"/>
              <w:rPr>
                <w:lang w:val="en-US"/>
              </w:rPr>
            </w:pPr>
            <w:r>
              <w:rPr>
                <w:lang w:val="en-US"/>
              </w:rPr>
              <w:t>Màn hình trang cá nhân (chứa các bài đăng của cá nhân đó)</w:t>
            </w:r>
          </w:p>
        </w:tc>
      </w:tr>
      <w:tr w:rsidR="00305FEE" w14:paraId="25D89EB5" w14:textId="77777777" w:rsidTr="007B2CF7">
        <w:tc>
          <w:tcPr>
            <w:tcW w:w="9243" w:type="dxa"/>
            <w:gridSpan w:val="2"/>
          </w:tcPr>
          <w:p w14:paraId="136BB3AD" w14:textId="47E2DF86" w:rsidR="00305FEE" w:rsidRPr="001B2140" w:rsidRDefault="00305FEE" w:rsidP="001B2140">
            <w:pPr>
              <w:spacing w:before="120" w:after="120" w:line="360" w:lineRule="auto"/>
              <w:jc w:val="center"/>
              <w:rPr>
                <w:b/>
                <w:bCs/>
                <w:lang w:val="en-US"/>
              </w:rPr>
            </w:pPr>
            <w:r w:rsidRPr="001B2140">
              <w:rPr>
                <w:b/>
                <w:bCs/>
                <w:lang w:val="en-US"/>
              </w:rPr>
              <w:t>View Recipes</w:t>
            </w:r>
          </w:p>
        </w:tc>
      </w:tr>
      <w:tr w:rsidR="00305FEE" w14:paraId="4CBC3AE6" w14:textId="77777777" w:rsidTr="009B0B56">
        <w:tc>
          <w:tcPr>
            <w:tcW w:w="2088" w:type="dxa"/>
          </w:tcPr>
          <w:p w14:paraId="284250E8" w14:textId="25CD5AF6" w:rsidR="00305FEE" w:rsidRDefault="00305FEE" w:rsidP="009B0B56">
            <w:pPr>
              <w:spacing w:before="120" w:after="120" w:line="360" w:lineRule="auto"/>
              <w:rPr>
                <w:lang w:val="en-US"/>
              </w:rPr>
            </w:pPr>
            <w:r>
              <w:rPr>
                <w:lang w:val="en-US"/>
              </w:rPr>
              <w:t>createRecipe</w:t>
            </w:r>
          </w:p>
        </w:tc>
        <w:tc>
          <w:tcPr>
            <w:tcW w:w="7155" w:type="dxa"/>
          </w:tcPr>
          <w:p w14:paraId="1326A608" w14:textId="02D60495" w:rsidR="00305FEE" w:rsidRDefault="00305FEE" w:rsidP="009B0B56">
            <w:pPr>
              <w:spacing w:before="120" w:after="120" w:line="360" w:lineRule="auto"/>
              <w:rPr>
                <w:lang w:val="en-US"/>
              </w:rPr>
            </w:pPr>
            <w:r>
              <w:rPr>
                <w:lang w:val="en-US"/>
              </w:rPr>
              <w:t>Màn hình tạo mới công thức nấu ăn. Sử dụng nhiều dynamic form, file-input hình ảnh.</w:t>
            </w:r>
          </w:p>
        </w:tc>
      </w:tr>
      <w:tr w:rsidR="00305FEE" w14:paraId="1295694B" w14:textId="77777777" w:rsidTr="009B0B56">
        <w:tc>
          <w:tcPr>
            <w:tcW w:w="2088" w:type="dxa"/>
          </w:tcPr>
          <w:p w14:paraId="53809894" w14:textId="7F739046" w:rsidR="00305FEE" w:rsidRDefault="00305FEE" w:rsidP="009B0B56">
            <w:pPr>
              <w:spacing w:before="120" w:after="120" w:line="360" w:lineRule="auto"/>
              <w:rPr>
                <w:lang w:val="en-US"/>
              </w:rPr>
            </w:pPr>
            <w:r>
              <w:rPr>
                <w:lang w:val="en-US"/>
              </w:rPr>
              <w:t>Detail</w:t>
            </w:r>
          </w:p>
        </w:tc>
        <w:tc>
          <w:tcPr>
            <w:tcW w:w="7155" w:type="dxa"/>
          </w:tcPr>
          <w:p w14:paraId="076A42E8" w14:textId="53176D8D" w:rsidR="00305FEE" w:rsidRDefault="00305FEE" w:rsidP="009B0B56">
            <w:pPr>
              <w:spacing w:before="120" w:after="120" w:line="360" w:lineRule="auto"/>
              <w:rPr>
                <w:lang w:val="en-US"/>
              </w:rPr>
            </w:pPr>
            <w:r>
              <w:rPr>
                <w:lang w:val="en-US"/>
              </w:rPr>
              <w:t>Màn hình chi tiết món ăn. Tại đây người dùng có thể tương tác với bài đăng thông qua like, comment, lưu vào danh sách yêu thích. Share lên mạng xã hội</w:t>
            </w:r>
          </w:p>
        </w:tc>
      </w:tr>
      <w:tr w:rsidR="00305FEE" w14:paraId="407ECF4D" w14:textId="77777777" w:rsidTr="009B0B56">
        <w:tc>
          <w:tcPr>
            <w:tcW w:w="2088" w:type="dxa"/>
          </w:tcPr>
          <w:p w14:paraId="7A3B6CB1" w14:textId="33EEEE56" w:rsidR="00305FEE" w:rsidRDefault="00305FEE" w:rsidP="009B0B56">
            <w:pPr>
              <w:spacing w:before="120" w:after="120" w:line="360" w:lineRule="auto"/>
              <w:rPr>
                <w:lang w:val="en-US"/>
              </w:rPr>
            </w:pPr>
            <w:r>
              <w:rPr>
                <w:lang w:val="en-US"/>
              </w:rPr>
              <w:t>editRecipe</w:t>
            </w:r>
          </w:p>
        </w:tc>
        <w:tc>
          <w:tcPr>
            <w:tcW w:w="7155" w:type="dxa"/>
          </w:tcPr>
          <w:p w14:paraId="54C5BA09" w14:textId="60C0BD6D" w:rsidR="00305FEE" w:rsidRDefault="00305FEE" w:rsidP="009B0B56">
            <w:pPr>
              <w:spacing w:before="120" w:after="120" w:line="360" w:lineRule="auto"/>
              <w:rPr>
                <w:lang w:val="en-US"/>
              </w:rPr>
            </w:pPr>
            <w:r>
              <w:rPr>
                <w:lang w:val="en-US"/>
              </w:rPr>
              <w:t>Màn hình chỉnh sửa thông tin bài đăng</w:t>
            </w:r>
          </w:p>
        </w:tc>
      </w:tr>
      <w:tr w:rsidR="00305FEE" w14:paraId="4D9DF675" w14:textId="77777777" w:rsidTr="009B0B56">
        <w:tc>
          <w:tcPr>
            <w:tcW w:w="2088" w:type="dxa"/>
          </w:tcPr>
          <w:p w14:paraId="6CA93F61" w14:textId="05C5D7F7" w:rsidR="00305FEE" w:rsidRDefault="00305FEE" w:rsidP="009B0B56">
            <w:pPr>
              <w:spacing w:before="120" w:after="120" w:line="360" w:lineRule="auto"/>
              <w:rPr>
                <w:lang w:val="en-US"/>
              </w:rPr>
            </w:pPr>
            <w:r>
              <w:rPr>
                <w:lang w:val="en-US"/>
              </w:rPr>
              <w:t>formatPdf</w:t>
            </w:r>
          </w:p>
        </w:tc>
        <w:tc>
          <w:tcPr>
            <w:tcW w:w="7155" w:type="dxa"/>
          </w:tcPr>
          <w:p w14:paraId="33F15D88" w14:textId="64FAF26C" w:rsidR="00305FEE" w:rsidRDefault="00305FEE" w:rsidP="009B0B56">
            <w:pPr>
              <w:spacing w:before="120" w:after="120" w:line="360" w:lineRule="auto"/>
              <w:rPr>
                <w:lang w:val="en-US"/>
              </w:rPr>
            </w:pPr>
            <w:r>
              <w:rPr>
                <w:lang w:val="en-US"/>
              </w:rPr>
              <w:t>Màn hình lọc bớt thông tin từ detail, từ đó render sang PDF cho người dùng tải về</w:t>
            </w:r>
          </w:p>
        </w:tc>
      </w:tr>
      <w:tr w:rsidR="00305FEE" w14:paraId="46AD9711" w14:textId="77777777" w:rsidTr="0069165E">
        <w:tc>
          <w:tcPr>
            <w:tcW w:w="9243" w:type="dxa"/>
            <w:gridSpan w:val="2"/>
          </w:tcPr>
          <w:p w14:paraId="62E357D6" w14:textId="263C8434" w:rsidR="00305FEE" w:rsidRPr="00305FEE" w:rsidRDefault="00305FEE" w:rsidP="00305FEE">
            <w:pPr>
              <w:spacing w:before="120" w:after="120" w:line="360" w:lineRule="auto"/>
              <w:jc w:val="center"/>
              <w:rPr>
                <w:b/>
                <w:bCs/>
                <w:lang w:val="en-US"/>
              </w:rPr>
            </w:pPr>
            <w:r w:rsidRPr="00305FEE">
              <w:rPr>
                <w:b/>
                <w:bCs/>
                <w:lang w:val="en-US"/>
              </w:rPr>
              <w:t>View Search</w:t>
            </w:r>
          </w:p>
        </w:tc>
      </w:tr>
      <w:tr w:rsidR="00305FEE" w14:paraId="40FE785D" w14:textId="77777777" w:rsidTr="009B0B56">
        <w:tc>
          <w:tcPr>
            <w:tcW w:w="2088" w:type="dxa"/>
          </w:tcPr>
          <w:p w14:paraId="0719311F" w14:textId="3324D8E3" w:rsidR="00305FEE" w:rsidRDefault="00305FEE" w:rsidP="009B0B56">
            <w:pPr>
              <w:spacing w:before="120" w:after="120" w:line="360" w:lineRule="auto"/>
              <w:rPr>
                <w:lang w:val="en-US"/>
              </w:rPr>
            </w:pPr>
            <w:r>
              <w:rPr>
                <w:lang w:val="en-US"/>
              </w:rPr>
              <w:t>Search</w:t>
            </w:r>
          </w:p>
        </w:tc>
        <w:tc>
          <w:tcPr>
            <w:tcW w:w="7155" w:type="dxa"/>
          </w:tcPr>
          <w:p w14:paraId="6C7E3685" w14:textId="3458249C" w:rsidR="00305FEE" w:rsidRDefault="00305FEE" w:rsidP="009B0B56">
            <w:pPr>
              <w:spacing w:before="120" w:after="120" w:line="360" w:lineRule="auto"/>
              <w:rPr>
                <w:lang w:val="en-US"/>
              </w:rPr>
            </w:pPr>
            <w:r>
              <w:rPr>
                <w:lang w:val="en-US"/>
              </w:rPr>
              <w:t>Màn hình tìm kiếm. Kết quả tìm kiếm sẽ được hiển thị ở màn hình này</w:t>
            </w:r>
          </w:p>
        </w:tc>
      </w:tr>
      <w:tr w:rsidR="00305FEE" w14:paraId="0CC2003C" w14:textId="77777777" w:rsidTr="00A263D4">
        <w:tc>
          <w:tcPr>
            <w:tcW w:w="9243" w:type="dxa"/>
            <w:gridSpan w:val="2"/>
          </w:tcPr>
          <w:p w14:paraId="53194D94" w14:textId="77777777" w:rsidR="00305FEE" w:rsidRDefault="00305FEE" w:rsidP="009B0B56">
            <w:pPr>
              <w:spacing w:before="120" w:after="120" w:line="360" w:lineRule="auto"/>
              <w:rPr>
                <w:lang w:val="en-US"/>
              </w:rPr>
            </w:pPr>
          </w:p>
        </w:tc>
      </w:tr>
      <w:tr w:rsidR="00305FEE" w14:paraId="7FC309F7" w14:textId="77777777" w:rsidTr="009B0B56">
        <w:tc>
          <w:tcPr>
            <w:tcW w:w="2088" w:type="dxa"/>
          </w:tcPr>
          <w:p w14:paraId="59B3C59D" w14:textId="4C7583B7" w:rsidR="00305FEE" w:rsidRDefault="00305FEE" w:rsidP="009B0B56">
            <w:pPr>
              <w:spacing w:before="120" w:after="120" w:line="360" w:lineRule="auto"/>
              <w:rPr>
                <w:lang w:val="en-US"/>
              </w:rPr>
            </w:pPr>
            <w:r>
              <w:rPr>
                <w:lang w:val="en-US"/>
              </w:rPr>
              <w:t>Home</w:t>
            </w:r>
          </w:p>
        </w:tc>
        <w:tc>
          <w:tcPr>
            <w:tcW w:w="7155" w:type="dxa"/>
          </w:tcPr>
          <w:p w14:paraId="60B0F565" w14:textId="003A7E30" w:rsidR="00305FEE" w:rsidRDefault="00305FEE" w:rsidP="009B0B56">
            <w:pPr>
              <w:spacing w:before="120" w:after="120" w:line="360" w:lineRule="auto"/>
              <w:rPr>
                <w:lang w:val="en-US"/>
              </w:rPr>
            </w:pPr>
            <w:r>
              <w:rPr>
                <w:lang w:val="en-US"/>
              </w:rPr>
              <w:t>Màn hình chính. Chứa các món ăn nổi bật, các món mới nhất, được xem nhiều nhất cũng như nguyên liệu được sử dụng nhiều nhất</w:t>
            </w:r>
          </w:p>
        </w:tc>
      </w:tr>
      <w:tr w:rsidR="00305FEE" w14:paraId="2B9647D9" w14:textId="77777777" w:rsidTr="009B0B56">
        <w:tc>
          <w:tcPr>
            <w:tcW w:w="2088" w:type="dxa"/>
          </w:tcPr>
          <w:p w14:paraId="1F1D31EC" w14:textId="5494F740" w:rsidR="00305FEE" w:rsidRDefault="00305FEE" w:rsidP="009B0B56">
            <w:pPr>
              <w:spacing w:before="120" w:after="120" w:line="360" w:lineRule="auto"/>
              <w:rPr>
                <w:lang w:val="en-US"/>
              </w:rPr>
            </w:pPr>
            <w:r>
              <w:rPr>
                <w:lang w:val="en-US"/>
              </w:rPr>
              <w:lastRenderedPageBreak/>
              <w:t>Header</w:t>
            </w:r>
          </w:p>
        </w:tc>
        <w:tc>
          <w:tcPr>
            <w:tcW w:w="7155" w:type="dxa"/>
          </w:tcPr>
          <w:p w14:paraId="3E10F510" w14:textId="5814D062" w:rsidR="00305FEE" w:rsidRDefault="00305FEE" w:rsidP="009B0B56">
            <w:pPr>
              <w:spacing w:before="120" w:after="120" w:line="360" w:lineRule="auto"/>
              <w:rPr>
                <w:lang w:val="en-US"/>
              </w:rPr>
            </w:pPr>
            <w:r>
              <w:rPr>
                <w:lang w:val="en-US"/>
              </w:rPr>
              <w:t>Chứa thanh Navigation bar điều hướng trang web</w:t>
            </w:r>
          </w:p>
        </w:tc>
      </w:tr>
      <w:tr w:rsidR="00305FEE" w14:paraId="0A3E0694" w14:textId="77777777" w:rsidTr="009B0B56">
        <w:tc>
          <w:tcPr>
            <w:tcW w:w="2088" w:type="dxa"/>
          </w:tcPr>
          <w:p w14:paraId="66F19A8A" w14:textId="6224E5E1" w:rsidR="00305FEE" w:rsidRDefault="00305FEE" w:rsidP="009B0B56">
            <w:pPr>
              <w:spacing w:before="120" w:after="120" w:line="360" w:lineRule="auto"/>
              <w:rPr>
                <w:lang w:val="en-US"/>
              </w:rPr>
            </w:pPr>
            <w:r>
              <w:rPr>
                <w:lang w:val="en-US"/>
              </w:rPr>
              <w:t>Footer</w:t>
            </w:r>
          </w:p>
        </w:tc>
        <w:tc>
          <w:tcPr>
            <w:tcW w:w="7155" w:type="dxa"/>
          </w:tcPr>
          <w:p w14:paraId="5DC28390" w14:textId="7A631013" w:rsidR="00305FEE" w:rsidRDefault="00305FEE" w:rsidP="009B0B56">
            <w:pPr>
              <w:spacing w:before="120" w:after="120" w:line="360" w:lineRule="auto"/>
              <w:rPr>
                <w:lang w:val="en-US"/>
              </w:rPr>
            </w:pPr>
            <w:r>
              <w:rPr>
                <w:lang w:val="en-US"/>
              </w:rPr>
              <w:t>Chân trang</w:t>
            </w:r>
          </w:p>
        </w:tc>
      </w:tr>
    </w:tbl>
    <w:p w14:paraId="7C15C7AA" w14:textId="77777777" w:rsidR="009B0B56" w:rsidRPr="009B0B56" w:rsidRDefault="009B0B56" w:rsidP="009B0B56">
      <w:pPr>
        <w:spacing w:before="120" w:after="120" w:line="360" w:lineRule="auto"/>
        <w:rPr>
          <w:lang w:val="en-US"/>
        </w:rPr>
      </w:pPr>
    </w:p>
    <w:p w14:paraId="0EF34715" w14:textId="30B0E4AF" w:rsidR="00BE2043" w:rsidRPr="001B2140" w:rsidRDefault="009728F8" w:rsidP="009B0B56">
      <w:pPr>
        <w:spacing w:before="120" w:after="120" w:line="360" w:lineRule="auto"/>
      </w:pPr>
      <w:r>
        <w:rPr>
          <w:lang w:val="en-US"/>
        </w:rPr>
        <w:t>2.2 Lớp Controller</w:t>
      </w:r>
      <w:r w:rsidR="001B2140">
        <w:t xml:space="preserve"> (Routes)</w:t>
      </w:r>
    </w:p>
    <w:tbl>
      <w:tblPr>
        <w:tblStyle w:val="TableGrid"/>
        <w:tblW w:w="0" w:type="auto"/>
        <w:tblLook w:val="04A0" w:firstRow="1" w:lastRow="0" w:firstColumn="1" w:lastColumn="0" w:noHBand="0" w:noVBand="1"/>
      </w:tblPr>
      <w:tblGrid>
        <w:gridCol w:w="4428"/>
        <w:gridCol w:w="4815"/>
      </w:tblGrid>
      <w:tr w:rsidR="002935E8" w14:paraId="5DB758D9" w14:textId="77777777" w:rsidTr="002935E8">
        <w:tc>
          <w:tcPr>
            <w:tcW w:w="4428" w:type="dxa"/>
          </w:tcPr>
          <w:p w14:paraId="7685FFBE" w14:textId="33395ED8" w:rsidR="002935E8" w:rsidRDefault="002935E8" w:rsidP="009B0B56">
            <w:pPr>
              <w:spacing w:before="120" w:after="120" w:line="360" w:lineRule="auto"/>
            </w:pPr>
            <w:r>
              <w:t>Lớp đối tượng</w:t>
            </w:r>
          </w:p>
        </w:tc>
        <w:tc>
          <w:tcPr>
            <w:tcW w:w="4815" w:type="dxa"/>
          </w:tcPr>
          <w:p w14:paraId="0DB11676" w14:textId="0BC67FCA" w:rsidR="002935E8" w:rsidRDefault="002935E8" w:rsidP="009B0B56">
            <w:pPr>
              <w:spacing w:before="120" w:after="120" w:line="360" w:lineRule="auto"/>
            </w:pPr>
            <w:r>
              <w:t>Diễn giải</w:t>
            </w:r>
          </w:p>
        </w:tc>
      </w:tr>
      <w:tr w:rsidR="001B2140" w14:paraId="43ABD9E7" w14:textId="77777777" w:rsidTr="002935E8">
        <w:tc>
          <w:tcPr>
            <w:tcW w:w="4428" w:type="dxa"/>
          </w:tcPr>
          <w:p w14:paraId="13178F3D" w14:textId="6C5A3781" w:rsidR="001B2140" w:rsidRDefault="002935E8" w:rsidP="009B0B56">
            <w:pPr>
              <w:spacing w:before="120" w:after="120" w:line="360" w:lineRule="auto"/>
            </w:pPr>
            <w:r>
              <w:t>adminRoute</w:t>
            </w:r>
          </w:p>
        </w:tc>
        <w:tc>
          <w:tcPr>
            <w:tcW w:w="4815" w:type="dxa"/>
          </w:tcPr>
          <w:p w14:paraId="09DECEB0" w14:textId="1CB71A5B" w:rsidR="001B2140" w:rsidRDefault="001F2469" w:rsidP="009B0B56">
            <w:pPr>
              <w:spacing w:before="120" w:after="120" w:line="360" w:lineRule="auto"/>
            </w:pPr>
            <w:r w:rsidRPr="00320DC2">
              <w:t xml:space="preserve">Xử  lý logic, thông báo, </w:t>
            </w:r>
            <w:r>
              <w:t xml:space="preserve">lấy </w:t>
            </w:r>
            <w:r w:rsidRPr="00320DC2">
              <w:t xml:space="preserve">dữ liệu cho view </w:t>
            </w:r>
            <w:r>
              <w:t>Admin</w:t>
            </w:r>
          </w:p>
        </w:tc>
      </w:tr>
      <w:tr w:rsidR="002935E8" w14:paraId="268CC0B3" w14:textId="77777777" w:rsidTr="002935E8">
        <w:tc>
          <w:tcPr>
            <w:tcW w:w="4428" w:type="dxa"/>
          </w:tcPr>
          <w:p w14:paraId="32D353F4" w14:textId="4ACB335B" w:rsidR="002935E8" w:rsidRDefault="001F2469" w:rsidP="002935E8">
            <w:pPr>
              <w:spacing w:before="120" w:after="120" w:line="360" w:lineRule="auto"/>
            </w:pPr>
            <w:r>
              <w:t xml:space="preserve"> </w:t>
            </w:r>
            <w:r w:rsidR="002935E8">
              <w:t>authRoute</w:t>
            </w:r>
          </w:p>
        </w:tc>
        <w:tc>
          <w:tcPr>
            <w:tcW w:w="4815" w:type="dxa"/>
          </w:tcPr>
          <w:p w14:paraId="704873BB" w14:textId="7614D912" w:rsidR="002935E8" w:rsidRDefault="002935E8" w:rsidP="002935E8">
            <w:pPr>
              <w:spacing w:before="120" w:after="120" w:line="360" w:lineRule="auto"/>
            </w:pPr>
            <w:r>
              <w:t>Xử  lý logic</w:t>
            </w:r>
            <w:r w:rsidR="001F2469">
              <w:t xml:space="preserve"> đăng nhập, đăng ký, xác nhận OTP</w:t>
            </w:r>
            <w:r>
              <w:t xml:space="preserve">, thông báo, </w:t>
            </w:r>
            <w:r>
              <w:t xml:space="preserve">lấy </w:t>
            </w:r>
            <w:r>
              <w:t xml:space="preserve">dữ liệu cho view </w:t>
            </w:r>
            <w:r>
              <w:t>Authentication</w:t>
            </w:r>
          </w:p>
        </w:tc>
      </w:tr>
      <w:tr w:rsidR="002935E8" w14:paraId="19D3FD85" w14:textId="77777777" w:rsidTr="002935E8">
        <w:tc>
          <w:tcPr>
            <w:tcW w:w="4428" w:type="dxa"/>
          </w:tcPr>
          <w:p w14:paraId="00C95EEF" w14:textId="050E60DF" w:rsidR="002935E8" w:rsidRDefault="002935E8" w:rsidP="002935E8">
            <w:pPr>
              <w:spacing w:before="120" w:after="120" w:line="360" w:lineRule="auto"/>
            </w:pPr>
            <w:r>
              <w:t>homeRoute</w:t>
            </w:r>
          </w:p>
        </w:tc>
        <w:tc>
          <w:tcPr>
            <w:tcW w:w="4815" w:type="dxa"/>
          </w:tcPr>
          <w:p w14:paraId="484BAA60" w14:textId="6FD68BB6" w:rsidR="002935E8" w:rsidRDefault="002935E8" w:rsidP="002935E8">
            <w:pPr>
              <w:spacing w:before="120" w:after="120" w:line="360" w:lineRule="auto"/>
            </w:pPr>
            <w:r w:rsidRPr="00320DC2">
              <w:t xml:space="preserve">Xử  lý logic, </w:t>
            </w:r>
            <w:r>
              <w:t xml:space="preserve">lấy </w:t>
            </w:r>
            <w:r w:rsidRPr="00320DC2">
              <w:t xml:space="preserve">dữ liệu cho view </w:t>
            </w:r>
            <w:r w:rsidR="001F2469">
              <w:t>Home</w:t>
            </w:r>
          </w:p>
        </w:tc>
      </w:tr>
      <w:tr w:rsidR="002935E8" w14:paraId="2E75735A" w14:textId="77777777" w:rsidTr="002935E8">
        <w:tc>
          <w:tcPr>
            <w:tcW w:w="4428" w:type="dxa"/>
          </w:tcPr>
          <w:p w14:paraId="74B191AF" w14:textId="30115AA5" w:rsidR="002935E8" w:rsidRDefault="002935E8" w:rsidP="002935E8">
            <w:pPr>
              <w:spacing w:before="120" w:after="120" w:line="360" w:lineRule="auto"/>
            </w:pPr>
            <w:r>
              <w:t>profileRoute</w:t>
            </w:r>
          </w:p>
        </w:tc>
        <w:tc>
          <w:tcPr>
            <w:tcW w:w="4815" w:type="dxa"/>
          </w:tcPr>
          <w:p w14:paraId="5B2ED385" w14:textId="4F99A377" w:rsidR="002935E8" w:rsidRDefault="002935E8" w:rsidP="002935E8">
            <w:pPr>
              <w:spacing w:before="120" w:after="120" w:line="360" w:lineRule="auto"/>
            </w:pPr>
            <w:r w:rsidRPr="00FC0D36">
              <w:t xml:space="preserve">Xử  lý logic, lấy dữ liệu cho view </w:t>
            </w:r>
            <w:r>
              <w:t>Profile</w:t>
            </w:r>
          </w:p>
        </w:tc>
      </w:tr>
      <w:tr w:rsidR="002935E8" w14:paraId="33F932D0" w14:textId="77777777" w:rsidTr="002935E8">
        <w:tc>
          <w:tcPr>
            <w:tcW w:w="4428" w:type="dxa"/>
          </w:tcPr>
          <w:p w14:paraId="6AD71BF5" w14:textId="51D9643B" w:rsidR="002935E8" w:rsidRDefault="002935E8" w:rsidP="002935E8">
            <w:pPr>
              <w:spacing w:before="120" w:after="120" w:line="360" w:lineRule="auto"/>
            </w:pPr>
            <w:r>
              <w:t>recipesRoute</w:t>
            </w:r>
          </w:p>
        </w:tc>
        <w:tc>
          <w:tcPr>
            <w:tcW w:w="4815" w:type="dxa"/>
          </w:tcPr>
          <w:p w14:paraId="59588528" w14:textId="431CDCE2" w:rsidR="002935E8" w:rsidRDefault="002935E8" w:rsidP="002935E8">
            <w:pPr>
              <w:spacing w:before="120" w:after="120" w:line="360" w:lineRule="auto"/>
            </w:pPr>
            <w:r w:rsidRPr="00FC0D36">
              <w:t xml:space="preserve">Xử  lý logic, thông báo, lấy dữ liệu cho view </w:t>
            </w:r>
            <w:r>
              <w:t>Recipe</w:t>
            </w:r>
          </w:p>
        </w:tc>
      </w:tr>
      <w:tr w:rsidR="002935E8" w14:paraId="2F39BC15" w14:textId="77777777" w:rsidTr="002935E8">
        <w:tc>
          <w:tcPr>
            <w:tcW w:w="4428" w:type="dxa"/>
          </w:tcPr>
          <w:p w14:paraId="7A1F22E3" w14:textId="10E6A7CC" w:rsidR="002935E8" w:rsidRDefault="002935E8" w:rsidP="002935E8">
            <w:pPr>
              <w:spacing w:before="120" w:after="120" w:line="360" w:lineRule="auto"/>
            </w:pPr>
            <w:r>
              <w:t>searchRoute</w:t>
            </w:r>
          </w:p>
        </w:tc>
        <w:tc>
          <w:tcPr>
            <w:tcW w:w="4815" w:type="dxa"/>
          </w:tcPr>
          <w:p w14:paraId="178A49B1" w14:textId="5420F235" w:rsidR="002935E8" w:rsidRDefault="002935E8" w:rsidP="002935E8">
            <w:pPr>
              <w:spacing w:before="120" w:after="120" w:line="360" w:lineRule="auto"/>
            </w:pPr>
            <w:r w:rsidRPr="00FC0D36">
              <w:t xml:space="preserve">Xử  lý logic, lấy dữ liệu cho view </w:t>
            </w:r>
            <w:r>
              <w:t>Search</w:t>
            </w:r>
          </w:p>
        </w:tc>
      </w:tr>
    </w:tbl>
    <w:p w14:paraId="35C0E29F" w14:textId="77777777" w:rsidR="00690090" w:rsidRPr="001B2140" w:rsidRDefault="00690090" w:rsidP="009B0B56">
      <w:pPr>
        <w:spacing w:before="120" w:after="120" w:line="360" w:lineRule="auto"/>
      </w:pPr>
    </w:p>
    <w:p w14:paraId="1E991CD9" w14:textId="48698237" w:rsidR="00690090" w:rsidRDefault="00690090" w:rsidP="009B0B56">
      <w:pPr>
        <w:spacing w:before="120" w:after="120" w:line="360" w:lineRule="auto"/>
      </w:pPr>
      <w:r>
        <w:rPr>
          <w:lang w:val="en-US"/>
        </w:rPr>
        <w:t>2.3 Lớp Model (Service)</w:t>
      </w:r>
      <w:r w:rsidR="00A21DFA">
        <w:t>:</w:t>
      </w:r>
    </w:p>
    <w:tbl>
      <w:tblPr>
        <w:tblStyle w:val="TableGrid"/>
        <w:tblW w:w="0" w:type="auto"/>
        <w:tblLook w:val="04A0" w:firstRow="1" w:lastRow="0" w:firstColumn="1" w:lastColumn="0" w:noHBand="0" w:noVBand="1"/>
      </w:tblPr>
      <w:tblGrid>
        <w:gridCol w:w="4428"/>
        <w:gridCol w:w="4815"/>
      </w:tblGrid>
      <w:tr w:rsidR="005B5BFB" w14:paraId="126E53A8" w14:textId="77777777" w:rsidTr="005D6CA1">
        <w:tc>
          <w:tcPr>
            <w:tcW w:w="4428" w:type="dxa"/>
          </w:tcPr>
          <w:p w14:paraId="4BCE133E" w14:textId="77777777" w:rsidR="005B5BFB" w:rsidRDefault="005B5BFB" w:rsidP="005D6CA1">
            <w:pPr>
              <w:spacing w:before="120" w:after="120" w:line="360" w:lineRule="auto"/>
            </w:pPr>
            <w:r>
              <w:t>Lớp đối tượng</w:t>
            </w:r>
          </w:p>
        </w:tc>
        <w:tc>
          <w:tcPr>
            <w:tcW w:w="4815" w:type="dxa"/>
          </w:tcPr>
          <w:p w14:paraId="3BC512C8" w14:textId="77777777" w:rsidR="005B5BFB" w:rsidRDefault="005B5BFB" w:rsidP="005D6CA1">
            <w:pPr>
              <w:spacing w:before="120" w:after="120" w:line="360" w:lineRule="auto"/>
            </w:pPr>
            <w:r>
              <w:t>Diễn giải</w:t>
            </w:r>
          </w:p>
        </w:tc>
      </w:tr>
      <w:tr w:rsidR="005B5BFB" w14:paraId="16184A28" w14:textId="77777777" w:rsidTr="005D6CA1">
        <w:tc>
          <w:tcPr>
            <w:tcW w:w="4428" w:type="dxa"/>
          </w:tcPr>
          <w:p w14:paraId="2D8C1512" w14:textId="4387B798" w:rsidR="005B5BFB" w:rsidRDefault="005B5BFB" w:rsidP="005D6CA1">
            <w:pPr>
              <w:spacing w:before="120" w:after="120" w:line="360" w:lineRule="auto"/>
            </w:pPr>
            <w:r>
              <w:t>recipesService</w:t>
            </w:r>
          </w:p>
        </w:tc>
        <w:tc>
          <w:tcPr>
            <w:tcW w:w="4815" w:type="dxa"/>
          </w:tcPr>
          <w:p w14:paraId="7211207D" w14:textId="250CD2F9" w:rsidR="005B5BFB" w:rsidRDefault="001F2469" w:rsidP="005D6CA1">
            <w:pPr>
              <w:spacing w:before="120" w:after="120" w:line="360" w:lineRule="auto"/>
            </w:pPr>
            <w:r>
              <w:t>Truy vấn, thêm, xóa, sửa, đếm số lượng các recipe trên database</w:t>
            </w:r>
          </w:p>
        </w:tc>
      </w:tr>
      <w:tr w:rsidR="005B5BFB" w14:paraId="06B88235" w14:textId="77777777" w:rsidTr="005D6CA1">
        <w:tc>
          <w:tcPr>
            <w:tcW w:w="4428" w:type="dxa"/>
          </w:tcPr>
          <w:p w14:paraId="3CE1A5FE" w14:textId="6279D7E7" w:rsidR="005B5BFB" w:rsidRDefault="00D26D1E" w:rsidP="005D6CA1">
            <w:pPr>
              <w:spacing w:before="120" w:after="120" w:line="360" w:lineRule="auto"/>
            </w:pPr>
            <w:r>
              <w:t>userService</w:t>
            </w:r>
          </w:p>
        </w:tc>
        <w:tc>
          <w:tcPr>
            <w:tcW w:w="4815" w:type="dxa"/>
          </w:tcPr>
          <w:p w14:paraId="37A9C35C" w14:textId="7D77E4C0" w:rsidR="005B5BFB" w:rsidRDefault="00D26D1E" w:rsidP="005D6CA1">
            <w:pPr>
              <w:spacing w:before="120" w:after="120" w:line="360" w:lineRule="auto"/>
            </w:pPr>
            <w:r>
              <w:t>Truy vấn, k</w:t>
            </w:r>
            <w:r w:rsidR="001F2469">
              <w:t>iểm tra, tạo tài khoản mới</w:t>
            </w:r>
            <w:r>
              <w:t>, đếm số lượng user, ban user</w:t>
            </w:r>
          </w:p>
        </w:tc>
      </w:tr>
      <w:tr w:rsidR="005B5BFB" w14:paraId="5E1E2C7A" w14:textId="77777777" w:rsidTr="005D6CA1">
        <w:tc>
          <w:tcPr>
            <w:tcW w:w="4428" w:type="dxa"/>
          </w:tcPr>
          <w:p w14:paraId="6F67E04D" w14:textId="0ED0F769" w:rsidR="005B5BFB" w:rsidRDefault="00D26D1E" w:rsidP="005D6CA1">
            <w:pPr>
              <w:spacing w:before="120" w:after="120" w:line="360" w:lineRule="auto"/>
            </w:pPr>
            <w:r>
              <w:t>reportService</w:t>
            </w:r>
          </w:p>
        </w:tc>
        <w:tc>
          <w:tcPr>
            <w:tcW w:w="4815" w:type="dxa"/>
          </w:tcPr>
          <w:p w14:paraId="7F14DAE3" w14:textId="6B71D82E" w:rsidR="005B5BFB" w:rsidRDefault="00D26D1E" w:rsidP="005D6CA1">
            <w:pPr>
              <w:spacing w:before="120" w:after="120" w:line="360" w:lineRule="auto"/>
            </w:pPr>
            <w:r>
              <w:t xml:space="preserve">Truy vấn, kiểm tra, thêm, xóa các report về </w:t>
            </w:r>
            <w:r>
              <w:lastRenderedPageBreak/>
              <w:t>user, report về comment, report về recipes</w:t>
            </w:r>
          </w:p>
        </w:tc>
      </w:tr>
      <w:tr w:rsidR="005B5BFB" w14:paraId="0826B342" w14:textId="77777777" w:rsidTr="005D6CA1">
        <w:tc>
          <w:tcPr>
            <w:tcW w:w="4428" w:type="dxa"/>
          </w:tcPr>
          <w:p w14:paraId="469D2175" w14:textId="039C4B1C" w:rsidR="005B5BFB" w:rsidRDefault="00D26D1E" w:rsidP="005D6CA1">
            <w:pPr>
              <w:spacing w:before="120" w:after="120" w:line="360" w:lineRule="auto"/>
            </w:pPr>
            <w:r>
              <w:lastRenderedPageBreak/>
              <w:t>searchService</w:t>
            </w:r>
          </w:p>
        </w:tc>
        <w:tc>
          <w:tcPr>
            <w:tcW w:w="4815" w:type="dxa"/>
          </w:tcPr>
          <w:p w14:paraId="151956E1" w14:textId="402C304E" w:rsidR="005B5BFB" w:rsidRDefault="00D26D1E" w:rsidP="005D6CA1">
            <w:pPr>
              <w:spacing w:before="120" w:after="120" w:line="360" w:lineRule="auto"/>
            </w:pPr>
            <w:r>
              <w:t>Truy vấn tìm kiếm</w:t>
            </w:r>
            <w:r w:rsidR="007C6C90">
              <w:t xml:space="preserve"> các recipes (full text search), thêm, xóa các kết quả tìm kiếm gần đây</w:t>
            </w:r>
          </w:p>
        </w:tc>
      </w:tr>
    </w:tbl>
    <w:p w14:paraId="518691A8" w14:textId="77777777" w:rsidR="00A21DFA" w:rsidRPr="00A21DFA" w:rsidRDefault="00A21DFA" w:rsidP="009B0B56">
      <w:pPr>
        <w:spacing w:before="120" w:after="120" w:line="360" w:lineRule="auto"/>
      </w:pPr>
    </w:p>
    <w:p w14:paraId="20BA2B02" w14:textId="1FB8C892" w:rsidR="00CA75F9" w:rsidRPr="00BE2043" w:rsidRDefault="00CA75F9" w:rsidP="009B0B56">
      <w:pPr>
        <w:spacing w:before="120" w:after="120" w:line="360" w:lineRule="auto"/>
        <w:rPr>
          <w:lang w:val="en-US"/>
        </w:rPr>
      </w:pPr>
      <w:r w:rsidRPr="00BE2043">
        <w:br w:type="page"/>
      </w:r>
      <w:r w:rsidR="00BE2043" w:rsidRPr="00BE2043">
        <w:rPr>
          <w:lang w:val="en-US"/>
        </w:rPr>
        <w:lastRenderedPageBreak/>
        <w:t xml:space="preserve"> </w:t>
      </w:r>
    </w:p>
    <w:p w14:paraId="2110B023" w14:textId="77777777" w:rsidR="003C2F0F" w:rsidRPr="00BE2043" w:rsidRDefault="003C2F0F" w:rsidP="00CA75F9">
      <w:pPr>
        <w:pStyle w:val="BodyText"/>
        <w:jc w:val="both"/>
        <w:rPr>
          <w:i/>
          <w:color w:val="0000FF"/>
          <w:lang w:val="en-US"/>
        </w:rPr>
      </w:pPr>
    </w:p>
    <w:sectPr w:rsidR="003C2F0F" w:rsidRPr="00BE2043"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8F716" w14:textId="77777777" w:rsidR="003F36C2" w:rsidRDefault="003F36C2">
      <w:r>
        <w:separator/>
      </w:r>
    </w:p>
  </w:endnote>
  <w:endnote w:type="continuationSeparator" w:id="0">
    <w:p w14:paraId="3A3BAE11" w14:textId="77777777" w:rsidR="003F36C2" w:rsidRDefault="003F3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14:paraId="065897E5" w14:textId="77777777">
      <w:tc>
        <w:tcPr>
          <w:tcW w:w="6768" w:type="dxa"/>
          <w:tcBorders>
            <w:top w:val="nil"/>
            <w:left w:val="nil"/>
            <w:bottom w:val="nil"/>
            <w:right w:val="nil"/>
          </w:tcBorders>
        </w:tcPr>
        <w:p w14:paraId="563200B6" w14:textId="77777777" w:rsidR="00E95D0C" w:rsidRPr="007A1DE8" w:rsidRDefault="003B781A" w:rsidP="007A1DE8">
          <w:pPr>
            <w:rPr>
              <w:lang w:val="en-US"/>
            </w:rPr>
          </w:pPr>
          <w:r w:rsidRPr="004257CD">
            <w:rPr>
              <w:noProof/>
              <w:lang w:val="en-US"/>
            </w:rPr>
            <w:drawing>
              <wp:anchor distT="0" distB="0" distL="114300" distR="114300" simplePos="0" relativeHeight="251661312" behindDoc="1" locked="0" layoutInCell="1" allowOverlap="1" wp14:anchorId="36FC7AB1" wp14:editId="0EFB9838">
                <wp:simplePos x="0" y="0"/>
                <wp:positionH relativeFrom="column">
                  <wp:posOffset>-920446</wp:posOffset>
                </wp:positionH>
                <wp:positionV relativeFrom="paragraph">
                  <wp:posOffset>-95885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57522B6B" w14:textId="77777777"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4B52DC">
            <w:rPr>
              <w:rStyle w:val="PageNumber"/>
              <w:noProof/>
            </w:rPr>
            <w:t>2</w:t>
          </w:r>
          <w:r>
            <w:rPr>
              <w:rStyle w:val="PageNumber"/>
            </w:rPr>
            <w:fldChar w:fldCharType="end"/>
          </w:r>
        </w:p>
      </w:tc>
    </w:tr>
  </w:tbl>
  <w:p w14:paraId="0FC7CE83" w14:textId="77777777" w:rsidR="00E95D0C" w:rsidRDefault="00E95D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24C2E" w14:textId="77777777" w:rsidR="003F36C2" w:rsidRDefault="003F36C2">
      <w:r>
        <w:separator/>
      </w:r>
    </w:p>
  </w:footnote>
  <w:footnote w:type="continuationSeparator" w:id="0">
    <w:p w14:paraId="36A03411" w14:textId="77777777" w:rsidR="003F36C2" w:rsidRDefault="003F36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A343" w14:textId="77777777" w:rsidR="003B781A" w:rsidRDefault="003B781A">
    <w:r w:rsidRPr="004257CD">
      <w:rPr>
        <w:noProof/>
        <w:lang w:val="en-US"/>
      </w:rPr>
      <w:drawing>
        <wp:anchor distT="0" distB="0" distL="114300" distR="114300" simplePos="0" relativeHeight="251698688" behindDoc="1" locked="0" layoutInCell="1" allowOverlap="1" wp14:anchorId="6B820A2C" wp14:editId="76CD2474">
          <wp:simplePos x="0" y="0"/>
          <wp:positionH relativeFrom="column">
            <wp:posOffset>-529204</wp:posOffset>
          </wp:positionH>
          <wp:positionV relativeFrom="paragraph">
            <wp:posOffset>-457145</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14:paraId="7F24EB71" w14:textId="77777777" w:rsidTr="008D3541">
      <w:tc>
        <w:tcPr>
          <w:tcW w:w="6623" w:type="dxa"/>
          <w:shd w:val="clear" w:color="auto" w:fill="auto"/>
        </w:tcPr>
        <w:p w14:paraId="18B81B8E" w14:textId="4E0E9891" w:rsidR="00E95D0C" w:rsidRPr="00D61678" w:rsidRDefault="00D61678">
          <w:pPr>
            <w:pStyle w:val="Header"/>
            <w:rPr>
              <w:lang w:val="en-US"/>
            </w:rPr>
          </w:pPr>
          <w:r w:rsidRPr="00D61678">
            <w:rPr>
              <w:lang w:val="en-US"/>
            </w:rPr>
            <w:t>Website chia sẻ công thức nấu ăn - Cookery</w:t>
          </w:r>
        </w:p>
      </w:tc>
      <w:tc>
        <w:tcPr>
          <w:tcW w:w="2845" w:type="dxa"/>
          <w:shd w:val="clear" w:color="auto" w:fill="auto"/>
        </w:tcPr>
        <w:p w14:paraId="6A05E4BC" w14:textId="29E638BF" w:rsidR="00E95D0C" w:rsidRPr="00D61678" w:rsidRDefault="00E95D0C">
          <w:pPr>
            <w:pStyle w:val="Header"/>
            <w:rPr>
              <w:lang w:val="en-US"/>
            </w:rPr>
          </w:pPr>
          <w:r w:rsidRPr="00D61678">
            <w:rPr>
              <w:lang w:val="en-US"/>
            </w:rPr>
            <w:t xml:space="preserve">Phiên bản: </w:t>
          </w:r>
          <w:r w:rsidR="00D61678" w:rsidRPr="00D61678">
            <w:rPr>
              <w:lang w:val="en-US"/>
            </w:rPr>
            <w:t>1.0</w:t>
          </w:r>
        </w:p>
      </w:tc>
    </w:tr>
    <w:tr w:rsidR="00E95D0C" w14:paraId="050914FF" w14:textId="77777777" w:rsidTr="008D3541">
      <w:tc>
        <w:tcPr>
          <w:tcW w:w="6623" w:type="dxa"/>
          <w:shd w:val="clear" w:color="auto" w:fill="auto"/>
        </w:tcPr>
        <w:p w14:paraId="46694483" w14:textId="77777777" w:rsidR="00E95D0C" w:rsidRPr="00D61678" w:rsidRDefault="00C14AB8" w:rsidP="00CA75F9">
          <w:pPr>
            <w:pStyle w:val="Header"/>
            <w:rPr>
              <w:lang w:val="en-US"/>
            </w:rPr>
          </w:pPr>
          <w:r w:rsidRPr="00D61678">
            <w:rPr>
              <w:lang w:val="en-US"/>
            </w:rPr>
            <w:t xml:space="preserve">Thiết kế </w:t>
          </w:r>
          <w:r w:rsidR="00CA75F9" w:rsidRPr="00D61678">
            <w:rPr>
              <w:lang w:val="en-US"/>
            </w:rPr>
            <w:t>kiến trúc</w:t>
          </w:r>
        </w:p>
      </w:tc>
      <w:tc>
        <w:tcPr>
          <w:tcW w:w="2845" w:type="dxa"/>
          <w:shd w:val="clear" w:color="auto" w:fill="auto"/>
        </w:tcPr>
        <w:p w14:paraId="4F76362C" w14:textId="6C07797E" w:rsidR="00E95D0C" w:rsidRPr="00D61678" w:rsidRDefault="00E95D0C">
          <w:pPr>
            <w:pStyle w:val="Header"/>
            <w:rPr>
              <w:lang w:val="en-US"/>
            </w:rPr>
          </w:pPr>
          <w:r w:rsidRPr="00D61678">
            <w:rPr>
              <w:lang w:val="en-US"/>
            </w:rPr>
            <w:t xml:space="preserve">Ngày: </w:t>
          </w:r>
          <w:r w:rsidR="00D61678" w:rsidRPr="00D61678">
            <w:rPr>
              <w:lang w:val="en-US"/>
            </w:rPr>
            <w:t>06/05/2023</w:t>
          </w:r>
        </w:p>
      </w:tc>
    </w:tr>
  </w:tbl>
  <w:p w14:paraId="48773A67" w14:textId="77777777" w:rsidR="00E95D0C" w:rsidRPr="007A1DE8" w:rsidRDefault="00E95D0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26876C7"/>
    <w:multiLevelType w:val="hybridMultilevel"/>
    <w:tmpl w:val="9938A7B6"/>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16cid:durableId="504979750">
    <w:abstractNumId w:val="0"/>
  </w:num>
  <w:num w:numId="2" w16cid:durableId="135125063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39657902">
    <w:abstractNumId w:val="18"/>
  </w:num>
  <w:num w:numId="4" w16cid:durableId="290940588">
    <w:abstractNumId w:val="16"/>
  </w:num>
  <w:num w:numId="5" w16cid:durableId="2097818651">
    <w:abstractNumId w:val="19"/>
  </w:num>
  <w:num w:numId="6" w16cid:durableId="1004359407">
    <w:abstractNumId w:val="9"/>
  </w:num>
  <w:num w:numId="7" w16cid:durableId="1025784955">
    <w:abstractNumId w:val="20"/>
  </w:num>
  <w:num w:numId="8" w16cid:durableId="884802295">
    <w:abstractNumId w:val="25"/>
  </w:num>
  <w:num w:numId="9" w16cid:durableId="1612282570">
    <w:abstractNumId w:val="12"/>
  </w:num>
  <w:num w:numId="10" w16cid:durableId="1159230267">
    <w:abstractNumId w:val="7"/>
  </w:num>
  <w:num w:numId="11" w16cid:durableId="432242360">
    <w:abstractNumId w:val="30"/>
  </w:num>
  <w:num w:numId="12" w16cid:durableId="116412566">
    <w:abstractNumId w:val="26"/>
  </w:num>
  <w:num w:numId="13" w16cid:durableId="1338389161">
    <w:abstractNumId w:val="24"/>
  </w:num>
  <w:num w:numId="14" w16cid:durableId="1070494467">
    <w:abstractNumId w:val="2"/>
  </w:num>
  <w:num w:numId="15" w16cid:durableId="753018656">
    <w:abstractNumId w:val="4"/>
  </w:num>
  <w:num w:numId="16" w16cid:durableId="482694918">
    <w:abstractNumId w:val="23"/>
  </w:num>
  <w:num w:numId="17" w16cid:durableId="691344915">
    <w:abstractNumId w:val="28"/>
  </w:num>
  <w:num w:numId="18" w16cid:durableId="1972980812">
    <w:abstractNumId w:val="11"/>
  </w:num>
  <w:num w:numId="19" w16cid:durableId="1888297329">
    <w:abstractNumId w:val="22"/>
  </w:num>
  <w:num w:numId="20" w16cid:durableId="963199344">
    <w:abstractNumId w:val="27"/>
  </w:num>
  <w:num w:numId="21" w16cid:durableId="1196119146">
    <w:abstractNumId w:val="29"/>
  </w:num>
  <w:num w:numId="22" w16cid:durableId="1039941329">
    <w:abstractNumId w:val="8"/>
  </w:num>
  <w:num w:numId="23" w16cid:durableId="1000347860">
    <w:abstractNumId w:val="15"/>
  </w:num>
  <w:num w:numId="24" w16cid:durableId="823668947">
    <w:abstractNumId w:val="5"/>
  </w:num>
  <w:num w:numId="25" w16cid:durableId="706493202">
    <w:abstractNumId w:val="3"/>
  </w:num>
  <w:num w:numId="26" w16cid:durableId="770247512">
    <w:abstractNumId w:val="14"/>
  </w:num>
  <w:num w:numId="27" w16cid:durableId="1765034411">
    <w:abstractNumId w:val="21"/>
  </w:num>
  <w:num w:numId="28" w16cid:durableId="6687520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094385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78778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36762090">
    <w:abstractNumId w:val="13"/>
  </w:num>
  <w:num w:numId="32" w16cid:durableId="2118331122">
    <w:abstractNumId w:val="0"/>
  </w:num>
  <w:num w:numId="33" w16cid:durableId="343214940">
    <w:abstractNumId w:val="0"/>
  </w:num>
  <w:num w:numId="34" w16cid:durableId="1798329040">
    <w:abstractNumId w:val="17"/>
  </w:num>
  <w:num w:numId="35" w16cid:durableId="921914632">
    <w:abstractNumId w:val="10"/>
  </w:num>
  <w:num w:numId="36" w16cid:durableId="9706734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519D9"/>
    <w:rsid w:val="00063BEB"/>
    <w:rsid w:val="000C0CA8"/>
    <w:rsid w:val="00105AEB"/>
    <w:rsid w:val="001B2140"/>
    <w:rsid w:val="001F2469"/>
    <w:rsid w:val="00213ECB"/>
    <w:rsid w:val="002160F2"/>
    <w:rsid w:val="00221A67"/>
    <w:rsid w:val="00265BF1"/>
    <w:rsid w:val="002935E8"/>
    <w:rsid w:val="00301562"/>
    <w:rsid w:val="00305FEE"/>
    <w:rsid w:val="0031511D"/>
    <w:rsid w:val="003548A8"/>
    <w:rsid w:val="003701D7"/>
    <w:rsid w:val="003747E6"/>
    <w:rsid w:val="003B781A"/>
    <w:rsid w:val="003C2F0F"/>
    <w:rsid w:val="003F36C2"/>
    <w:rsid w:val="004176B5"/>
    <w:rsid w:val="00435847"/>
    <w:rsid w:val="00456410"/>
    <w:rsid w:val="004B52DC"/>
    <w:rsid w:val="004B7CC9"/>
    <w:rsid w:val="004C5089"/>
    <w:rsid w:val="004E4257"/>
    <w:rsid w:val="005802A5"/>
    <w:rsid w:val="005A5E8C"/>
    <w:rsid w:val="005B5BFB"/>
    <w:rsid w:val="005E1CCB"/>
    <w:rsid w:val="0060493B"/>
    <w:rsid w:val="006257BE"/>
    <w:rsid w:val="0064329D"/>
    <w:rsid w:val="006855DC"/>
    <w:rsid w:val="00690090"/>
    <w:rsid w:val="006E420F"/>
    <w:rsid w:val="006E56E2"/>
    <w:rsid w:val="006F09CE"/>
    <w:rsid w:val="007338F6"/>
    <w:rsid w:val="007A1DE8"/>
    <w:rsid w:val="007C6C90"/>
    <w:rsid w:val="007F21C9"/>
    <w:rsid w:val="008243D9"/>
    <w:rsid w:val="008D3541"/>
    <w:rsid w:val="009728F8"/>
    <w:rsid w:val="00984338"/>
    <w:rsid w:val="0099744F"/>
    <w:rsid w:val="009B0B56"/>
    <w:rsid w:val="009B2AFC"/>
    <w:rsid w:val="009F47F5"/>
    <w:rsid w:val="00A21DFA"/>
    <w:rsid w:val="00A23833"/>
    <w:rsid w:val="00A544E7"/>
    <w:rsid w:val="00A638EF"/>
    <w:rsid w:val="00B44DAE"/>
    <w:rsid w:val="00B871C5"/>
    <w:rsid w:val="00BB5444"/>
    <w:rsid w:val="00BE2043"/>
    <w:rsid w:val="00C14AB8"/>
    <w:rsid w:val="00C714EF"/>
    <w:rsid w:val="00C74D6D"/>
    <w:rsid w:val="00CA52C8"/>
    <w:rsid w:val="00CA75F9"/>
    <w:rsid w:val="00D234F3"/>
    <w:rsid w:val="00D26D1E"/>
    <w:rsid w:val="00D307A7"/>
    <w:rsid w:val="00D328EA"/>
    <w:rsid w:val="00D61678"/>
    <w:rsid w:val="00DA2A6D"/>
    <w:rsid w:val="00DC363E"/>
    <w:rsid w:val="00DD57E3"/>
    <w:rsid w:val="00E95D0C"/>
    <w:rsid w:val="00F93BD1"/>
    <w:rsid w:val="00FA2327"/>
    <w:rsid w:val="00FB3FFD"/>
    <w:rsid w:val="00FD16BA"/>
    <w:rsid w:val="00FE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8E0F7"/>
  <w15:docId w15:val="{64B0A67E-F7A0-4DAD-970E-DA8EABB8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3B781A"/>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9A24F-785E-4653-9D71-76011EECB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264</TotalTime>
  <Pages>9</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4911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TRẦN ĐẠI DƯƠNG</cp:lastModifiedBy>
  <cp:revision>15</cp:revision>
  <cp:lastPrinted>2013-12-07T15:58:00Z</cp:lastPrinted>
  <dcterms:created xsi:type="dcterms:W3CDTF">2013-10-13T11:17:00Z</dcterms:created>
  <dcterms:modified xsi:type="dcterms:W3CDTF">2023-05-15T05:12:00Z</dcterms:modified>
</cp:coreProperties>
</file>